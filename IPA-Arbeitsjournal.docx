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17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gridCol w:w="7937"/>
      </w:tblGrid>
      <w:tr w:rsidR="00DA6D5B" w:rsidRPr="00D83705" w:rsidTr="007364B9">
        <w:trPr>
          <w:gridAfter w:val="1"/>
          <w:wAfter w:w="7937" w:type="dxa"/>
          <w:trHeight w:val="510"/>
        </w:trPr>
        <w:tc>
          <w:tcPr>
            <w:tcW w:w="9071" w:type="dxa"/>
            <w:gridSpan w:val="2"/>
          </w:tcPr>
          <w:p w:rsidR="00DA6D5B" w:rsidRPr="00D83705" w:rsidRDefault="00B8687D" w:rsidP="00007F35">
            <w:pPr>
              <w:spacing w:after="0"/>
            </w:pPr>
            <w:r w:rsidRPr="004154C1">
              <w:rPr>
                <w:noProof/>
                <w:lang w:eastAsia="de-CH" w:bidi="ar-SA"/>
              </w:rPr>
              <w:drawing>
                <wp:inline distT="0" distB="0" distL="0" distR="0" wp14:anchorId="46203B60" wp14:editId="5D92B6F4">
                  <wp:extent cx="1485082" cy="262800"/>
                  <wp:effectExtent l="0" t="0" r="1270" b="4445"/>
                  <wp:docPr id="10" name="Bild 9" descr="AVEC_LOGO_R_RGB.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 9" descr="AVEC_LOGO_R_RGB.pdf"/>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082" cy="262800"/>
                          </a:xfrm>
                          <a:prstGeom prst="rect">
                            <a:avLst/>
                          </a:prstGeom>
                          <a:noFill/>
                          <a:ln>
                            <a:noFill/>
                          </a:ln>
                        </pic:spPr>
                      </pic:pic>
                    </a:graphicData>
                  </a:graphic>
                </wp:inline>
              </w:drawing>
            </w:r>
          </w:p>
        </w:tc>
      </w:tr>
      <w:tr w:rsidR="006C0F51" w:rsidRPr="00D83705" w:rsidTr="007364B9">
        <w:trPr>
          <w:gridAfter w:val="1"/>
          <w:wAfter w:w="7937" w:type="dxa"/>
          <w:trHeight w:val="1247"/>
        </w:trPr>
        <w:tc>
          <w:tcPr>
            <w:tcW w:w="9071" w:type="dxa"/>
            <w:gridSpan w:val="2"/>
          </w:tcPr>
          <w:p w:rsidR="00D97016" w:rsidRPr="00D83705" w:rsidRDefault="00F121F9" w:rsidP="00F121F9">
            <w:pPr>
              <w:pStyle w:val="Dokument"/>
            </w:pPr>
            <w:r>
              <w:t>IPa Arbeitsjournal</w:t>
            </w:r>
          </w:p>
        </w:tc>
      </w:tr>
      <w:tr w:rsidR="00F43551" w:rsidRPr="00D83705" w:rsidTr="007364B9">
        <w:trPr>
          <w:trHeight w:val="340"/>
        </w:trPr>
        <w:tc>
          <w:tcPr>
            <w:tcW w:w="9071" w:type="dxa"/>
            <w:gridSpan w:val="2"/>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r w:rsidR="00F43551" w:rsidRPr="00D83705" w:rsidTr="007364B9">
        <w:trPr>
          <w:gridAfter w:val="1"/>
          <w:wAfter w:w="7937" w:type="dxa"/>
        </w:trPr>
        <w:tc>
          <w:tcPr>
            <w:tcW w:w="1134" w:type="dxa"/>
            <w:vAlign w:val="bottom"/>
          </w:tcPr>
          <w:p w:rsidR="00F43551" w:rsidRPr="00D83705" w:rsidRDefault="00F43551" w:rsidP="00F43551">
            <w:pPr>
              <w:pStyle w:val="InfoBlocklinks"/>
            </w:pPr>
          </w:p>
        </w:tc>
        <w:tc>
          <w:tcPr>
            <w:tcW w:w="7937" w:type="dxa"/>
            <w:vAlign w:val="bottom"/>
          </w:tcPr>
          <w:p w:rsidR="00F43551" w:rsidRPr="00D83705" w:rsidRDefault="00F43551" w:rsidP="00F43551">
            <w:pPr>
              <w:pStyle w:val="TabellenText"/>
            </w:pPr>
          </w:p>
        </w:tc>
      </w:tr>
      <w:tr w:rsidR="00F43551" w:rsidRPr="00D83705" w:rsidTr="007364B9">
        <w:trPr>
          <w:gridAfter w:val="1"/>
          <w:wAfter w:w="7937" w:type="dxa"/>
          <w:trHeight w:val="794"/>
        </w:trPr>
        <w:tc>
          <w:tcPr>
            <w:tcW w:w="1134" w:type="dxa"/>
          </w:tcPr>
          <w:p w:rsidR="00F43551" w:rsidRPr="00D83705" w:rsidRDefault="00F43551" w:rsidP="00F43551">
            <w:pPr>
              <w:pStyle w:val="InfoBlocklinks"/>
            </w:pPr>
          </w:p>
        </w:tc>
        <w:tc>
          <w:tcPr>
            <w:tcW w:w="7937" w:type="dxa"/>
          </w:tcPr>
          <w:p w:rsidR="00F43551" w:rsidRPr="00126D77" w:rsidRDefault="00F43551" w:rsidP="00F43551">
            <w:pPr>
              <w:tabs>
                <w:tab w:val="left" w:pos="3320"/>
              </w:tabs>
            </w:pPr>
          </w:p>
        </w:tc>
      </w:tr>
    </w:tbl>
    <w:p w:rsidR="007364B9" w:rsidRDefault="007364B9">
      <w:bookmarkStart w:id="0" w:name="_Toc35853087"/>
      <w:bookmarkStart w:id="1" w:name="Betreff" w:colFirst="0" w:colLast="0"/>
      <w:r>
        <w:rPr>
          <w:bCs/>
        </w:rPr>
        <w:br w:type="page"/>
      </w:r>
    </w:p>
    <w:tbl>
      <w:tblPr>
        <w:tblStyle w:val="Tabellenraster"/>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071"/>
      </w:tblGrid>
      <w:tr w:rsidR="00F43551" w:rsidRPr="00D83705" w:rsidTr="007364B9">
        <w:trPr>
          <w:trHeight w:val="850"/>
        </w:trPr>
        <w:tc>
          <w:tcPr>
            <w:tcW w:w="9071" w:type="dxa"/>
          </w:tcPr>
          <w:sdt>
            <w:sdtPr>
              <w:rPr>
                <w:rFonts w:ascii="Simplon Norm" w:eastAsiaTheme="minorHAnsi" w:hAnsi="Simplon Norm" w:cstheme="minorBidi"/>
                <w:bCs w:val="0"/>
                <w:sz w:val="20"/>
                <w:szCs w:val="22"/>
                <w:lang w:val="de-DE"/>
              </w:rPr>
              <w:id w:val="73021390"/>
              <w:docPartObj>
                <w:docPartGallery w:val="Table of Contents"/>
                <w:docPartUnique/>
              </w:docPartObj>
            </w:sdtPr>
            <w:sdtEndPr>
              <w:rPr>
                <w:b/>
              </w:rPr>
            </w:sdtEndPr>
            <w:sdtContent>
              <w:p w:rsidR="00F43551" w:rsidRDefault="00F43551" w:rsidP="00F43551">
                <w:pPr>
                  <w:pStyle w:val="Inhaltsverzeichnisberschrift"/>
                  <w:numPr>
                    <w:ilvl w:val="0"/>
                    <w:numId w:val="0"/>
                  </w:numPr>
                  <w:ind w:left="432" w:hanging="432"/>
                </w:pPr>
                <w:r>
                  <w:rPr>
                    <w:lang w:val="de-DE"/>
                  </w:rPr>
                  <w:t>Inhalt</w:t>
                </w:r>
              </w:p>
              <w:p w:rsidR="00637776" w:rsidRDefault="00F43551">
                <w:pPr>
                  <w:pStyle w:val="Verzeichnis1"/>
                  <w:rPr>
                    <w:rFonts w:asciiTheme="minorHAnsi" w:eastAsiaTheme="minorEastAsia" w:hAnsiTheme="minorHAnsi"/>
                    <w:b w:val="0"/>
                    <w:sz w:val="22"/>
                    <w:lang w:eastAsia="de-CH" w:bidi="ar-SA"/>
                  </w:rPr>
                </w:pPr>
                <w:r>
                  <w:fldChar w:fldCharType="begin"/>
                </w:r>
                <w:r>
                  <w:instrText xml:space="preserve"> TOC \o "1-3" \h \z \u </w:instrText>
                </w:r>
                <w:r>
                  <w:fldChar w:fldCharType="separate"/>
                </w:r>
                <w:hyperlink w:anchor="_Toc37080859" w:history="1">
                  <w:r w:rsidR="00637776" w:rsidRPr="002024E9">
                    <w:rPr>
                      <w:rStyle w:val="Hyperlink"/>
                    </w:rPr>
                    <w:t>1</w:t>
                  </w:r>
                  <w:r w:rsidR="00637776">
                    <w:rPr>
                      <w:rFonts w:asciiTheme="minorHAnsi" w:eastAsiaTheme="minorEastAsia" w:hAnsiTheme="minorHAnsi"/>
                      <w:b w:val="0"/>
                      <w:sz w:val="22"/>
                      <w:lang w:eastAsia="de-CH" w:bidi="ar-SA"/>
                    </w:rPr>
                    <w:tab/>
                  </w:r>
                  <w:r w:rsidR="00637776" w:rsidRPr="002024E9">
                    <w:rPr>
                      <w:rStyle w:val="Hyperlink"/>
                    </w:rPr>
                    <w:t>Arbeitsjournal 23.03.2020</w:t>
                  </w:r>
                  <w:r w:rsidR="00637776">
                    <w:rPr>
                      <w:webHidden/>
                    </w:rPr>
                    <w:tab/>
                  </w:r>
                  <w:r w:rsidR="00637776">
                    <w:rPr>
                      <w:webHidden/>
                    </w:rPr>
                    <w:fldChar w:fldCharType="begin"/>
                  </w:r>
                  <w:r w:rsidR="00637776">
                    <w:rPr>
                      <w:webHidden/>
                    </w:rPr>
                    <w:instrText xml:space="preserve"> PAGEREF _Toc37080859 \h </w:instrText>
                  </w:r>
                  <w:r w:rsidR="00637776">
                    <w:rPr>
                      <w:webHidden/>
                    </w:rPr>
                  </w:r>
                  <w:r w:rsidR="00637776">
                    <w:rPr>
                      <w:webHidden/>
                    </w:rPr>
                    <w:fldChar w:fldCharType="separate"/>
                  </w:r>
                  <w:r w:rsidR="0000791B">
                    <w:rPr>
                      <w:webHidden/>
                    </w:rPr>
                    <w:t>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60" w:history="1">
                  <w:r w:rsidR="00637776" w:rsidRPr="002024E9">
                    <w:rPr>
                      <w:rStyle w:val="Hyperlink"/>
                    </w:rPr>
                    <w:t>1.1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_Toc37080860 \h </w:instrText>
                  </w:r>
                  <w:r w:rsidR="00637776">
                    <w:rPr>
                      <w:webHidden/>
                    </w:rPr>
                  </w:r>
                  <w:r w:rsidR="00637776">
                    <w:rPr>
                      <w:webHidden/>
                    </w:rPr>
                    <w:fldChar w:fldCharType="separate"/>
                  </w:r>
                  <w:r w:rsidR="0000791B">
                    <w:rPr>
                      <w:webHidden/>
                    </w:rPr>
                    <w:t>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61" w:history="1">
                  <w:r w:rsidR="00637776" w:rsidRPr="002024E9">
                    <w:rPr>
                      <w:rStyle w:val="Hyperlink"/>
                    </w:rPr>
                    <w:t>1.2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_Toc37080861 \h </w:instrText>
                  </w:r>
                  <w:r w:rsidR="00637776">
                    <w:rPr>
                      <w:webHidden/>
                    </w:rPr>
                  </w:r>
                  <w:r w:rsidR="00637776">
                    <w:rPr>
                      <w:webHidden/>
                    </w:rPr>
                    <w:fldChar w:fldCharType="separate"/>
                  </w:r>
                  <w:r w:rsidR="0000791B">
                    <w:rPr>
                      <w:webHidden/>
                    </w:rPr>
                    <w:t>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62" w:history="1">
                  <w:r w:rsidR="00637776" w:rsidRPr="002024E9">
                    <w:rPr>
                      <w:rStyle w:val="Hyperlink"/>
                    </w:rPr>
                    <w:t>1.3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_Toc37080862 \h </w:instrText>
                  </w:r>
                  <w:r w:rsidR="00637776">
                    <w:rPr>
                      <w:webHidden/>
                    </w:rPr>
                  </w:r>
                  <w:r w:rsidR="00637776">
                    <w:rPr>
                      <w:webHidden/>
                    </w:rPr>
                    <w:fldChar w:fldCharType="separate"/>
                  </w:r>
                  <w:r w:rsidR="0000791B">
                    <w:rPr>
                      <w:webHidden/>
                    </w:rPr>
                    <w:t>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63" w:history="1">
                  <w:r w:rsidR="00637776" w:rsidRPr="002024E9">
                    <w:rPr>
                      <w:rStyle w:val="Hyperlink"/>
                    </w:rPr>
                    <w:t>1.4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_Toc37080863 \h </w:instrText>
                  </w:r>
                  <w:r w:rsidR="00637776">
                    <w:rPr>
                      <w:webHidden/>
                    </w:rPr>
                  </w:r>
                  <w:r w:rsidR="00637776">
                    <w:rPr>
                      <w:webHidden/>
                    </w:rPr>
                    <w:fldChar w:fldCharType="separate"/>
                  </w:r>
                  <w:r w:rsidR="0000791B">
                    <w:rPr>
                      <w:webHidden/>
                    </w:rPr>
                    <w:t>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64" w:history="1">
                  <w:r w:rsidR="00637776" w:rsidRPr="002024E9">
                    <w:rPr>
                      <w:rStyle w:val="Hyperlink"/>
                    </w:rPr>
                    <w:t>1.5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_Toc37080864 \h </w:instrText>
                  </w:r>
                  <w:r w:rsidR="00637776">
                    <w:rPr>
                      <w:webHidden/>
                    </w:rPr>
                  </w:r>
                  <w:r w:rsidR="00637776">
                    <w:rPr>
                      <w:webHidden/>
                    </w:rPr>
                    <w:fldChar w:fldCharType="separate"/>
                  </w:r>
                  <w:r w:rsidR="0000791B">
                    <w:rPr>
                      <w:webHidden/>
                    </w:rPr>
                    <w:t>5</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65" w:history="1">
                  <w:r w:rsidR="00637776" w:rsidRPr="002024E9">
                    <w:rPr>
                      <w:rStyle w:val="Hyperlink"/>
                    </w:rPr>
                    <w:t>1.6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_Toc37080865 \h </w:instrText>
                  </w:r>
                  <w:r w:rsidR="00637776">
                    <w:rPr>
                      <w:webHidden/>
                    </w:rPr>
                  </w:r>
                  <w:r w:rsidR="00637776">
                    <w:rPr>
                      <w:webHidden/>
                    </w:rPr>
                    <w:fldChar w:fldCharType="separate"/>
                  </w:r>
                  <w:r w:rsidR="0000791B">
                    <w:rPr>
                      <w:webHidden/>
                    </w:rPr>
                    <w:t>5</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66" w:history="1">
                  <w:r w:rsidR="00637776" w:rsidRPr="002024E9">
                    <w:rPr>
                      <w:rStyle w:val="Hyperlink"/>
                    </w:rPr>
                    <w:t>1.7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_Toc37080866 \h </w:instrText>
                  </w:r>
                  <w:r w:rsidR="00637776">
                    <w:rPr>
                      <w:webHidden/>
                    </w:rPr>
                  </w:r>
                  <w:r w:rsidR="00637776">
                    <w:rPr>
                      <w:webHidden/>
                    </w:rPr>
                    <w:fldChar w:fldCharType="separate"/>
                  </w:r>
                  <w:r w:rsidR="0000791B">
                    <w:rPr>
                      <w:webHidden/>
                    </w:rPr>
                    <w:t>5</w:t>
                  </w:r>
                  <w:r w:rsidR="00637776">
                    <w:rPr>
                      <w:webHidden/>
                    </w:rPr>
                    <w:fldChar w:fldCharType="end"/>
                  </w:r>
                </w:hyperlink>
              </w:p>
              <w:p w:rsidR="00637776" w:rsidRDefault="00694B53">
                <w:pPr>
                  <w:pStyle w:val="Verzeichnis1"/>
                  <w:rPr>
                    <w:rFonts w:asciiTheme="minorHAnsi" w:eastAsiaTheme="minorEastAsia" w:hAnsiTheme="minorHAnsi"/>
                    <w:b w:val="0"/>
                    <w:sz w:val="22"/>
                    <w:lang w:eastAsia="de-CH" w:bidi="ar-SA"/>
                  </w:rPr>
                </w:pPr>
                <w:hyperlink w:anchor="_Toc37080867" w:history="1">
                  <w:r w:rsidR="00637776" w:rsidRPr="002024E9">
                    <w:rPr>
                      <w:rStyle w:val="Hyperlink"/>
                    </w:rPr>
                    <w:t>2</w:t>
                  </w:r>
                  <w:r w:rsidR="00637776">
                    <w:rPr>
                      <w:rFonts w:asciiTheme="minorHAnsi" w:eastAsiaTheme="minorEastAsia" w:hAnsiTheme="minorHAnsi"/>
                      <w:b w:val="0"/>
                      <w:sz w:val="22"/>
                      <w:lang w:eastAsia="de-CH" w:bidi="ar-SA"/>
                    </w:rPr>
                    <w:tab/>
                  </w:r>
                  <w:r w:rsidR="00637776" w:rsidRPr="002024E9">
                    <w:rPr>
                      <w:rStyle w:val="Hyperlink"/>
                    </w:rPr>
                    <w:t>Arbeitsjournal 24.03.2020</w:t>
                  </w:r>
                  <w:r w:rsidR="00637776">
                    <w:rPr>
                      <w:webHidden/>
                    </w:rPr>
                    <w:tab/>
                  </w:r>
                  <w:r w:rsidR="00637776">
                    <w:rPr>
                      <w:webHidden/>
                    </w:rPr>
                    <w:fldChar w:fldCharType="begin"/>
                  </w:r>
                  <w:r w:rsidR="00637776">
                    <w:rPr>
                      <w:webHidden/>
                    </w:rPr>
                    <w:instrText xml:space="preserve"> PAGEREF _Toc37080867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68" w:history="1">
                  <w:r w:rsidR="00637776" w:rsidRPr="002024E9">
                    <w:rPr>
                      <w:rStyle w:val="Hyperlink"/>
                    </w:rPr>
                    <w:t>2.1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_Toc37080868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69" w:history="1">
                  <w:r w:rsidR="00637776" w:rsidRPr="002024E9">
                    <w:rPr>
                      <w:rStyle w:val="Hyperlink"/>
                    </w:rPr>
                    <w:t>2.2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_Toc37080869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70" w:history="1">
                  <w:r w:rsidR="00637776" w:rsidRPr="002024E9">
                    <w:rPr>
                      <w:rStyle w:val="Hyperlink"/>
                    </w:rPr>
                    <w:t>2.3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_Toc37080870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71" w:history="1">
                  <w:r w:rsidR="00637776" w:rsidRPr="002024E9">
                    <w:rPr>
                      <w:rStyle w:val="Hyperlink"/>
                    </w:rPr>
                    <w:t>2.4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_Toc37080871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72" w:history="1">
                  <w:r w:rsidR="00637776" w:rsidRPr="002024E9">
                    <w:rPr>
                      <w:rStyle w:val="Hyperlink"/>
                    </w:rPr>
                    <w:t>2.5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_Toc37080872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73" w:history="1">
                  <w:r w:rsidR="00637776" w:rsidRPr="002024E9">
                    <w:rPr>
                      <w:rStyle w:val="Hyperlink"/>
                    </w:rPr>
                    <w:t>2.6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_Toc37080873 \h </w:instrText>
                  </w:r>
                  <w:r w:rsidR="00637776">
                    <w:rPr>
                      <w:webHidden/>
                    </w:rPr>
                  </w:r>
                  <w:r w:rsidR="00637776">
                    <w:rPr>
                      <w:webHidden/>
                    </w:rPr>
                    <w:fldChar w:fldCharType="separate"/>
                  </w:r>
                  <w:r w:rsidR="0000791B">
                    <w:rPr>
                      <w:webHidden/>
                    </w:rPr>
                    <w:t>6</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74" w:history="1">
                  <w:r w:rsidR="00637776" w:rsidRPr="002024E9">
                    <w:rPr>
                      <w:rStyle w:val="Hyperlink"/>
                    </w:rPr>
                    <w:t>2.7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_Toc37080874 \h </w:instrText>
                  </w:r>
                  <w:r w:rsidR="00637776">
                    <w:rPr>
                      <w:webHidden/>
                    </w:rPr>
                  </w:r>
                  <w:r w:rsidR="00637776">
                    <w:rPr>
                      <w:webHidden/>
                    </w:rPr>
                    <w:fldChar w:fldCharType="separate"/>
                  </w:r>
                  <w:r w:rsidR="0000791B">
                    <w:rPr>
                      <w:webHidden/>
                    </w:rPr>
                    <w:t>7</w:t>
                  </w:r>
                  <w:r w:rsidR="00637776">
                    <w:rPr>
                      <w:webHidden/>
                    </w:rPr>
                    <w:fldChar w:fldCharType="end"/>
                  </w:r>
                </w:hyperlink>
              </w:p>
              <w:p w:rsidR="00637776" w:rsidRDefault="00694B53">
                <w:pPr>
                  <w:pStyle w:val="Verzeichnis1"/>
                  <w:rPr>
                    <w:rFonts w:asciiTheme="minorHAnsi" w:eastAsiaTheme="minorEastAsia" w:hAnsiTheme="minorHAnsi"/>
                    <w:b w:val="0"/>
                    <w:sz w:val="22"/>
                    <w:lang w:eastAsia="de-CH" w:bidi="ar-SA"/>
                  </w:rPr>
                </w:pPr>
                <w:hyperlink w:anchor="_Toc37080875" w:history="1">
                  <w:r w:rsidR="00637776" w:rsidRPr="002024E9">
                    <w:rPr>
                      <w:rStyle w:val="Hyperlink"/>
                    </w:rPr>
                    <w:t>3</w:t>
                  </w:r>
                  <w:r w:rsidR="00637776">
                    <w:rPr>
                      <w:rFonts w:asciiTheme="minorHAnsi" w:eastAsiaTheme="minorEastAsia" w:hAnsiTheme="minorHAnsi"/>
                      <w:b w:val="0"/>
                      <w:sz w:val="22"/>
                      <w:lang w:eastAsia="de-CH" w:bidi="ar-SA"/>
                    </w:rPr>
                    <w:tab/>
                  </w:r>
                  <w:r w:rsidR="00637776" w:rsidRPr="002024E9">
                    <w:rPr>
                      <w:rStyle w:val="Hyperlink"/>
                    </w:rPr>
                    <w:t>Arbeitsjournal 25.03.2020</w:t>
                  </w:r>
                  <w:r w:rsidR="00637776">
                    <w:rPr>
                      <w:webHidden/>
                    </w:rPr>
                    <w:tab/>
                  </w:r>
                  <w:r w:rsidR="00637776">
                    <w:rPr>
                      <w:webHidden/>
                    </w:rPr>
                    <w:fldChar w:fldCharType="begin"/>
                  </w:r>
                  <w:r w:rsidR="00637776">
                    <w:rPr>
                      <w:webHidden/>
                    </w:rPr>
                    <w:instrText xml:space="preserve"> PAGEREF _Toc37080875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76" w:history="1">
                  <w:r w:rsidR="00637776" w:rsidRPr="002024E9">
                    <w:rPr>
                      <w:rStyle w:val="Hyperlink"/>
                    </w:rPr>
                    <w:t>3.1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_Toc37080876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77" w:history="1">
                  <w:r w:rsidR="00637776" w:rsidRPr="002024E9">
                    <w:rPr>
                      <w:rStyle w:val="Hyperlink"/>
                    </w:rPr>
                    <w:t>3.2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_Toc37080877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78" w:history="1">
                  <w:r w:rsidR="00637776" w:rsidRPr="002024E9">
                    <w:rPr>
                      <w:rStyle w:val="Hyperlink"/>
                    </w:rPr>
                    <w:t>3.3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_Toc37080878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79" w:history="1">
                  <w:r w:rsidR="00637776" w:rsidRPr="002024E9">
                    <w:rPr>
                      <w:rStyle w:val="Hyperlink"/>
                    </w:rPr>
                    <w:t>3.4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_Toc37080879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80" w:history="1">
                  <w:r w:rsidR="00637776" w:rsidRPr="002024E9">
                    <w:rPr>
                      <w:rStyle w:val="Hyperlink"/>
                    </w:rPr>
                    <w:t>3.5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_Toc37080880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81" w:history="1">
                  <w:r w:rsidR="00637776" w:rsidRPr="002024E9">
                    <w:rPr>
                      <w:rStyle w:val="Hyperlink"/>
                    </w:rPr>
                    <w:t>3.6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_Toc37080881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82" w:history="1">
                  <w:r w:rsidR="00637776" w:rsidRPr="002024E9">
                    <w:rPr>
                      <w:rStyle w:val="Hyperlink"/>
                    </w:rPr>
                    <w:t>3.7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_Toc37080882 \h </w:instrText>
                  </w:r>
                  <w:r w:rsidR="00637776">
                    <w:rPr>
                      <w:webHidden/>
                    </w:rPr>
                  </w:r>
                  <w:r w:rsidR="00637776">
                    <w:rPr>
                      <w:webHidden/>
                    </w:rPr>
                    <w:fldChar w:fldCharType="separate"/>
                  </w:r>
                  <w:r w:rsidR="0000791B">
                    <w:rPr>
                      <w:webHidden/>
                    </w:rPr>
                    <w:t>8</w:t>
                  </w:r>
                  <w:r w:rsidR="00637776">
                    <w:rPr>
                      <w:webHidden/>
                    </w:rPr>
                    <w:fldChar w:fldCharType="end"/>
                  </w:r>
                </w:hyperlink>
              </w:p>
              <w:p w:rsidR="00637776" w:rsidRDefault="00694B53">
                <w:pPr>
                  <w:pStyle w:val="Verzeichnis1"/>
                  <w:rPr>
                    <w:rFonts w:asciiTheme="minorHAnsi" w:eastAsiaTheme="minorEastAsia" w:hAnsiTheme="minorHAnsi"/>
                    <w:b w:val="0"/>
                    <w:sz w:val="22"/>
                    <w:lang w:eastAsia="de-CH" w:bidi="ar-SA"/>
                  </w:rPr>
                </w:pPr>
                <w:hyperlink w:anchor="_Toc37080883" w:history="1">
                  <w:r w:rsidR="00637776" w:rsidRPr="002024E9">
                    <w:rPr>
                      <w:rStyle w:val="Hyperlink"/>
                    </w:rPr>
                    <w:t>4</w:t>
                  </w:r>
                  <w:r w:rsidR="00637776">
                    <w:rPr>
                      <w:rFonts w:asciiTheme="minorHAnsi" w:eastAsiaTheme="minorEastAsia" w:hAnsiTheme="minorHAnsi"/>
                      <w:b w:val="0"/>
                      <w:sz w:val="22"/>
                      <w:lang w:eastAsia="de-CH" w:bidi="ar-SA"/>
                    </w:rPr>
                    <w:tab/>
                  </w:r>
                  <w:r w:rsidR="00637776" w:rsidRPr="002024E9">
                    <w:rPr>
                      <w:rStyle w:val="Hyperlink"/>
                    </w:rPr>
                    <w:t>Arbeitsjournal 27.03.2020</w:t>
                  </w:r>
                  <w:r w:rsidR="00637776">
                    <w:rPr>
                      <w:webHidden/>
                    </w:rPr>
                    <w:tab/>
                  </w:r>
                  <w:r w:rsidR="00637776">
                    <w:rPr>
                      <w:webHidden/>
                    </w:rPr>
                    <w:fldChar w:fldCharType="begin"/>
                  </w:r>
                  <w:r w:rsidR="00637776">
                    <w:rPr>
                      <w:webHidden/>
                    </w:rPr>
                    <w:instrText xml:space="preserve"> PAGEREF _Toc37080883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84" w:history="1">
                  <w:r w:rsidR="00637776" w:rsidRPr="002024E9">
                    <w:rPr>
                      <w:rStyle w:val="Hyperlink"/>
                    </w:rPr>
                    <w:t>4.1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_Toc37080884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85" w:history="1">
                  <w:r w:rsidR="00637776" w:rsidRPr="002024E9">
                    <w:rPr>
                      <w:rStyle w:val="Hyperlink"/>
                    </w:rPr>
                    <w:t>4.2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_Toc37080885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86" w:history="1">
                  <w:r w:rsidR="00637776" w:rsidRPr="002024E9">
                    <w:rPr>
                      <w:rStyle w:val="Hyperlink"/>
                    </w:rPr>
                    <w:t>4.3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_Toc37080886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87" w:history="1">
                  <w:r w:rsidR="00637776" w:rsidRPr="002024E9">
                    <w:rPr>
                      <w:rStyle w:val="Hyperlink"/>
                    </w:rPr>
                    <w:t>4.4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_Toc37080887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88" w:history="1">
                  <w:r w:rsidR="00637776" w:rsidRPr="002024E9">
                    <w:rPr>
                      <w:rStyle w:val="Hyperlink"/>
                    </w:rPr>
                    <w:t>4.5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_Toc37080888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89" w:history="1">
                  <w:r w:rsidR="00637776" w:rsidRPr="002024E9">
                    <w:rPr>
                      <w:rStyle w:val="Hyperlink"/>
                    </w:rPr>
                    <w:t>4.6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_Toc37080889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90" w:history="1">
                  <w:r w:rsidR="00637776" w:rsidRPr="002024E9">
                    <w:rPr>
                      <w:rStyle w:val="Hyperlink"/>
                    </w:rPr>
                    <w:t>4.7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_Toc37080890 \h </w:instrText>
                  </w:r>
                  <w:r w:rsidR="00637776">
                    <w:rPr>
                      <w:webHidden/>
                    </w:rPr>
                  </w:r>
                  <w:r w:rsidR="00637776">
                    <w:rPr>
                      <w:webHidden/>
                    </w:rPr>
                    <w:fldChar w:fldCharType="separate"/>
                  </w:r>
                  <w:r w:rsidR="0000791B">
                    <w:rPr>
                      <w:webHidden/>
                    </w:rPr>
                    <w:t>10</w:t>
                  </w:r>
                  <w:r w:rsidR="00637776">
                    <w:rPr>
                      <w:webHidden/>
                    </w:rPr>
                    <w:fldChar w:fldCharType="end"/>
                  </w:r>
                </w:hyperlink>
              </w:p>
              <w:p w:rsidR="00637776" w:rsidRDefault="00694B53">
                <w:pPr>
                  <w:pStyle w:val="Verzeichnis1"/>
                  <w:rPr>
                    <w:rFonts w:asciiTheme="minorHAnsi" w:eastAsiaTheme="minorEastAsia" w:hAnsiTheme="minorHAnsi"/>
                    <w:b w:val="0"/>
                    <w:sz w:val="22"/>
                    <w:lang w:eastAsia="de-CH" w:bidi="ar-SA"/>
                  </w:rPr>
                </w:pPr>
                <w:hyperlink w:anchor="_Toc37080891" w:history="1">
                  <w:r w:rsidR="00637776" w:rsidRPr="002024E9">
                    <w:rPr>
                      <w:rStyle w:val="Hyperlink"/>
                    </w:rPr>
                    <w:t>5</w:t>
                  </w:r>
                  <w:r w:rsidR="00637776">
                    <w:rPr>
                      <w:rFonts w:asciiTheme="minorHAnsi" w:eastAsiaTheme="minorEastAsia" w:hAnsiTheme="minorHAnsi"/>
                      <w:b w:val="0"/>
                      <w:sz w:val="22"/>
                      <w:lang w:eastAsia="de-CH" w:bidi="ar-SA"/>
                    </w:rPr>
                    <w:tab/>
                  </w:r>
                  <w:r w:rsidR="00637776" w:rsidRPr="002024E9">
                    <w:rPr>
                      <w:rStyle w:val="Hyperlink"/>
                    </w:rPr>
                    <w:t>Arbeitsjournal 30.03.2020</w:t>
                  </w:r>
                  <w:r w:rsidR="00637776">
                    <w:rPr>
                      <w:webHidden/>
                    </w:rPr>
                    <w:tab/>
                  </w:r>
                  <w:r w:rsidR="00637776">
                    <w:rPr>
                      <w:webHidden/>
                    </w:rPr>
                    <w:fldChar w:fldCharType="begin"/>
                  </w:r>
                  <w:r w:rsidR="00637776">
                    <w:rPr>
                      <w:webHidden/>
                    </w:rPr>
                    <w:instrText xml:space="preserve"> PAGEREF _Toc37080891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92" w:history="1">
                  <w:r w:rsidR="00637776" w:rsidRPr="002024E9">
                    <w:rPr>
                      <w:rStyle w:val="Hyperlink"/>
                    </w:rPr>
                    <w:t>5.1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_Toc37080892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93" w:history="1">
                  <w:r w:rsidR="00637776" w:rsidRPr="002024E9">
                    <w:rPr>
                      <w:rStyle w:val="Hyperlink"/>
                    </w:rPr>
                    <w:t>5.2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_Toc37080893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94" w:history="1">
                  <w:r w:rsidR="00637776" w:rsidRPr="002024E9">
                    <w:rPr>
                      <w:rStyle w:val="Hyperlink"/>
                    </w:rPr>
                    <w:t>5.3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_Toc37080894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95" w:history="1">
                  <w:r w:rsidR="00637776" w:rsidRPr="002024E9">
                    <w:rPr>
                      <w:rStyle w:val="Hyperlink"/>
                    </w:rPr>
                    <w:t>5.4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_Toc37080895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96" w:history="1">
                  <w:r w:rsidR="00637776" w:rsidRPr="002024E9">
                    <w:rPr>
                      <w:rStyle w:val="Hyperlink"/>
                    </w:rPr>
                    <w:t>5.5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_Toc37080896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97" w:history="1">
                  <w:r w:rsidR="00637776" w:rsidRPr="002024E9">
                    <w:rPr>
                      <w:rStyle w:val="Hyperlink"/>
                    </w:rPr>
                    <w:t>5.6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_Toc37080897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898" w:history="1">
                  <w:r w:rsidR="00637776" w:rsidRPr="002024E9">
                    <w:rPr>
                      <w:rStyle w:val="Hyperlink"/>
                    </w:rPr>
                    <w:t>5.7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_Toc37080898 \h </w:instrText>
                  </w:r>
                  <w:r w:rsidR="00637776">
                    <w:rPr>
                      <w:webHidden/>
                    </w:rPr>
                  </w:r>
                  <w:r w:rsidR="00637776">
                    <w:rPr>
                      <w:webHidden/>
                    </w:rPr>
                    <w:fldChar w:fldCharType="separate"/>
                  </w:r>
                  <w:r w:rsidR="0000791B">
                    <w:rPr>
                      <w:webHidden/>
                    </w:rPr>
                    <w:t>11</w:t>
                  </w:r>
                  <w:r w:rsidR="00637776">
                    <w:rPr>
                      <w:webHidden/>
                    </w:rPr>
                    <w:fldChar w:fldCharType="end"/>
                  </w:r>
                </w:hyperlink>
              </w:p>
              <w:p w:rsidR="00637776" w:rsidRDefault="00694B53">
                <w:pPr>
                  <w:pStyle w:val="Verzeichnis1"/>
                  <w:rPr>
                    <w:rFonts w:asciiTheme="minorHAnsi" w:eastAsiaTheme="minorEastAsia" w:hAnsiTheme="minorHAnsi"/>
                    <w:b w:val="0"/>
                    <w:sz w:val="22"/>
                    <w:lang w:eastAsia="de-CH" w:bidi="ar-SA"/>
                  </w:rPr>
                </w:pPr>
                <w:hyperlink w:anchor="_Toc37080899" w:history="1">
                  <w:r w:rsidR="00637776" w:rsidRPr="002024E9">
                    <w:rPr>
                      <w:rStyle w:val="Hyperlink"/>
                    </w:rPr>
                    <w:t>6</w:t>
                  </w:r>
                  <w:r w:rsidR="00637776">
                    <w:rPr>
                      <w:rFonts w:asciiTheme="minorHAnsi" w:eastAsiaTheme="minorEastAsia" w:hAnsiTheme="minorHAnsi"/>
                      <w:b w:val="0"/>
                      <w:sz w:val="22"/>
                      <w:lang w:eastAsia="de-CH" w:bidi="ar-SA"/>
                    </w:rPr>
                    <w:tab/>
                  </w:r>
                  <w:r w:rsidR="00637776" w:rsidRPr="002024E9">
                    <w:rPr>
                      <w:rStyle w:val="Hyperlink"/>
                    </w:rPr>
                    <w:t>Arbeitsjournal 31.03.2020</w:t>
                  </w:r>
                  <w:r w:rsidR="00637776">
                    <w:rPr>
                      <w:webHidden/>
                    </w:rPr>
                    <w:tab/>
                  </w:r>
                  <w:r w:rsidR="00637776">
                    <w:rPr>
                      <w:webHidden/>
                    </w:rPr>
                    <w:fldChar w:fldCharType="begin"/>
                  </w:r>
                  <w:r w:rsidR="00637776">
                    <w:rPr>
                      <w:webHidden/>
                    </w:rPr>
                    <w:instrText xml:space="preserve"> PAGEREF _Toc37080899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00" w:history="1">
                  <w:r w:rsidR="00637776" w:rsidRPr="002024E9">
                    <w:rPr>
                      <w:rStyle w:val="Hyperlink"/>
                    </w:rPr>
                    <w:t>6.1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_Toc37080900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01" w:history="1">
                  <w:r w:rsidR="00637776" w:rsidRPr="002024E9">
                    <w:rPr>
                      <w:rStyle w:val="Hyperlink"/>
                    </w:rPr>
                    <w:t>6.2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_Toc37080901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02" w:history="1">
                  <w:r w:rsidR="00637776" w:rsidRPr="002024E9">
                    <w:rPr>
                      <w:rStyle w:val="Hyperlink"/>
                    </w:rPr>
                    <w:t>6.3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_Toc37080902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03" w:history="1">
                  <w:r w:rsidR="00637776" w:rsidRPr="002024E9">
                    <w:rPr>
                      <w:rStyle w:val="Hyperlink"/>
                    </w:rPr>
                    <w:t>6.4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_Toc37080903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04" w:history="1">
                  <w:r w:rsidR="00637776" w:rsidRPr="002024E9">
                    <w:rPr>
                      <w:rStyle w:val="Hyperlink"/>
                    </w:rPr>
                    <w:t>6.5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_Toc37080904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05" w:history="1">
                  <w:r w:rsidR="00637776" w:rsidRPr="002024E9">
                    <w:rPr>
                      <w:rStyle w:val="Hyperlink"/>
                    </w:rPr>
                    <w:t>6.6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_Toc37080905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06" w:history="1">
                  <w:r w:rsidR="00637776" w:rsidRPr="002024E9">
                    <w:rPr>
                      <w:rStyle w:val="Hyperlink"/>
                    </w:rPr>
                    <w:t>6.7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_Toc37080906 \h </w:instrText>
                  </w:r>
                  <w:r w:rsidR="00637776">
                    <w:rPr>
                      <w:webHidden/>
                    </w:rPr>
                  </w:r>
                  <w:r w:rsidR="00637776">
                    <w:rPr>
                      <w:webHidden/>
                    </w:rPr>
                    <w:fldChar w:fldCharType="separate"/>
                  </w:r>
                  <w:r w:rsidR="0000791B">
                    <w:rPr>
                      <w:webHidden/>
                    </w:rPr>
                    <w:t>12</w:t>
                  </w:r>
                  <w:r w:rsidR="00637776">
                    <w:rPr>
                      <w:webHidden/>
                    </w:rPr>
                    <w:fldChar w:fldCharType="end"/>
                  </w:r>
                </w:hyperlink>
              </w:p>
              <w:p w:rsidR="00637776" w:rsidRDefault="00694B53">
                <w:pPr>
                  <w:pStyle w:val="Verzeichnis1"/>
                  <w:rPr>
                    <w:rFonts w:asciiTheme="minorHAnsi" w:eastAsiaTheme="minorEastAsia" w:hAnsiTheme="minorHAnsi"/>
                    <w:b w:val="0"/>
                    <w:sz w:val="22"/>
                    <w:lang w:eastAsia="de-CH" w:bidi="ar-SA"/>
                  </w:rPr>
                </w:pPr>
                <w:hyperlink w:anchor="_Toc37080907" w:history="1">
                  <w:r w:rsidR="00637776" w:rsidRPr="002024E9">
                    <w:rPr>
                      <w:rStyle w:val="Hyperlink"/>
                    </w:rPr>
                    <w:t>7</w:t>
                  </w:r>
                  <w:r w:rsidR="00637776">
                    <w:rPr>
                      <w:rFonts w:asciiTheme="minorHAnsi" w:eastAsiaTheme="minorEastAsia" w:hAnsiTheme="minorHAnsi"/>
                      <w:b w:val="0"/>
                      <w:sz w:val="22"/>
                      <w:lang w:eastAsia="de-CH" w:bidi="ar-SA"/>
                    </w:rPr>
                    <w:tab/>
                  </w:r>
                  <w:r w:rsidR="00637776" w:rsidRPr="002024E9">
                    <w:rPr>
                      <w:rStyle w:val="Hyperlink"/>
                    </w:rPr>
                    <w:t>Arbeitsjournal 01.04.2020</w:t>
                  </w:r>
                  <w:r w:rsidR="00637776">
                    <w:rPr>
                      <w:webHidden/>
                    </w:rPr>
                    <w:tab/>
                  </w:r>
                  <w:r w:rsidR="00637776">
                    <w:rPr>
                      <w:webHidden/>
                    </w:rPr>
                    <w:fldChar w:fldCharType="begin"/>
                  </w:r>
                  <w:r w:rsidR="00637776">
                    <w:rPr>
                      <w:webHidden/>
                    </w:rPr>
                    <w:instrText xml:space="preserve"> PAGEREF _Toc37080907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08" w:history="1">
                  <w:r w:rsidR="00637776" w:rsidRPr="002024E9">
                    <w:rPr>
                      <w:rStyle w:val="Hyperlink"/>
                    </w:rPr>
                    <w:t>7.1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_Toc37080908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09" w:history="1">
                  <w:r w:rsidR="00637776" w:rsidRPr="002024E9">
                    <w:rPr>
                      <w:rStyle w:val="Hyperlink"/>
                    </w:rPr>
                    <w:t>7.2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_Toc37080909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10" w:history="1">
                  <w:r w:rsidR="00637776" w:rsidRPr="002024E9">
                    <w:rPr>
                      <w:rStyle w:val="Hyperlink"/>
                    </w:rPr>
                    <w:t>7.3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_Toc37080910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11" w:history="1">
                  <w:r w:rsidR="00637776" w:rsidRPr="002024E9">
                    <w:rPr>
                      <w:rStyle w:val="Hyperlink"/>
                    </w:rPr>
                    <w:t>7.4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_Toc37080911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12" w:history="1">
                  <w:r w:rsidR="00637776" w:rsidRPr="002024E9">
                    <w:rPr>
                      <w:rStyle w:val="Hyperlink"/>
                    </w:rPr>
                    <w:t>7.5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_Toc37080912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13" w:history="1">
                  <w:r w:rsidR="00637776" w:rsidRPr="002024E9">
                    <w:rPr>
                      <w:rStyle w:val="Hyperlink"/>
                    </w:rPr>
                    <w:t>7.6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_Toc37080913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14" w:history="1">
                  <w:r w:rsidR="00637776" w:rsidRPr="002024E9">
                    <w:rPr>
                      <w:rStyle w:val="Hyperlink"/>
                    </w:rPr>
                    <w:t>7.7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_Toc37080914 \h </w:instrText>
                  </w:r>
                  <w:r w:rsidR="00637776">
                    <w:rPr>
                      <w:webHidden/>
                    </w:rPr>
                  </w:r>
                  <w:r w:rsidR="00637776">
                    <w:rPr>
                      <w:webHidden/>
                    </w:rPr>
                    <w:fldChar w:fldCharType="separate"/>
                  </w:r>
                  <w:r w:rsidR="0000791B">
                    <w:rPr>
                      <w:webHidden/>
                    </w:rPr>
                    <w:t>13</w:t>
                  </w:r>
                  <w:r w:rsidR="00637776">
                    <w:rPr>
                      <w:webHidden/>
                    </w:rPr>
                    <w:fldChar w:fldCharType="end"/>
                  </w:r>
                </w:hyperlink>
              </w:p>
              <w:p w:rsidR="00637776" w:rsidRDefault="00694B53">
                <w:pPr>
                  <w:pStyle w:val="Verzeichnis1"/>
                  <w:rPr>
                    <w:rFonts w:asciiTheme="minorHAnsi" w:eastAsiaTheme="minorEastAsia" w:hAnsiTheme="minorHAnsi"/>
                    <w:b w:val="0"/>
                    <w:sz w:val="22"/>
                    <w:lang w:eastAsia="de-CH" w:bidi="ar-SA"/>
                  </w:rPr>
                </w:pPr>
                <w:hyperlink w:anchor="_Toc37080915" w:history="1">
                  <w:r w:rsidR="00637776" w:rsidRPr="002024E9">
                    <w:rPr>
                      <w:rStyle w:val="Hyperlink"/>
                    </w:rPr>
                    <w:t>8</w:t>
                  </w:r>
                  <w:r w:rsidR="00637776">
                    <w:rPr>
                      <w:rFonts w:asciiTheme="minorHAnsi" w:eastAsiaTheme="minorEastAsia" w:hAnsiTheme="minorHAnsi"/>
                      <w:b w:val="0"/>
                      <w:sz w:val="22"/>
                      <w:lang w:eastAsia="de-CH" w:bidi="ar-SA"/>
                    </w:rPr>
                    <w:tab/>
                  </w:r>
                  <w:r w:rsidR="00637776" w:rsidRPr="002024E9">
                    <w:rPr>
                      <w:rStyle w:val="Hyperlink"/>
                    </w:rPr>
                    <w:t>Arbeitsjournal 03.04.2020</w:t>
                  </w:r>
                  <w:r w:rsidR="00637776">
                    <w:rPr>
                      <w:webHidden/>
                    </w:rPr>
                    <w:tab/>
                  </w:r>
                  <w:r w:rsidR="00637776">
                    <w:rPr>
                      <w:webHidden/>
                    </w:rPr>
                    <w:fldChar w:fldCharType="begin"/>
                  </w:r>
                  <w:r w:rsidR="00637776">
                    <w:rPr>
                      <w:webHidden/>
                    </w:rPr>
                    <w:instrText xml:space="preserve"> PAGEREF _Toc37080915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16" w:history="1">
                  <w:r w:rsidR="00637776" w:rsidRPr="002024E9">
                    <w:rPr>
                      <w:rStyle w:val="Hyperlink"/>
                    </w:rPr>
                    <w:t>8.1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_Toc37080916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17" w:history="1">
                  <w:r w:rsidR="00637776" w:rsidRPr="002024E9">
                    <w:rPr>
                      <w:rStyle w:val="Hyperlink"/>
                    </w:rPr>
                    <w:t>8.2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_Toc37080917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18" w:history="1">
                  <w:r w:rsidR="00637776" w:rsidRPr="002024E9">
                    <w:rPr>
                      <w:rStyle w:val="Hyperlink"/>
                    </w:rPr>
                    <w:t>8.3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_Toc37080918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19" w:history="1">
                  <w:r w:rsidR="00637776" w:rsidRPr="002024E9">
                    <w:rPr>
                      <w:rStyle w:val="Hyperlink"/>
                    </w:rPr>
                    <w:t>8.4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_Toc37080919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20" w:history="1">
                  <w:r w:rsidR="00637776" w:rsidRPr="002024E9">
                    <w:rPr>
                      <w:rStyle w:val="Hyperlink"/>
                    </w:rPr>
                    <w:t>8.5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_Toc37080920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21" w:history="1">
                  <w:r w:rsidR="00637776" w:rsidRPr="002024E9">
                    <w:rPr>
                      <w:rStyle w:val="Hyperlink"/>
                    </w:rPr>
                    <w:t>8.6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_Toc37080921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22" w:history="1">
                  <w:r w:rsidR="00637776" w:rsidRPr="002024E9">
                    <w:rPr>
                      <w:rStyle w:val="Hyperlink"/>
                    </w:rPr>
                    <w:t>8.7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_Toc37080922 \h </w:instrText>
                  </w:r>
                  <w:r w:rsidR="00637776">
                    <w:rPr>
                      <w:webHidden/>
                    </w:rPr>
                  </w:r>
                  <w:r w:rsidR="00637776">
                    <w:rPr>
                      <w:webHidden/>
                    </w:rPr>
                    <w:fldChar w:fldCharType="separate"/>
                  </w:r>
                  <w:r w:rsidR="0000791B">
                    <w:rPr>
                      <w:webHidden/>
                    </w:rPr>
                    <w:t>14</w:t>
                  </w:r>
                  <w:r w:rsidR="00637776">
                    <w:rPr>
                      <w:webHidden/>
                    </w:rPr>
                    <w:fldChar w:fldCharType="end"/>
                  </w:r>
                </w:hyperlink>
              </w:p>
              <w:p w:rsidR="00637776" w:rsidRDefault="00694B53">
                <w:pPr>
                  <w:pStyle w:val="Verzeichnis1"/>
                  <w:rPr>
                    <w:rFonts w:asciiTheme="minorHAnsi" w:eastAsiaTheme="minorEastAsia" w:hAnsiTheme="minorHAnsi"/>
                    <w:b w:val="0"/>
                    <w:sz w:val="22"/>
                    <w:lang w:eastAsia="de-CH" w:bidi="ar-SA"/>
                  </w:rPr>
                </w:pPr>
                <w:hyperlink w:anchor="_Toc37080923" w:history="1">
                  <w:r w:rsidR="00637776" w:rsidRPr="002024E9">
                    <w:rPr>
                      <w:rStyle w:val="Hyperlink"/>
                    </w:rPr>
                    <w:t>9</w:t>
                  </w:r>
                  <w:r w:rsidR="00637776">
                    <w:rPr>
                      <w:rFonts w:asciiTheme="minorHAnsi" w:eastAsiaTheme="minorEastAsia" w:hAnsiTheme="minorHAnsi"/>
                      <w:b w:val="0"/>
                      <w:sz w:val="22"/>
                      <w:lang w:eastAsia="de-CH" w:bidi="ar-SA"/>
                    </w:rPr>
                    <w:tab/>
                  </w:r>
                  <w:r w:rsidR="00637776" w:rsidRPr="002024E9">
                    <w:rPr>
                      <w:rStyle w:val="Hyperlink"/>
                    </w:rPr>
                    <w:t>Arbeitsjournal 06.04.2020</w:t>
                  </w:r>
                  <w:r w:rsidR="00637776">
                    <w:rPr>
                      <w:webHidden/>
                    </w:rPr>
                    <w:tab/>
                  </w:r>
                  <w:r w:rsidR="00637776">
                    <w:rPr>
                      <w:webHidden/>
                    </w:rPr>
                    <w:fldChar w:fldCharType="begin"/>
                  </w:r>
                  <w:r w:rsidR="00637776">
                    <w:rPr>
                      <w:webHidden/>
                    </w:rPr>
                    <w:instrText xml:space="preserve"> PAGEREF _Toc37080923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24" w:history="1">
                  <w:r w:rsidR="00637776" w:rsidRPr="002024E9">
                    <w:rPr>
                      <w:rStyle w:val="Hyperlink"/>
                    </w:rPr>
                    <w:t>9.1</w:t>
                  </w:r>
                  <w:r w:rsidR="00637776">
                    <w:rPr>
                      <w:rFonts w:asciiTheme="minorHAnsi" w:eastAsiaTheme="minorEastAsia" w:hAnsiTheme="minorHAnsi"/>
                      <w:sz w:val="22"/>
                      <w:lang w:eastAsia="de-CH" w:bidi="ar-SA"/>
                    </w:rPr>
                    <w:tab/>
                  </w:r>
                  <w:r w:rsidR="00637776" w:rsidRPr="002024E9">
                    <w:rPr>
                      <w:rStyle w:val="Hyperlink"/>
                    </w:rPr>
                    <w:t>Ausgeführte Arbeiten</w:t>
                  </w:r>
                  <w:r w:rsidR="00637776">
                    <w:rPr>
                      <w:webHidden/>
                    </w:rPr>
                    <w:tab/>
                  </w:r>
                  <w:r w:rsidR="00637776">
                    <w:rPr>
                      <w:webHidden/>
                    </w:rPr>
                    <w:fldChar w:fldCharType="begin"/>
                  </w:r>
                  <w:r w:rsidR="00637776">
                    <w:rPr>
                      <w:webHidden/>
                    </w:rPr>
                    <w:instrText xml:space="preserve"> PAGEREF _Toc37080924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25" w:history="1">
                  <w:r w:rsidR="00637776" w:rsidRPr="002024E9">
                    <w:rPr>
                      <w:rStyle w:val="Hyperlink"/>
                    </w:rPr>
                    <w:t>9.2</w:t>
                  </w:r>
                  <w:r w:rsidR="00637776">
                    <w:rPr>
                      <w:rFonts w:asciiTheme="minorHAnsi" w:eastAsiaTheme="minorEastAsia" w:hAnsiTheme="minorHAnsi"/>
                      <w:sz w:val="22"/>
                      <w:lang w:eastAsia="de-CH" w:bidi="ar-SA"/>
                    </w:rPr>
                    <w:tab/>
                  </w:r>
                  <w:r w:rsidR="00637776" w:rsidRPr="002024E9">
                    <w:rPr>
                      <w:rStyle w:val="Hyperlink"/>
                    </w:rPr>
                    <w:t>Erreichte Ziele / Erfolge</w:t>
                  </w:r>
                  <w:r w:rsidR="00637776">
                    <w:rPr>
                      <w:webHidden/>
                    </w:rPr>
                    <w:tab/>
                  </w:r>
                  <w:r w:rsidR="00637776">
                    <w:rPr>
                      <w:webHidden/>
                    </w:rPr>
                    <w:fldChar w:fldCharType="begin"/>
                  </w:r>
                  <w:r w:rsidR="00637776">
                    <w:rPr>
                      <w:webHidden/>
                    </w:rPr>
                    <w:instrText xml:space="preserve"> PAGEREF _Toc37080925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26" w:history="1">
                  <w:r w:rsidR="00637776" w:rsidRPr="002024E9">
                    <w:rPr>
                      <w:rStyle w:val="Hyperlink"/>
                    </w:rPr>
                    <w:t>9.3</w:t>
                  </w:r>
                  <w:r w:rsidR="00637776">
                    <w:rPr>
                      <w:rFonts w:asciiTheme="minorHAnsi" w:eastAsiaTheme="minorEastAsia" w:hAnsiTheme="minorHAnsi"/>
                      <w:sz w:val="22"/>
                      <w:lang w:eastAsia="de-CH" w:bidi="ar-SA"/>
                    </w:rPr>
                    <w:tab/>
                  </w:r>
                  <w:r w:rsidR="00637776" w:rsidRPr="002024E9">
                    <w:rPr>
                      <w:rStyle w:val="Hyperlink"/>
                    </w:rPr>
                    <w:t>Aufgetretene Probleme / Misserfolge</w:t>
                  </w:r>
                  <w:r w:rsidR="00637776">
                    <w:rPr>
                      <w:webHidden/>
                    </w:rPr>
                    <w:tab/>
                  </w:r>
                  <w:r w:rsidR="00637776">
                    <w:rPr>
                      <w:webHidden/>
                    </w:rPr>
                    <w:fldChar w:fldCharType="begin"/>
                  </w:r>
                  <w:r w:rsidR="00637776">
                    <w:rPr>
                      <w:webHidden/>
                    </w:rPr>
                    <w:instrText xml:space="preserve"> PAGEREF _Toc37080926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27" w:history="1">
                  <w:r w:rsidR="00637776" w:rsidRPr="002024E9">
                    <w:rPr>
                      <w:rStyle w:val="Hyperlink"/>
                    </w:rPr>
                    <w:t>9.4</w:t>
                  </w:r>
                  <w:r w:rsidR="00637776">
                    <w:rPr>
                      <w:rFonts w:asciiTheme="minorHAnsi" w:eastAsiaTheme="minorEastAsia" w:hAnsiTheme="minorHAnsi"/>
                      <w:sz w:val="22"/>
                      <w:lang w:eastAsia="de-CH" w:bidi="ar-SA"/>
                    </w:rPr>
                    <w:tab/>
                  </w:r>
                  <w:r w:rsidR="00637776" w:rsidRPr="002024E9">
                    <w:rPr>
                      <w:rStyle w:val="Hyperlink"/>
                    </w:rPr>
                    <w:t>Beanspruchte Hilfestellungen</w:t>
                  </w:r>
                  <w:r w:rsidR="00637776">
                    <w:rPr>
                      <w:webHidden/>
                    </w:rPr>
                    <w:tab/>
                  </w:r>
                  <w:r w:rsidR="00637776">
                    <w:rPr>
                      <w:webHidden/>
                    </w:rPr>
                    <w:fldChar w:fldCharType="begin"/>
                  </w:r>
                  <w:r w:rsidR="00637776">
                    <w:rPr>
                      <w:webHidden/>
                    </w:rPr>
                    <w:instrText xml:space="preserve"> PAGEREF _Toc37080927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28" w:history="1">
                  <w:r w:rsidR="00637776" w:rsidRPr="002024E9">
                    <w:rPr>
                      <w:rStyle w:val="Hyperlink"/>
                    </w:rPr>
                    <w:t>9.5</w:t>
                  </w:r>
                  <w:r w:rsidR="00637776">
                    <w:rPr>
                      <w:rFonts w:asciiTheme="minorHAnsi" w:eastAsiaTheme="minorEastAsia" w:hAnsiTheme="minorHAnsi"/>
                      <w:sz w:val="22"/>
                      <w:lang w:eastAsia="de-CH" w:bidi="ar-SA"/>
                    </w:rPr>
                    <w:tab/>
                  </w:r>
                  <w:r w:rsidR="00637776" w:rsidRPr="002024E9">
                    <w:rPr>
                      <w:rStyle w:val="Hyperlink"/>
                    </w:rPr>
                    <w:t>Pendenzenliste</w:t>
                  </w:r>
                  <w:r w:rsidR="00637776">
                    <w:rPr>
                      <w:webHidden/>
                    </w:rPr>
                    <w:tab/>
                  </w:r>
                  <w:r w:rsidR="00637776">
                    <w:rPr>
                      <w:webHidden/>
                    </w:rPr>
                    <w:fldChar w:fldCharType="begin"/>
                  </w:r>
                  <w:r w:rsidR="00637776">
                    <w:rPr>
                      <w:webHidden/>
                    </w:rPr>
                    <w:instrText xml:space="preserve"> PAGEREF _Toc37080928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29" w:history="1">
                  <w:r w:rsidR="00637776" w:rsidRPr="002024E9">
                    <w:rPr>
                      <w:rStyle w:val="Hyperlink"/>
                    </w:rPr>
                    <w:t>9.6</w:t>
                  </w:r>
                  <w:r w:rsidR="00637776">
                    <w:rPr>
                      <w:rFonts w:asciiTheme="minorHAnsi" w:eastAsiaTheme="minorEastAsia" w:hAnsiTheme="minorHAnsi"/>
                      <w:sz w:val="22"/>
                      <w:lang w:eastAsia="de-CH" w:bidi="ar-SA"/>
                    </w:rPr>
                    <w:tab/>
                  </w:r>
                  <w:r w:rsidR="00637776" w:rsidRPr="002024E9">
                    <w:rPr>
                      <w:rStyle w:val="Hyperlink"/>
                    </w:rPr>
                    <w:t>Reflexion</w:t>
                  </w:r>
                  <w:r w:rsidR="00637776">
                    <w:rPr>
                      <w:webHidden/>
                    </w:rPr>
                    <w:tab/>
                  </w:r>
                  <w:r w:rsidR="00637776">
                    <w:rPr>
                      <w:webHidden/>
                    </w:rPr>
                    <w:fldChar w:fldCharType="begin"/>
                  </w:r>
                  <w:r w:rsidR="00637776">
                    <w:rPr>
                      <w:webHidden/>
                    </w:rPr>
                    <w:instrText xml:space="preserve"> PAGEREF _Toc37080929 \h </w:instrText>
                  </w:r>
                  <w:r w:rsidR="00637776">
                    <w:rPr>
                      <w:webHidden/>
                    </w:rPr>
                  </w:r>
                  <w:r w:rsidR="00637776">
                    <w:rPr>
                      <w:webHidden/>
                    </w:rPr>
                    <w:fldChar w:fldCharType="separate"/>
                  </w:r>
                  <w:r w:rsidR="0000791B">
                    <w:rPr>
                      <w:webHidden/>
                    </w:rPr>
                    <w:t>15</w:t>
                  </w:r>
                  <w:r w:rsidR="00637776">
                    <w:rPr>
                      <w:webHidden/>
                    </w:rPr>
                    <w:fldChar w:fldCharType="end"/>
                  </w:r>
                </w:hyperlink>
              </w:p>
              <w:p w:rsidR="00637776" w:rsidRDefault="00694B53">
                <w:pPr>
                  <w:pStyle w:val="Verzeichnis2"/>
                  <w:rPr>
                    <w:rFonts w:asciiTheme="minorHAnsi" w:eastAsiaTheme="minorEastAsia" w:hAnsiTheme="minorHAnsi"/>
                    <w:sz w:val="22"/>
                    <w:lang w:eastAsia="de-CH" w:bidi="ar-SA"/>
                  </w:rPr>
                </w:pPr>
                <w:hyperlink w:anchor="_Toc37080930" w:history="1">
                  <w:r w:rsidR="00637776" w:rsidRPr="002024E9">
                    <w:rPr>
                      <w:rStyle w:val="Hyperlink"/>
                    </w:rPr>
                    <w:t>9.7</w:t>
                  </w:r>
                  <w:r w:rsidR="00637776">
                    <w:rPr>
                      <w:rFonts w:asciiTheme="minorHAnsi" w:eastAsiaTheme="minorEastAsia" w:hAnsiTheme="minorHAnsi"/>
                      <w:sz w:val="22"/>
                      <w:lang w:eastAsia="de-CH" w:bidi="ar-SA"/>
                    </w:rPr>
                    <w:tab/>
                  </w:r>
                  <w:r w:rsidR="00637776" w:rsidRPr="002024E9">
                    <w:rPr>
                      <w:rStyle w:val="Hyperlink"/>
                    </w:rPr>
                    <w:t>Vergleich mit Zeitplan</w:t>
                  </w:r>
                  <w:r w:rsidR="00637776">
                    <w:rPr>
                      <w:webHidden/>
                    </w:rPr>
                    <w:tab/>
                  </w:r>
                  <w:r w:rsidR="00637776">
                    <w:rPr>
                      <w:webHidden/>
                    </w:rPr>
                    <w:fldChar w:fldCharType="begin"/>
                  </w:r>
                  <w:r w:rsidR="00637776">
                    <w:rPr>
                      <w:webHidden/>
                    </w:rPr>
                    <w:instrText xml:space="preserve"> PAGEREF _Toc37080930 \h </w:instrText>
                  </w:r>
                  <w:r w:rsidR="00637776">
                    <w:rPr>
                      <w:webHidden/>
                    </w:rPr>
                  </w:r>
                  <w:r w:rsidR="00637776">
                    <w:rPr>
                      <w:webHidden/>
                    </w:rPr>
                    <w:fldChar w:fldCharType="separate"/>
                  </w:r>
                  <w:r w:rsidR="0000791B">
                    <w:rPr>
                      <w:webHidden/>
                    </w:rPr>
                    <w:t>15</w:t>
                  </w:r>
                  <w:r w:rsidR="00637776">
                    <w:rPr>
                      <w:webHidden/>
                    </w:rPr>
                    <w:fldChar w:fldCharType="end"/>
                  </w:r>
                </w:hyperlink>
              </w:p>
              <w:p w:rsidR="00F43551" w:rsidRPr="007364B9" w:rsidRDefault="00F43551" w:rsidP="00F43551">
                <w:pPr>
                  <w:rPr>
                    <w:b/>
                    <w:bCs/>
                    <w:lang w:val="de-DE"/>
                  </w:rPr>
                </w:pPr>
                <w:r>
                  <w:rPr>
                    <w:b/>
                    <w:bCs/>
                    <w:lang w:val="de-DE"/>
                  </w:rPr>
                  <w:fldChar w:fldCharType="end"/>
                </w:r>
              </w:p>
            </w:sdtContent>
          </w:sdt>
          <w:p w:rsidR="00F43551" w:rsidRDefault="00F43551" w:rsidP="007364B9">
            <w:pPr>
              <w:pStyle w:val="berschrift1"/>
              <w:outlineLvl w:val="0"/>
            </w:pPr>
            <w:bookmarkStart w:id="2" w:name="_Toc37080859"/>
            <w:r>
              <w:t>Arbeitsjournal 23.03.2020</w:t>
            </w:r>
            <w:bookmarkEnd w:id="0"/>
            <w:bookmarkEnd w:id="2"/>
          </w:p>
          <w:p w:rsidR="00F43551" w:rsidRDefault="00F43551" w:rsidP="00F43551">
            <w:pPr>
              <w:pStyle w:val="berschrift2"/>
              <w:outlineLvl w:val="1"/>
            </w:pPr>
            <w:bookmarkStart w:id="3" w:name="_Toc37080860"/>
            <w:r>
              <w:t>Ausgeführte Arbeiten</w:t>
            </w:r>
            <w:bookmarkEnd w:id="3"/>
          </w:p>
          <w:p w:rsidR="0022720F" w:rsidRDefault="00F43551" w:rsidP="00F43551">
            <w:r>
              <w:t xml:space="preserve">Am Morgen las ich zuerst nochmals das Dokument FArbeit_2020.pdf, ich </w:t>
            </w:r>
            <w:r w:rsidR="00B80822">
              <w:t>wollte</w:t>
            </w:r>
            <w:r>
              <w:t xml:space="preserve"> sichergehen, dass ich nichts </w:t>
            </w:r>
            <w:r w:rsidR="00B80822">
              <w:t>Wichtiges im Dokument überlesen hatte</w:t>
            </w:r>
            <w:r>
              <w:t xml:space="preserve">. Dies dauerte nicht allzu lange und ich konnte schnell mit meinem Zeitplan beginnen. Aus </w:t>
            </w:r>
            <w:r w:rsidR="0000791B">
              <w:t xml:space="preserve">eigener </w:t>
            </w:r>
            <w:r>
              <w:t>Erfahrung weiss ich, dass ich g</w:t>
            </w:r>
            <w:r w:rsidR="0022720F">
              <w:t>erne Aufgaben kürzer einschätze</w:t>
            </w:r>
            <w:r>
              <w:t xml:space="preserve"> als </w:t>
            </w:r>
            <w:r w:rsidR="00B80822">
              <w:t>diese</w:t>
            </w:r>
            <w:r>
              <w:t xml:space="preserve"> wirklich </w:t>
            </w:r>
            <w:r w:rsidR="0000791B">
              <w:t xml:space="preserve">andauern. Ich habe </w:t>
            </w:r>
            <w:r>
              <w:t>daher</w:t>
            </w:r>
            <w:r w:rsidR="00B80822">
              <w:t xml:space="preserve"> </w:t>
            </w:r>
            <w:r>
              <w:t>immer ein bisschen mehr</w:t>
            </w:r>
            <w:r w:rsidR="0022720F">
              <w:t xml:space="preserve"> Zeit</w:t>
            </w:r>
            <w:r>
              <w:t xml:space="preserve"> </w:t>
            </w:r>
            <w:r w:rsidR="0000791B">
              <w:t xml:space="preserve">für die Arbeiten </w:t>
            </w:r>
            <w:r>
              <w:t xml:space="preserve">eingeplant. </w:t>
            </w:r>
          </w:p>
          <w:p w:rsidR="0022720F" w:rsidRDefault="008F354C" w:rsidP="00F43551">
            <w:r>
              <w:t xml:space="preserve">Vom Morgen kann ich ein </w:t>
            </w:r>
            <w:r w:rsidR="0000791B">
              <w:t>positives</w:t>
            </w:r>
            <w:r>
              <w:t xml:space="preserve"> Fazit ziehen. Ich kam</w:t>
            </w:r>
            <w:r w:rsidR="00F43551">
              <w:t xml:space="preserve"> sehr gut voran und war um 11 Uhr bereits eine Stunde dem Zeitplan voraus. Danach konnte ich mit dem Informieren von IPERKA beginnen. Das einzige was </w:t>
            </w:r>
            <w:r>
              <w:t xml:space="preserve">mir noch ein bisschen fremd </w:t>
            </w:r>
            <w:r w:rsidR="0000791B">
              <w:t>war</w:t>
            </w:r>
            <w:r w:rsidR="00F43551">
              <w:t xml:space="preserve"> ist das Darstellen der Sensordaten. Mit einer kurzen Google Suche konnte ich drei Varianten finden</w:t>
            </w:r>
            <w:r w:rsidR="0022720F">
              <w:t>,</w:t>
            </w:r>
            <w:r w:rsidR="00F43551">
              <w:t xml:space="preserve"> welche alle vielversprechend </w:t>
            </w:r>
            <w:r w:rsidR="0022720F">
              <w:t>aussahen</w:t>
            </w:r>
            <w:r w:rsidR="00F43551">
              <w:t>.</w:t>
            </w:r>
            <w:r w:rsidR="0022720F">
              <w:t xml:space="preserve"> Chart.js, Chartist.js und d3.js. </w:t>
            </w:r>
            <w:r>
              <w:t>Nach</w:t>
            </w:r>
            <w:r w:rsidR="0022720F">
              <w:t xml:space="preserve">dem ich für die ersten zwei ein kleines Linien Diagramm Beispiel erstellte, stellte sich heraus, dass die dritte Bibliothek, nämlich d3.js, eher für grössere und datenintensivere Projekte gedacht ist. </w:t>
            </w:r>
            <w:r w:rsidR="0000791B">
              <w:t>Daher habe ich diese ausgelassen.</w:t>
            </w:r>
          </w:p>
          <w:p w:rsidR="009E312A" w:rsidRDefault="00F43551" w:rsidP="00F43551">
            <w:r>
              <w:t xml:space="preserve">Beim Dokumentieren der Informieren Phase </w:t>
            </w:r>
            <w:r w:rsidR="00246987">
              <w:t>war</w:t>
            </w:r>
            <w:r>
              <w:t xml:space="preserve"> ich mir oft unsicher ob ich genügend </w:t>
            </w:r>
            <w:r w:rsidR="00246987">
              <w:t xml:space="preserve">geschrieben habe </w:t>
            </w:r>
            <w:r>
              <w:t>und auch</w:t>
            </w:r>
            <w:r w:rsidR="0022720F">
              <w:t xml:space="preserve"> wirklich</w:t>
            </w:r>
            <w:r>
              <w:t xml:space="preserve"> das </w:t>
            </w:r>
            <w:r w:rsidR="00246987">
              <w:t>W</w:t>
            </w:r>
            <w:r>
              <w:t xml:space="preserve">ichtigste </w:t>
            </w:r>
            <w:r w:rsidR="00246987">
              <w:t>auf den Punkt bringe.</w:t>
            </w:r>
            <w:r w:rsidR="0085029D">
              <w:t xml:space="preserve"> Schlussendlich bin ich jedoch zufrieden mit dem Resultat.</w:t>
            </w:r>
          </w:p>
          <w:p w:rsidR="009E312A" w:rsidRDefault="009E312A" w:rsidP="00F43551">
            <w:r>
              <w:t xml:space="preserve">Um halb 4 war ich fertig mit </w:t>
            </w:r>
            <w:r w:rsidR="008F354C">
              <w:t xml:space="preserve">der </w:t>
            </w:r>
            <w:r>
              <w:t xml:space="preserve">Informieren </w:t>
            </w:r>
            <w:r w:rsidR="008F354C">
              <w:t xml:space="preserve">Phase </w:t>
            </w:r>
            <w:r>
              <w:t xml:space="preserve">und habe somit meinen ersten Meilenstein erreicht. </w:t>
            </w:r>
            <w:r w:rsidR="008F354C">
              <w:t>Es folgt die Phase P</w:t>
            </w:r>
            <w:r>
              <w:t>lanen.</w:t>
            </w:r>
          </w:p>
          <w:p w:rsidR="00F43551" w:rsidRDefault="00F43551" w:rsidP="00F43551">
            <w:pPr>
              <w:pStyle w:val="berschrift2"/>
              <w:outlineLvl w:val="1"/>
            </w:pPr>
            <w:bookmarkStart w:id="4" w:name="_Toc37080861"/>
            <w:r>
              <w:t>Erreichte Ziele</w:t>
            </w:r>
            <w:r w:rsidR="00B43007">
              <w:t xml:space="preserve"> / Erfolge</w:t>
            </w:r>
            <w:bookmarkEnd w:id="4"/>
          </w:p>
          <w:p w:rsidR="00F43551" w:rsidRDefault="00F43551" w:rsidP="00F43551">
            <w:pPr>
              <w:pStyle w:val="Listenabsatz"/>
              <w:numPr>
                <w:ilvl w:val="0"/>
                <w:numId w:val="31"/>
              </w:numPr>
            </w:pPr>
            <w:r>
              <w:t>Zeitplan</w:t>
            </w:r>
            <w:r w:rsidR="00246987">
              <w:t xml:space="preserve"> erstellt</w:t>
            </w:r>
          </w:p>
          <w:p w:rsidR="00F43551" w:rsidRDefault="00F43551" w:rsidP="00F43551">
            <w:pPr>
              <w:pStyle w:val="Listenabsatz"/>
              <w:numPr>
                <w:ilvl w:val="0"/>
                <w:numId w:val="31"/>
              </w:numPr>
            </w:pPr>
            <w:r>
              <w:t>Teil 1 der Dokumentation</w:t>
            </w:r>
            <w:r w:rsidR="00246987">
              <w:t xml:space="preserve"> fertig</w:t>
            </w:r>
          </w:p>
          <w:p w:rsidR="0022720F" w:rsidRDefault="0022720F" w:rsidP="00F43551">
            <w:pPr>
              <w:pStyle w:val="Listenabsatz"/>
              <w:numPr>
                <w:ilvl w:val="0"/>
                <w:numId w:val="31"/>
              </w:numPr>
            </w:pPr>
            <w:r>
              <w:t>Chart.js Grundkenntnisse erlernt</w:t>
            </w:r>
          </w:p>
          <w:p w:rsidR="0022720F" w:rsidRDefault="0022720F" w:rsidP="00F43551">
            <w:pPr>
              <w:pStyle w:val="Listenabsatz"/>
              <w:numPr>
                <w:ilvl w:val="0"/>
                <w:numId w:val="31"/>
              </w:numPr>
            </w:pPr>
            <w:r>
              <w:t>Chartist.js Grundkenntnisse erlernt.</w:t>
            </w:r>
          </w:p>
          <w:p w:rsidR="00F43551" w:rsidRPr="00126D77" w:rsidRDefault="00F43551" w:rsidP="00F43551">
            <w:pPr>
              <w:pStyle w:val="Listenabsatz"/>
              <w:numPr>
                <w:ilvl w:val="0"/>
                <w:numId w:val="31"/>
              </w:numPr>
            </w:pPr>
            <w:r>
              <w:t>Informieren Phase fertig</w:t>
            </w:r>
          </w:p>
          <w:p w:rsidR="00F43551" w:rsidRDefault="00F43551" w:rsidP="00F43551">
            <w:pPr>
              <w:pStyle w:val="berschrift2"/>
              <w:outlineLvl w:val="1"/>
            </w:pPr>
            <w:bookmarkStart w:id="5" w:name="_Toc37080862"/>
            <w:r>
              <w:t>Aufgetretene Probleme</w:t>
            </w:r>
            <w:r w:rsidR="00B43007">
              <w:t xml:space="preserve"> / Misserfolge</w:t>
            </w:r>
            <w:bookmarkEnd w:id="5"/>
          </w:p>
          <w:p w:rsidR="00F43551" w:rsidRDefault="00F43551" w:rsidP="00F43551">
            <w:pPr>
              <w:pStyle w:val="Listenabsatz"/>
              <w:numPr>
                <w:ilvl w:val="0"/>
                <w:numId w:val="30"/>
              </w:numPr>
            </w:pPr>
            <w:r>
              <w:t>Zeitplan Formatierung und Darstell</w:t>
            </w:r>
            <w:r w:rsidR="00246987">
              <w:t>ung dauerte länger als erwartet</w:t>
            </w:r>
          </w:p>
          <w:p w:rsidR="00246987" w:rsidRDefault="00246987" w:rsidP="00F43551">
            <w:pPr>
              <w:pStyle w:val="Listenabsatz"/>
              <w:numPr>
                <w:ilvl w:val="0"/>
                <w:numId w:val="30"/>
              </w:numPr>
            </w:pPr>
            <w:r>
              <w:t>Oft unsicher ob das Richtige dokumentiert wurde</w:t>
            </w:r>
          </w:p>
          <w:p w:rsidR="004D5A54" w:rsidRPr="00126D77" w:rsidRDefault="004D5A54" w:rsidP="00F43551">
            <w:pPr>
              <w:pStyle w:val="Listenabsatz"/>
              <w:numPr>
                <w:ilvl w:val="0"/>
                <w:numId w:val="30"/>
              </w:numPr>
            </w:pPr>
            <w:r>
              <w:t>Anpassen der Diagramm Grösse von Chart.js</w:t>
            </w:r>
          </w:p>
          <w:p w:rsidR="00F43551" w:rsidRDefault="00F43551" w:rsidP="00F43551">
            <w:pPr>
              <w:pStyle w:val="berschrift2"/>
              <w:outlineLvl w:val="1"/>
            </w:pPr>
            <w:bookmarkStart w:id="6" w:name="_Toc37080863"/>
            <w:r>
              <w:t>Beanspruchte Hilfestellungen</w:t>
            </w:r>
            <w:bookmarkEnd w:id="6"/>
          </w:p>
          <w:p w:rsidR="00F43551" w:rsidRPr="00825A2D" w:rsidRDefault="00F43551" w:rsidP="00F43551">
            <w:r>
              <w:t>Bisher habe ich keine Hilfestellungen beansprucht.</w:t>
            </w:r>
          </w:p>
          <w:p w:rsidR="00F43551" w:rsidRDefault="00F43551" w:rsidP="00F43551">
            <w:pPr>
              <w:pStyle w:val="berschrift2"/>
              <w:outlineLvl w:val="1"/>
            </w:pPr>
            <w:bookmarkStart w:id="7" w:name="_Toc37080864"/>
            <w:r>
              <w:lastRenderedPageBreak/>
              <w:t>Pendenzenliste</w:t>
            </w:r>
            <w:bookmarkEnd w:id="7"/>
          </w:p>
          <w:p w:rsidR="00281171" w:rsidRPr="00281171" w:rsidRDefault="00281171" w:rsidP="00281171">
            <w:r>
              <w:t xml:space="preserve">Der Zeitplan konnte </w:t>
            </w:r>
            <w:r w:rsidR="009E312A">
              <w:t>ich gut befolgen</w:t>
            </w:r>
            <w:r>
              <w:t xml:space="preserve"> und </w:t>
            </w:r>
            <w:r w:rsidR="009E312A">
              <w:t>habe daher keine offenen</w:t>
            </w:r>
            <w:r>
              <w:t xml:space="preserve"> Pendenzen.</w:t>
            </w:r>
          </w:p>
          <w:p w:rsidR="00F43551" w:rsidRDefault="00F43551" w:rsidP="00F43551">
            <w:pPr>
              <w:pStyle w:val="berschrift2"/>
              <w:outlineLvl w:val="1"/>
            </w:pPr>
            <w:bookmarkStart w:id="8" w:name="_Toc37080865"/>
            <w:r>
              <w:t>Reflexion</w:t>
            </w:r>
            <w:bookmarkEnd w:id="8"/>
          </w:p>
          <w:p w:rsidR="00F43551" w:rsidRDefault="00F43551" w:rsidP="00F43551">
            <w:r>
              <w:t>Für meinen nächsten Zeitplan werde ich nicht nur das Layout vorausplanen, sondern auch das Template</w:t>
            </w:r>
            <w:r w:rsidR="009E312A">
              <w:t xml:space="preserve"> bereits umsetzen, dies hätte mir </w:t>
            </w:r>
            <w:r w:rsidR="00373AD0">
              <w:t>sicher</w:t>
            </w:r>
            <w:r w:rsidR="009E312A">
              <w:t xml:space="preserve"> eine halbe Stunde Arbeit erspart.</w:t>
            </w:r>
            <w:r>
              <w:t xml:space="preserve"> </w:t>
            </w:r>
          </w:p>
          <w:p w:rsidR="00281171" w:rsidRPr="00825A2D" w:rsidRDefault="00281171" w:rsidP="00F43551">
            <w:r>
              <w:t xml:space="preserve">Das Dokumentieren fällt mir noch schwer und ich hoffe diese Hürde </w:t>
            </w:r>
            <w:r w:rsidR="0000791B">
              <w:t>lässt</w:t>
            </w:r>
            <w:r>
              <w:t xml:space="preserve"> sich in den nächsten Tagen</w:t>
            </w:r>
            <w:r w:rsidR="0000791B">
              <w:t xml:space="preserve"> überwinden</w:t>
            </w:r>
            <w:r>
              <w:t>.</w:t>
            </w:r>
            <w:r w:rsidR="009E312A">
              <w:t xml:space="preserve"> Ich bin jedoch Stolz über meine UML Diagramme und habe weiterhin vor diese zu erstellen.</w:t>
            </w:r>
          </w:p>
          <w:p w:rsidR="00F43551" w:rsidRDefault="00F43551" w:rsidP="00F43551">
            <w:pPr>
              <w:pStyle w:val="berschrift2"/>
              <w:outlineLvl w:val="1"/>
            </w:pPr>
            <w:bookmarkStart w:id="9" w:name="_Toc37080866"/>
            <w:r>
              <w:t>Vergleich mit</w:t>
            </w:r>
            <w:r w:rsidR="0000791B">
              <w:t xml:space="preserve"> dem</w:t>
            </w:r>
            <w:r>
              <w:t xml:space="preserve"> Zeitplan</w:t>
            </w:r>
            <w:bookmarkEnd w:id="9"/>
          </w:p>
          <w:p w:rsidR="00F43551" w:rsidRPr="00825A2D" w:rsidRDefault="00F43551" w:rsidP="0000791B">
            <w:r>
              <w:t>Am Morgen war ich bereits fertig mit dem Teil 1 der Dokumentation, dies hatte ich eigentlich auch noch für den Anfang des Nachmittags eingeplant.</w:t>
            </w:r>
            <w:r w:rsidR="00FE1128">
              <w:t xml:space="preserve"> Nach dem Mittag änderte dies sich ein bisschen. Ich bin zwar weiterhin dem Zeitplan voraus, aber nicht mehr </w:t>
            </w:r>
            <w:r w:rsidR="00373AD0">
              <w:t xml:space="preserve">mit </w:t>
            </w:r>
            <w:r w:rsidR="0000791B">
              <w:t>dem gleichen Abstand wie am Morgen noch</w:t>
            </w:r>
            <w:r w:rsidR="00FE1128">
              <w:t xml:space="preserve">. Meine Überschätzung des Aufwandes zahlt sich </w:t>
            </w:r>
            <w:r w:rsidR="00D56A51">
              <w:t>hier</w:t>
            </w:r>
            <w:r w:rsidR="00373AD0">
              <w:t xml:space="preserve"> </w:t>
            </w:r>
            <w:r w:rsidR="00FE1128">
              <w:t xml:space="preserve">bereits aus. Meinen ersten Meilenstein konnte ich </w:t>
            </w:r>
            <w:r w:rsidR="00373AD0">
              <w:t xml:space="preserve">daher ohne Zeitdruck </w:t>
            </w:r>
            <w:r w:rsidR="00FE1128">
              <w:t>einhalten.</w:t>
            </w:r>
          </w:p>
        </w:tc>
      </w:tr>
      <w:bookmarkEnd w:id="1"/>
    </w:tbl>
    <w:p w:rsidR="007364B9" w:rsidRDefault="007364B9" w:rsidP="007364B9">
      <w:pPr>
        <w:pStyle w:val="berschrift1"/>
        <w:numPr>
          <w:ilvl w:val="0"/>
          <w:numId w:val="0"/>
        </w:numPr>
      </w:pPr>
    </w:p>
    <w:p w:rsidR="007364B9" w:rsidRPr="007364B9" w:rsidRDefault="007364B9">
      <w:pPr>
        <w:spacing w:after="200" w:line="276" w:lineRule="auto"/>
      </w:pPr>
      <w:r>
        <w:br w:type="page"/>
      </w:r>
    </w:p>
    <w:p w:rsidR="00FE2D24" w:rsidRDefault="009138DA" w:rsidP="009138DA">
      <w:pPr>
        <w:pStyle w:val="berschrift1"/>
      </w:pPr>
      <w:bookmarkStart w:id="10" w:name="_Toc37080867"/>
      <w:r>
        <w:lastRenderedPageBreak/>
        <w:t>Arbeitsjournal 24.03.2020</w:t>
      </w:r>
      <w:bookmarkEnd w:id="10"/>
    </w:p>
    <w:p w:rsidR="009138DA" w:rsidRDefault="009138DA" w:rsidP="009138DA">
      <w:pPr>
        <w:pStyle w:val="berschrift2"/>
      </w:pPr>
      <w:bookmarkStart w:id="11" w:name="_Toc37080868"/>
      <w:r>
        <w:t>Ausgeführte Arbeiten</w:t>
      </w:r>
      <w:bookmarkEnd w:id="11"/>
    </w:p>
    <w:p w:rsidR="006D563E" w:rsidRPr="00AC0013" w:rsidRDefault="00AC0013" w:rsidP="00AC0013">
      <w:r w:rsidRPr="00AC0013">
        <w:t>Am Morgen plante ich als erstes das System und erstellte eine Visuelle Grafik dazu. Danach überarbeitete ich kurz meinen Text von gestern und merkte schnell, dass ich vergessen habe mich über den Tabs Sensor zu informieren. Damit meine ich nur, dass ich wissen muss wie man die Bytes in Werte verwandelt. Zum Glück war dies gut</w:t>
      </w:r>
      <w:r w:rsidR="0055302E" w:rsidRPr="0055302E">
        <w:t xml:space="preserve"> </w:t>
      </w:r>
      <w:r w:rsidR="0055302E" w:rsidRPr="00AC0013">
        <w:t>im Datenblatt</w:t>
      </w:r>
      <w:r w:rsidRPr="00AC0013">
        <w:t xml:space="preserve"> beschrieben und ich glaube ich werde dies einfach umsetzen können.</w:t>
      </w:r>
      <w:r>
        <w:t xml:space="preserve"> Ich fing an die Planen Phase zu dokumentieren mit den Arbeiten welche ich bereits wie ich diese lösen möchte. Später konnte ich mir auch die ungeklärten Fragen </w:t>
      </w:r>
      <w:r w:rsidR="0055302E">
        <w:t>er</w:t>
      </w:r>
      <w:r>
        <w:t xml:space="preserve">klären, wie ich zum Beispiel auf die verschiedenen Werte eines Sensors hören sollte und auch Meldungen dazu auslösen kann. Ich war der Meinung, dass dies für mich noch Probleme geben würde, jedoch bin ich Recht zufrieden mit meiner geplanten Lösung für die Wert Beobachter und bin zuversichtlich, dass diese funktionieren </w:t>
      </w:r>
      <w:r w:rsidR="0055302E">
        <w:t>werden</w:t>
      </w:r>
      <w:r>
        <w:t xml:space="preserve">. </w:t>
      </w:r>
      <w:r w:rsidR="007B1564">
        <w:t xml:space="preserve">Das Erstellen der Testfallspezifikation ging ein bisschen länger als ich </w:t>
      </w:r>
      <w:r w:rsidR="0055302E">
        <w:t xml:space="preserve">mir </w:t>
      </w:r>
      <w:r w:rsidR="007B1564">
        <w:t xml:space="preserve">erhoffte. Ich lag jedoch immer noch im Zeitplan, hatte jedoch gegen den Mittag das Gefühl, dass ich heute </w:t>
      </w:r>
      <w:r w:rsidR="0055302E">
        <w:t>diesem</w:t>
      </w:r>
      <w:r w:rsidR="007B1564">
        <w:t xml:space="preserve"> hinterher falle.</w:t>
      </w:r>
      <w:r w:rsidR="006D563E">
        <w:t xml:space="preserve"> Später fügte ich das konzeptionelle und logische Modell in die Dokumentation</w:t>
      </w:r>
      <w:r w:rsidR="0055302E">
        <w:t xml:space="preserve"> ein</w:t>
      </w:r>
      <w:r w:rsidR="006D563E">
        <w:t>. Leider fehlten ein paar Komponenten der Applikation und ich musste diese Verbessern.</w:t>
      </w:r>
      <w:r w:rsidR="007364B9">
        <w:t xml:space="preserve"> Nachdem ich die Planen Phase fertig hatte, investierte ich ein bisschen Zeit dafür, den aktuellen Stand der Dokumentation zu verbessern.</w:t>
      </w:r>
      <w:r w:rsidR="000C62CA">
        <w:t xml:space="preserve"> Danach entschied ich mich für Chart.js und dokumentierte die Phase Entscheiden. Schlussendlich war ich eine halbe Stunde früher fertig als geplant und nutzte diese Zeit zum nochmals den Kriterienkatalog durchzugehen.</w:t>
      </w:r>
    </w:p>
    <w:p w:rsidR="009138DA" w:rsidRDefault="009138DA" w:rsidP="009138DA">
      <w:pPr>
        <w:pStyle w:val="berschrift2"/>
      </w:pPr>
      <w:bookmarkStart w:id="12" w:name="_Toc37080869"/>
      <w:r>
        <w:t>Erreichte Ziele</w:t>
      </w:r>
      <w:r w:rsidR="00B43007">
        <w:t xml:space="preserve"> / Erfolge</w:t>
      </w:r>
      <w:bookmarkEnd w:id="12"/>
    </w:p>
    <w:p w:rsidR="00AC0013" w:rsidRDefault="00AC0013" w:rsidP="00AC0013">
      <w:pPr>
        <w:pStyle w:val="Listenabsatz"/>
        <w:numPr>
          <w:ilvl w:val="0"/>
          <w:numId w:val="33"/>
        </w:numPr>
      </w:pPr>
      <w:r>
        <w:t xml:space="preserve">Ich weiss nun wie ich Sensor Wert Meldungen auslösen </w:t>
      </w:r>
      <w:r w:rsidR="00F358AE">
        <w:t>kann</w:t>
      </w:r>
    </w:p>
    <w:p w:rsidR="00AC0013" w:rsidRDefault="00AC0013" w:rsidP="00AC0013">
      <w:pPr>
        <w:pStyle w:val="Listenabsatz"/>
        <w:numPr>
          <w:ilvl w:val="0"/>
          <w:numId w:val="33"/>
        </w:numPr>
      </w:pPr>
      <w:r>
        <w:t>Dekodierung des Tabs Sensors geplant</w:t>
      </w:r>
    </w:p>
    <w:p w:rsidR="006D563E" w:rsidRDefault="006D563E" w:rsidP="00AC0013">
      <w:pPr>
        <w:pStyle w:val="Listenabsatz"/>
        <w:numPr>
          <w:ilvl w:val="0"/>
          <w:numId w:val="33"/>
        </w:numPr>
      </w:pPr>
      <w:r>
        <w:t>Testfallspezifikationen erstellt</w:t>
      </w:r>
    </w:p>
    <w:p w:rsidR="00E63020" w:rsidRDefault="00E63020" w:rsidP="00AC0013">
      <w:pPr>
        <w:pStyle w:val="Listenabsatz"/>
        <w:numPr>
          <w:ilvl w:val="0"/>
          <w:numId w:val="33"/>
        </w:numPr>
      </w:pPr>
      <w:r>
        <w:t>Planen Phase Meilenstein erreicht</w:t>
      </w:r>
    </w:p>
    <w:p w:rsidR="000C62CA" w:rsidRPr="00AC0013" w:rsidRDefault="000C62CA" w:rsidP="00AC0013">
      <w:pPr>
        <w:pStyle w:val="Listenabsatz"/>
        <w:numPr>
          <w:ilvl w:val="0"/>
          <w:numId w:val="33"/>
        </w:numPr>
      </w:pPr>
      <w:r>
        <w:t>Entscheiden Phase Meilenstein erreicht</w:t>
      </w:r>
    </w:p>
    <w:p w:rsidR="009138DA" w:rsidRDefault="009138DA" w:rsidP="009138DA">
      <w:pPr>
        <w:pStyle w:val="berschrift2"/>
      </w:pPr>
      <w:bookmarkStart w:id="13" w:name="_Toc37080870"/>
      <w:r>
        <w:t>Aufgetretene Probleme</w:t>
      </w:r>
      <w:r w:rsidR="00B43007">
        <w:t xml:space="preserve"> / Misserfolge</w:t>
      </w:r>
      <w:bookmarkEnd w:id="13"/>
    </w:p>
    <w:p w:rsidR="009138DA" w:rsidRDefault="007A25ED" w:rsidP="009138DA">
      <w:pPr>
        <w:pStyle w:val="Listenabsatz"/>
        <w:numPr>
          <w:ilvl w:val="0"/>
          <w:numId w:val="32"/>
        </w:numPr>
      </w:pPr>
      <w:r>
        <w:t>Ich habe g</w:t>
      </w:r>
      <w:r w:rsidR="00F72EAC">
        <w:t>estern v</w:t>
      </w:r>
      <w:r w:rsidR="009138DA">
        <w:t>ergessen mich über</w:t>
      </w:r>
      <w:r>
        <w:t xml:space="preserve"> den Tabs Sensor zu informieren.</w:t>
      </w:r>
    </w:p>
    <w:p w:rsidR="006D563E" w:rsidRDefault="006D563E" w:rsidP="009138DA">
      <w:pPr>
        <w:pStyle w:val="Listenabsatz"/>
        <w:numPr>
          <w:ilvl w:val="0"/>
          <w:numId w:val="32"/>
        </w:numPr>
      </w:pPr>
      <w:r>
        <w:t>Vorbereitetes konzeptionelles und logisches Modell mussten verbessert werden.</w:t>
      </w:r>
    </w:p>
    <w:p w:rsidR="000C62CA" w:rsidRPr="009138DA" w:rsidRDefault="000C62CA" w:rsidP="009138DA">
      <w:pPr>
        <w:pStyle w:val="Listenabsatz"/>
        <w:numPr>
          <w:ilvl w:val="0"/>
          <w:numId w:val="32"/>
        </w:numPr>
      </w:pPr>
      <w:r>
        <w:t>Geplantes Testkonzept und Spezifikation entsprechen nicht ganz dem Kriterienkatalog.</w:t>
      </w:r>
    </w:p>
    <w:p w:rsidR="009138DA" w:rsidRDefault="009138DA" w:rsidP="009138DA">
      <w:pPr>
        <w:pStyle w:val="berschrift2"/>
      </w:pPr>
      <w:bookmarkStart w:id="14" w:name="_Toc37080871"/>
      <w:r>
        <w:t>Beanspruchte Hilfestellungen</w:t>
      </w:r>
      <w:bookmarkEnd w:id="14"/>
    </w:p>
    <w:p w:rsidR="006D563E" w:rsidRPr="006D563E" w:rsidRDefault="006D563E" w:rsidP="006D563E">
      <w:r>
        <w:t>Ich habe keine Hilfestellungen beansprucht.</w:t>
      </w:r>
    </w:p>
    <w:p w:rsidR="007364B9" w:rsidRDefault="009138DA" w:rsidP="007364B9">
      <w:pPr>
        <w:pStyle w:val="berschrift2"/>
      </w:pPr>
      <w:bookmarkStart w:id="15" w:name="_Toc37080872"/>
      <w:r>
        <w:t>Pendenzenliste</w:t>
      </w:r>
      <w:bookmarkEnd w:id="15"/>
    </w:p>
    <w:p w:rsidR="000C62CA" w:rsidRPr="000C62CA" w:rsidRDefault="000C62CA" w:rsidP="000C62CA">
      <w:r>
        <w:t>Testkonzept und Spezifikationen muss überarbeitet werden damit sie besser dem Kriterienkatalog entsprechen.</w:t>
      </w:r>
    </w:p>
    <w:p w:rsidR="009138DA" w:rsidRDefault="009138DA" w:rsidP="009138DA">
      <w:pPr>
        <w:pStyle w:val="berschrift2"/>
      </w:pPr>
      <w:bookmarkStart w:id="16" w:name="_Toc37080873"/>
      <w:r>
        <w:t>Reflexion</w:t>
      </w:r>
      <w:bookmarkEnd w:id="16"/>
    </w:p>
    <w:p w:rsidR="00F6451B" w:rsidRDefault="006D563E" w:rsidP="006D563E">
      <w:r>
        <w:t>Ich kam auch heute wieder gut voran. Es fällt mir nun einfacher zu dokumentieren und</w:t>
      </w:r>
      <w:r w:rsidR="00F358AE">
        <w:t xml:space="preserve"> ich</w:t>
      </w:r>
      <w:r>
        <w:t xml:space="preserve"> konnte auch den Text des letzten Tages verbessern.</w:t>
      </w:r>
      <w:r w:rsidR="007364B9">
        <w:t xml:space="preserve"> Ich werde jedoch oft unsicher ob jemand, welcher nicht gleich vertieft ist in meine Arbeit wie ich, alles verstehen würde. Es ist für </w:t>
      </w:r>
      <w:r w:rsidR="00F358AE">
        <w:t>m</w:t>
      </w:r>
      <w:r w:rsidR="007364B9">
        <w:t xml:space="preserve">ich schwierig </w:t>
      </w:r>
      <w:r w:rsidR="00F358AE">
        <w:t>einzuschätzen</w:t>
      </w:r>
      <w:r w:rsidR="007364B9">
        <w:t>, ob ich auch wirklich alles Wichtige aufgeführt habe.</w:t>
      </w:r>
      <w:r w:rsidR="00F6451B">
        <w:t xml:space="preserve"> </w:t>
      </w:r>
    </w:p>
    <w:p w:rsidR="00F6451B" w:rsidRPr="006D563E" w:rsidRDefault="00F6451B" w:rsidP="006D563E">
      <w:r>
        <w:t xml:space="preserve">Zudem habe ich </w:t>
      </w:r>
      <w:r w:rsidR="002823DA">
        <w:t>zurzeit</w:t>
      </w:r>
      <w:r>
        <w:t xml:space="preserve"> die </w:t>
      </w:r>
      <w:r w:rsidR="00F358AE">
        <w:t>Befürchtung</w:t>
      </w:r>
      <w:r>
        <w:t>, dass ich den Kriterienkatalog nicht genügend genau befolgt habe, dies ist mir vor allem beim Testkonzept aufgefallen.</w:t>
      </w:r>
    </w:p>
    <w:p w:rsidR="009138DA" w:rsidRDefault="009138DA" w:rsidP="009138DA">
      <w:pPr>
        <w:pStyle w:val="berschrift2"/>
      </w:pPr>
      <w:bookmarkStart w:id="17" w:name="_Toc37080874"/>
      <w:r>
        <w:lastRenderedPageBreak/>
        <w:t xml:space="preserve">Vergleich mit </w:t>
      </w:r>
      <w:r w:rsidR="00F358AE">
        <w:t xml:space="preserve">dem </w:t>
      </w:r>
      <w:r>
        <w:t>Zeitplan</w:t>
      </w:r>
      <w:bookmarkEnd w:id="17"/>
    </w:p>
    <w:p w:rsidR="002823DA" w:rsidRDefault="007364B9" w:rsidP="007364B9">
      <w:r>
        <w:t xml:space="preserve">Auch an diesem Tag zahlte es sich aus, dass ich für jede Arbeit ein bisschen mehr Zeit einplante. Die Phase Planen verlief nicht ganz nach Zeitplan, sondern war eher ein durcheinander was die Auftragschronologie anging. </w:t>
      </w:r>
      <w:r w:rsidR="00F6451B">
        <w:t xml:space="preserve">Die Entscheidungsphase verlief dagegen </w:t>
      </w:r>
      <w:r w:rsidR="00F358AE">
        <w:t>genau</w:t>
      </w:r>
      <w:r w:rsidR="00F6451B">
        <w:t xml:space="preserve"> nach Zeitplan.</w:t>
      </w:r>
    </w:p>
    <w:p w:rsidR="002823DA" w:rsidRDefault="002823DA">
      <w:pPr>
        <w:spacing w:after="200" w:line="276" w:lineRule="auto"/>
      </w:pPr>
      <w:r>
        <w:br w:type="page"/>
      </w:r>
    </w:p>
    <w:p w:rsidR="009138DA" w:rsidRDefault="009138DA" w:rsidP="007364B9"/>
    <w:p w:rsidR="002823DA" w:rsidRDefault="002823DA" w:rsidP="002823DA">
      <w:pPr>
        <w:pStyle w:val="berschrift1"/>
      </w:pPr>
      <w:bookmarkStart w:id="18" w:name="_Toc37080875"/>
      <w:r>
        <w:t>Arbeitsjournal 25.03.2020</w:t>
      </w:r>
      <w:bookmarkEnd w:id="18"/>
    </w:p>
    <w:p w:rsidR="002823DA" w:rsidRDefault="002823DA" w:rsidP="002823DA">
      <w:pPr>
        <w:pStyle w:val="berschrift2"/>
      </w:pPr>
      <w:bookmarkStart w:id="19" w:name="_Toc37080876"/>
      <w:r>
        <w:t>Ausgeführte Arbeiten</w:t>
      </w:r>
      <w:bookmarkEnd w:id="19"/>
    </w:p>
    <w:p w:rsidR="002823DA" w:rsidRPr="002823DA" w:rsidRDefault="002823DA" w:rsidP="002823DA">
      <w:r>
        <w:t>Am Morgen musste ich noch kurz mein Testkonzept der Planen Phase verbessern. Dies ging nicht allzu lange. Danach startete ich die Realisierung Phase. Die Dekod</w:t>
      </w:r>
      <w:r w:rsidR="00CD111A">
        <w:t>ierung des Tabs Sensors verlief</w:t>
      </w:r>
      <w:r>
        <w:t xml:space="preserve"> eigentlich gut, jedoch schrieb ich zuerst einen Code für die Umwandlung von Hex in Dezimal, natürlich gibt es dies bereits in Python und ich verschwendete somit meine Zeit. Dazu kommt auch noch die Zeit welche ich </w:t>
      </w:r>
      <w:r w:rsidR="00BF66B6">
        <w:t xml:space="preserve">nutze </w:t>
      </w:r>
      <w:r>
        <w:t xml:space="preserve">um diesen falschen Code zu dokumentieren. </w:t>
      </w:r>
      <w:r w:rsidR="00CD111A">
        <w:t>Danach setzte ich mich daran</w:t>
      </w:r>
      <w:r w:rsidR="00182165">
        <w:t xml:space="preserve"> das Backend </w:t>
      </w:r>
      <w:r w:rsidR="003A472A">
        <w:t>aufzubauen</w:t>
      </w:r>
      <w:r w:rsidR="00182165">
        <w:t>. Für die Datenbank hatte ich eigentlich bereits ein SQL File geschrieben, welche</w:t>
      </w:r>
      <w:r w:rsidR="00CD111A">
        <w:t>s</w:t>
      </w:r>
      <w:r w:rsidR="00182165">
        <w:t xml:space="preserve"> alle Tabellen aufsetzt. Jedoch musste ich gestern das logische Modell verändern und somit war diese Datei nicht mehr auf dem neusten Stand. Ich erweiterte und aktualisierte dieses.</w:t>
      </w:r>
      <w:r w:rsidR="003A472A">
        <w:t xml:space="preserve"> Letztendlich erstellte ich noch das Hauptfile für den Server und fügte die Login Route hinzu. Man könnte sich nun über die API einloggen.</w:t>
      </w:r>
    </w:p>
    <w:p w:rsidR="002823DA" w:rsidRDefault="002823DA" w:rsidP="002823DA">
      <w:pPr>
        <w:pStyle w:val="berschrift2"/>
      </w:pPr>
      <w:bookmarkStart w:id="20" w:name="_Toc37080877"/>
      <w:r>
        <w:t>Erreichte Ziele / Erfolge</w:t>
      </w:r>
      <w:bookmarkEnd w:id="20"/>
    </w:p>
    <w:p w:rsidR="00BF7287" w:rsidRDefault="00182165" w:rsidP="00BF7287">
      <w:pPr>
        <w:pStyle w:val="Aufzhlungszeichen2"/>
      </w:pPr>
      <w:r>
        <w:t>Tabs Sensor korrekt dekodiert</w:t>
      </w:r>
    </w:p>
    <w:p w:rsidR="00BF7287" w:rsidRDefault="00BF7287" w:rsidP="00BF7287">
      <w:pPr>
        <w:pStyle w:val="Aufzhlungszeichen2"/>
      </w:pPr>
      <w:r>
        <w:t>Datenbank Tabellen aktualisiert</w:t>
      </w:r>
    </w:p>
    <w:p w:rsidR="00BF7287" w:rsidRPr="00BF7287" w:rsidRDefault="00BF7287" w:rsidP="00BF7287">
      <w:pPr>
        <w:pStyle w:val="Aufzhlungszeichen2"/>
      </w:pPr>
      <w:r>
        <w:t>Login Route erstellt</w:t>
      </w:r>
    </w:p>
    <w:p w:rsidR="002823DA" w:rsidRDefault="002823DA" w:rsidP="002823DA">
      <w:pPr>
        <w:pStyle w:val="berschrift2"/>
      </w:pPr>
      <w:bookmarkStart w:id="21" w:name="_Toc37080878"/>
      <w:r>
        <w:t>Aufgetretene Probleme / Misserfolge</w:t>
      </w:r>
      <w:bookmarkEnd w:id="21"/>
    </w:p>
    <w:p w:rsidR="00967544" w:rsidRDefault="00967544" w:rsidP="00967544">
      <w:pPr>
        <w:pStyle w:val="Aufzhlungszeichen2"/>
      </w:pPr>
      <w:r>
        <w:t>Zeit verschwendet mit dem Implementieren einer Funktion welche es natürlich bereits in Python gibt.</w:t>
      </w:r>
    </w:p>
    <w:p w:rsidR="005A699B" w:rsidRPr="005A699B" w:rsidRDefault="005A699B" w:rsidP="005A699B">
      <w:pPr>
        <w:pStyle w:val="Aufzhlungszeichen2"/>
      </w:pPr>
      <w:r>
        <w:t xml:space="preserve">Auch wenn ich den richtigen Wert aus dem Sensor auslese, weiss ich nicht wie </w:t>
      </w:r>
      <w:r w:rsidR="00BF66B6">
        <w:t>ich diesen in eine Prozentuale A</w:t>
      </w:r>
      <w:r>
        <w:t>nzeige der Ladung umwandle.</w:t>
      </w:r>
    </w:p>
    <w:p w:rsidR="00182165" w:rsidRPr="00182165" w:rsidRDefault="00182165" w:rsidP="00182165">
      <w:pPr>
        <w:pStyle w:val="Aufzhlungszeichen2"/>
      </w:pPr>
      <w:r>
        <w:t>SQL Datenbank Aufbau Datei veraltet</w:t>
      </w:r>
      <w:r w:rsidR="00BF7287">
        <w:t>.</w:t>
      </w:r>
    </w:p>
    <w:p w:rsidR="00E0721D" w:rsidRDefault="002823DA" w:rsidP="00753174">
      <w:pPr>
        <w:pStyle w:val="berschrift2"/>
      </w:pPr>
      <w:bookmarkStart w:id="22" w:name="_Toc37080879"/>
      <w:r>
        <w:t>Beanspruchte Hilfestellungen</w:t>
      </w:r>
      <w:bookmarkEnd w:id="22"/>
    </w:p>
    <w:p w:rsidR="00BF7287" w:rsidRPr="00BF7287" w:rsidRDefault="00BF7287" w:rsidP="00BF7287">
      <w:r>
        <w:t xml:space="preserve">Ich habe heute Daniel Säuberli gefragt ob er mir bei der Umwandlung der Batterien Werte helfen konnte, jedoch konnte er mir noch </w:t>
      </w:r>
      <w:r w:rsidR="00A22228">
        <w:t>keine Hilfestellung bieten.</w:t>
      </w:r>
    </w:p>
    <w:p w:rsidR="002823DA" w:rsidRDefault="002823DA" w:rsidP="002823DA">
      <w:pPr>
        <w:pStyle w:val="berschrift2"/>
      </w:pPr>
      <w:bookmarkStart w:id="23" w:name="_Toc37080880"/>
      <w:r>
        <w:t>Pendenzenliste</w:t>
      </w:r>
      <w:bookmarkEnd w:id="23"/>
    </w:p>
    <w:p w:rsidR="005A699B" w:rsidRDefault="00281D2A" w:rsidP="005A699B">
      <w:r>
        <w:t xml:space="preserve">Es wäre </w:t>
      </w:r>
      <w:r w:rsidR="00A22228">
        <w:t>von Vorteil</w:t>
      </w:r>
      <w:r>
        <w:t xml:space="preserve">, wenn ich </w:t>
      </w:r>
      <w:r w:rsidR="005A699B">
        <w:t>noch herausfinden</w:t>
      </w:r>
      <w:r>
        <w:t xml:space="preserve"> könnte</w:t>
      </w:r>
      <w:r w:rsidR="005A699B">
        <w:t xml:space="preserve"> wie ich die Spannung der Batterien der Sensoren in eine Prozentuale Anzeige </w:t>
      </w:r>
      <w:r>
        <w:t>umwandeln kann</w:t>
      </w:r>
      <w:r w:rsidR="005A699B">
        <w:t>. Dies hat jedoch keine Priorität und ist auch kein muss.</w:t>
      </w:r>
    </w:p>
    <w:p w:rsidR="00942156" w:rsidRPr="005A699B" w:rsidRDefault="00942156" w:rsidP="005A699B">
      <w:r>
        <w:t xml:space="preserve">Ich konnte nach Zeitplan </w:t>
      </w:r>
      <w:r w:rsidR="009A050C">
        <w:t xml:space="preserve">das Personal im Backend noch nicht umsetzen, dies muss ich am Freitag </w:t>
      </w:r>
      <w:r w:rsidR="00A22228">
        <w:t>realisieren.</w:t>
      </w:r>
    </w:p>
    <w:p w:rsidR="002823DA" w:rsidRDefault="002823DA" w:rsidP="002823DA">
      <w:pPr>
        <w:pStyle w:val="berschrift2"/>
      </w:pPr>
      <w:bookmarkStart w:id="24" w:name="_Toc37080881"/>
      <w:r>
        <w:t>Reflexion</w:t>
      </w:r>
      <w:bookmarkEnd w:id="24"/>
    </w:p>
    <w:p w:rsidR="002823DA" w:rsidRDefault="00967544" w:rsidP="002823DA">
      <w:r>
        <w:t xml:space="preserve">Ich hätte definitiv besser überlegen sollen, als ich meine eigene Funktion implementiert habe </w:t>
      </w:r>
      <w:r w:rsidR="00A22228">
        <w:t>um</w:t>
      </w:r>
      <w:r>
        <w:t xml:space="preserve"> Hex in Dezimal um</w:t>
      </w:r>
      <w:r w:rsidR="00A22228">
        <w:t>zu</w:t>
      </w:r>
      <w:r>
        <w:t xml:space="preserve">wandeln. </w:t>
      </w:r>
      <w:r w:rsidR="00A22228">
        <w:t>Es hätte klar sein sollen</w:t>
      </w:r>
      <w:r>
        <w:t>, dass es dies</w:t>
      </w:r>
      <w:r w:rsidR="00207E09">
        <w:t xml:space="preserve"> bereits</w:t>
      </w:r>
      <w:r>
        <w:t xml:space="preserve"> gibt.</w:t>
      </w:r>
      <w:r w:rsidR="00D56D81">
        <w:t xml:space="preserve"> </w:t>
      </w:r>
      <w:r w:rsidR="002823DA">
        <w:t>Ich bin jedoch überrascht, dass meine Dekodierung beim ersten Versuch geklappt hat, dies war bei den Vorarbeiten noch nicht so. Darauf bin ich stolz.</w:t>
      </w:r>
    </w:p>
    <w:p w:rsidR="000C65E7" w:rsidRPr="002823DA" w:rsidRDefault="000C65E7" w:rsidP="002823DA">
      <w:r>
        <w:t xml:space="preserve">Ich war heute </w:t>
      </w:r>
      <w:r w:rsidR="007A7E1B">
        <w:t>nicht allzu konzentriert was sich auf meine Menge an geleisteter Arbeit ausgewirkt hat.</w:t>
      </w:r>
    </w:p>
    <w:p w:rsidR="002823DA" w:rsidRDefault="002823DA" w:rsidP="002823DA">
      <w:pPr>
        <w:pStyle w:val="berschrift2"/>
      </w:pPr>
      <w:bookmarkStart w:id="25" w:name="_Toc37080882"/>
      <w:r>
        <w:lastRenderedPageBreak/>
        <w:t>Vergleich mit</w:t>
      </w:r>
      <w:r w:rsidR="001A67A7">
        <w:t xml:space="preserve"> dem</w:t>
      </w:r>
      <w:r>
        <w:t xml:space="preserve"> Zeitplan</w:t>
      </w:r>
      <w:bookmarkEnd w:id="25"/>
    </w:p>
    <w:p w:rsidR="004663B7" w:rsidRDefault="002823DA" w:rsidP="007364B9">
      <w:r>
        <w:t xml:space="preserve">Nachdem ich die Sensor Dekodierungen implementiert hatte, war ich eine Stunde dem Zeitplan hinterher. Jedoch habe ich gleichzeitig </w:t>
      </w:r>
      <w:r w:rsidR="00073A17">
        <w:t>beim</w:t>
      </w:r>
      <w:r>
        <w:t xml:space="preserve"> implementieren des Codes diesen </w:t>
      </w:r>
      <w:r w:rsidR="00073A17">
        <w:t>dokumentiert. Das</w:t>
      </w:r>
      <w:r>
        <w:t xml:space="preserve"> wird mir Zeit sparen für meine </w:t>
      </w:r>
      <w:r w:rsidR="00971788">
        <w:t xml:space="preserve">eigentliche </w:t>
      </w:r>
      <w:r w:rsidR="00073A17">
        <w:t>eingeplante Zeit zur</w:t>
      </w:r>
      <w:r>
        <w:t xml:space="preserve"> </w:t>
      </w:r>
      <w:r w:rsidR="00073A17">
        <w:t>Dokumentation</w:t>
      </w:r>
      <w:r>
        <w:t>.</w:t>
      </w:r>
      <w:r w:rsidR="009A050C">
        <w:t xml:space="preserve"> Den Tag </w:t>
      </w:r>
      <w:r w:rsidR="00073A17">
        <w:t>be</w:t>
      </w:r>
      <w:r w:rsidR="009A050C">
        <w:t>endete ich zwei Stunden dem Zeitplan hinterher. Eine Aufgabe, nämlich das Personal im Backend umsetzen, muss ich verschie</w:t>
      </w:r>
      <w:r w:rsidR="00D93FFF">
        <w:t>ben.</w:t>
      </w:r>
    </w:p>
    <w:p w:rsidR="004663B7" w:rsidRDefault="004663B7">
      <w:pPr>
        <w:spacing w:after="200" w:line="276" w:lineRule="auto"/>
      </w:pPr>
      <w:r>
        <w:br w:type="page"/>
      </w:r>
    </w:p>
    <w:p w:rsidR="004663B7" w:rsidRDefault="004663B7" w:rsidP="004663B7">
      <w:pPr>
        <w:pStyle w:val="berschrift1"/>
      </w:pPr>
      <w:bookmarkStart w:id="26" w:name="_Toc37080883"/>
      <w:r>
        <w:lastRenderedPageBreak/>
        <w:t>Arbeitsjournal 27.03.2020</w:t>
      </w:r>
      <w:bookmarkEnd w:id="26"/>
    </w:p>
    <w:p w:rsidR="004663B7" w:rsidRDefault="004663B7" w:rsidP="004663B7">
      <w:pPr>
        <w:pStyle w:val="berschrift2"/>
      </w:pPr>
      <w:bookmarkStart w:id="27" w:name="_Toc37080884"/>
      <w:r>
        <w:t>Ausgeführte Arbeiten</w:t>
      </w:r>
      <w:bookmarkEnd w:id="27"/>
    </w:p>
    <w:p w:rsidR="004663B7" w:rsidRPr="004663B7" w:rsidRDefault="004663B7" w:rsidP="004663B7">
      <w:r>
        <w:t xml:space="preserve">Heute Morgen musste ich noch meine offene Pendenz von gestern machen. Dies dachte ich sollte eigentlich nicht allzu lange gehen, jedoch hatte ich grosse Startprobleme. Beim Aufsetzen meiner Unit Tests funktionierte nichts und ich </w:t>
      </w:r>
      <w:r w:rsidR="00C04FE9">
        <w:t>konnte dadurch</w:t>
      </w:r>
      <w:r>
        <w:t xml:space="preserve"> erst um 10 Uhr </w:t>
      </w:r>
      <w:r w:rsidR="00C04FE9">
        <w:t>startete</w:t>
      </w:r>
      <w:r>
        <w:t>.</w:t>
      </w:r>
      <w:r w:rsidR="00F5505B">
        <w:t xml:space="preserve"> Die Personal und Gebäude API für das Erstellen, Aktualisieren und Löschen der Modelle konnte ich ohne grössere Probleme danach implementieren. Am Mittag war ich drei Stunden dem Zeitplan hinterher.</w:t>
      </w:r>
      <w:r w:rsidR="000012F9">
        <w:t xml:space="preserve"> Am Nachmittag konnte ich e</w:t>
      </w:r>
      <w:r w:rsidR="00C22FD7">
        <w:t>inen starken Endspurt hinlegen, i</w:t>
      </w:r>
      <w:r w:rsidR="000012F9">
        <w:t>ch schaffte es die drei Stunden</w:t>
      </w:r>
      <w:r w:rsidR="00C04FE9" w:rsidRPr="00C04FE9">
        <w:t xml:space="preserve"> </w:t>
      </w:r>
      <w:r w:rsidR="00C04FE9">
        <w:t>beim Programmieren</w:t>
      </w:r>
      <w:r w:rsidR="000012F9">
        <w:t xml:space="preserve"> aufzuholen </w:t>
      </w:r>
      <w:r w:rsidR="00C22FD7">
        <w:t xml:space="preserve">und dabei </w:t>
      </w:r>
      <w:proofErr w:type="gramStart"/>
      <w:r w:rsidR="00C22FD7">
        <w:t>die Stockwerk</w:t>
      </w:r>
      <w:proofErr w:type="gramEnd"/>
      <w:r w:rsidR="00C22FD7">
        <w:t xml:space="preserve"> und Raum API zu erstellen.</w:t>
      </w:r>
    </w:p>
    <w:p w:rsidR="004663B7" w:rsidRDefault="004663B7" w:rsidP="004663B7">
      <w:pPr>
        <w:pStyle w:val="berschrift2"/>
      </w:pPr>
      <w:bookmarkStart w:id="28" w:name="_Toc37080885"/>
      <w:r>
        <w:t>Erreichte Ziele / Erfolge</w:t>
      </w:r>
      <w:bookmarkEnd w:id="28"/>
    </w:p>
    <w:p w:rsidR="000012F9" w:rsidRDefault="000012F9" w:rsidP="000012F9">
      <w:pPr>
        <w:pStyle w:val="Aufzhlungszeichen2"/>
      </w:pPr>
      <w:r>
        <w:t>Unit Tests Problem gelöst</w:t>
      </w:r>
    </w:p>
    <w:p w:rsidR="000012F9" w:rsidRPr="000012F9" w:rsidRDefault="000012F9" w:rsidP="00753174">
      <w:pPr>
        <w:pStyle w:val="Aufzhlungszeichen2"/>
      </w:pPr>
      <w:r>
        <w:t>Erste Modelle können erstellt werden</w:t>
      </w:r>
    </w:p>
    <w:p w:rsidR="004663B7" w:rsidRDefault="004663B7" w:rsidP="004663B7">
      <w:pPr>
        <w:pStyle w:val="berschrift2"/>
      </w:pPr>
      <w:bookmarkStart w:id="29" w:name="_Toc37080886"/>
      <w:r>
        <w:t>Aufgetretene Probleme / Misserfolge</w:t>
      </w:r>
      <w:bookmarkEnd w:id="29"/>
    </w:p>
    <w:p w:rsidR="009C6505" w:rsidRDefault="004663B7" w:rsidP="009C6505">
      <w:pPr>
        <w:pStyle w:val="Aufzhlungszeichen2"/>
      </w:pPr>
      <w:r>
        <w:t>Unit Tests aufsetzen funktionierte nicht so wie es sollte.</w:t>
      </w:r>
    </w:p>
    <w:p w:rsidR="009C6505" w:rsidRDefault="009C6505" w:rsidP="009C6505">
      <w:pPr>
        <w:pStyle w:val="Aufzhlungszeichen2"/>
      </w:pPr>
      <w:r>
        <w:t xml:space="preserve">Führe ich die Unit Tests einzeln aus funktionieren alle, führe ich jedoch alle nacheinander aus so wird bei </w:t>
      </w:r>
      <w:r w:rsidR="00C04FE9">
        <w:t>einigen</w:t>
      </w:r>
      <w:r>
        <w:t xml:space="preserve"> die Datenbank nicht</w:t>
      </w:r>
      <w:r w:rsidR="00C04FE9">
        <w:t xml:space="preserve"> korrekt</w:t>
      </w:r>
      <w:r>
        <w:t xml:space="preserve"> verbunden.</w:t>
      </w:r>
      <w:r w:rsidR="00DC253D">
        <w:t xml:space="preserve"> Dies ist nur bei Tests mit Starlette so.</w:t>
      </w:r>
    </w:p>
    <w:p w:rsidR="000012F9" w:rsidRPr="000012F9" w:rsidRDefault="00AD5BE8" w:rsidP="000012F9">
      <w:pPr>
        <w:pStyle w:val="Aufzhlungszeichen2"/>
      </w:pPr>
      <w:r>
        <w:t>Es fehlte eine Spalte für die Stockwerke Tabelle</w:t>
      </w:r>
    </w:p>
    <w:p w:rsidR="004663B7" w:rsidRDefault="004663B7" w:rsidP="004663B7">
      <w:pPr>
        <w:pStyle w:val="berschrift2"/>
      </w:pPr>
      <w:bookmarkStart w:id="30" w:name="_Toc37080887"/>
      <w:r>
        <w:t>Beanspruchte Hilfestellungen</w:t>
      </w:r>
      <w:bookmarkEnd w:id="30"/>
    </w:p>
    <w:p w:rsidR="00DD0E33" w:rsidRPr="00DD0E33" w:rsidRDefault="00DD0E33" w:rsidP="00DD0E33">
      <w:r>
        <w:t>Heute konnte mir Daniel Säuberli mit dem Batterien Problem helfen. Es stellte sich jedoch heraus, dass dies nicht so einfach wird. Ich bin mir noch unsicher, ob ich dies überhaupt umsetzen werde.</w:t>
      </w:r>
    </w:p>
    <w:p w:rsidR="004663B7" w:rsidRDefault="004663B7" w:rsidP="004663B7">
      <w:pPr>
        <w:pStyle w:val="berschrift2"/>
      </w:pPr>
      <w:bookmarkStart w:id="31" w:name="_Toc37080888"/>
      <w:r>
        <w:t>Pendenzenliste</w:t>
      </w:r>
      <w:bookmarkEnd w:id="31"/>
    </w:p>
    <w:p w:rsidR="00DD0E33" w:rsidRPr="00DD0E33" w:rsidRDefault="00DD0E33" w:rsidP="00DD0E33">
      <w:r>
        <w:t>Ich habe keine offenen Pendenzen.</w:t>
      </w:r>
    </w:p>
    <w:p w:rsidR="004663B7" w:rsidRDefault="004663B7" w:rsidP="004663B7">
      <w:pPr>
        <w:pStyle w:val="berschrift2"/>
      </w:pPr>
      <w:bookmarkStart w:id="32" w:name="_Toc37080889"/>
      <w:r>
        <w:t>Reflexion</w:t>
      </w:r>
      <w:bookmarkEnd w:id="32"/>
    </w:p>
    <w:p w:rsidR="000012F9" w:rsidRDefault="00AB6640" w:rsidP="00AB6640">
      <w:r>
        <w:t xml:space="preserve">Von allen Sachen welche Probleme </w:t>
      </w:r>
      <w:r w:rsidR="00C04FE9">
        <w:t>mit sich bringen</w:t>
      </w:r>
      <w:r>
        <w:t xml:space="preserve"> könnten war da</w:t>
      </w:r>
      <w:r w:rsidR="00C04FE9">
        <w:t>s Aufsetzen von Unit Tests das L</w:t>
      </w:r>
      <w:r>
        <w:t>etzte was mir in</w:t>
      </w:r>
      <w:r w:rsidR="00C04FE9">
        <w:t xml:space="preserve"> den</w:t>
      </w:r>
      <w:r>
        <w:t xml:space="preserve"> Sinn kommen würde. Davon habe ich heute gelernt, dass ich auch nur die kleinsten Komponenten vorbereiten sollte.</w:t>
      </w:r>
      <w:r w:rsidR="000012F9">
        <w:t xml:space="preserve"> </w:t>
      </w:r>
    </w:p>
    <w:p w:rsidR="003A7055" w:rsidRDefault="003A7055" w:rsidP="00AB6640">
      <w:r>
        <w:t>Ich hatte heute sehr viele Flüchtigkeitsfehler</w:t>
      </w:r>
      <w:r w:rsidR="00C04FE9">
        <w:t>,</w:t>
      </w:r>
      <w:r>
        <w:t xml:space="preserve"> welche einfach verhind</w:t>
      </w:r>
      <w:r w:rsidR="00C04FE9">
        <w:t>ert werden hätten könn</w:t>
      </w:r>
      <w:r>
        <w:t>e</w:t>
      </w:r>
      <w:r w:rsidR="00C04FE9">
        <w:t>n</w:t>
      </w:r>
      <w:r>
        <w:t xml:space="preserve">. Ich hoffe diese kann ich am Montag mit neuer Kraft vermeiden. </w:t>
      </w:r>
    </w:p>
    <w:p w:rsidR="000012F9" w:rsidRPr="00AB6640" w:rsidRDefault="000012F9" w:rsidP="00AB6640">
      <w:r>
        <w:t>Mit meinem Endspurt bin ich sehr zufrieden, ansonsten wäre ich nun sehr hinterher.</w:t>
      </w:r>
      <w:r w:rsidR="00BE7822">
        <w:t xml:space="preserve"> Ich habe momentan das Gefühl, dass ich vielleicht doch ein wenig zu wenig Zeit für das Dokumentieren geplant habe, doch dann hätte ich zu wenig Zeit für das implementieren des Codes. Dies hätte vielleicht besser geplant werden können.</w:t>
      </w:r>
    </w:p>
    <w:p w:rsidR="004663B7" w:rsidRDefault="004663B7" w:rsidP="004663B7">
      <w:pPr>
        <w:pStyle w:val="berschrift2"/>
      </w:pPr>
      <w:bookmarkStart w:id="33" w:name="_Toc37080890"/>
      <w:r>
        <w:t xml:space="preserve">Vergleich mit </w:t>
      </w:r>
      <w:r w:rsidR="00C04FE9">
        <w:t xml:space="preserve">dem </w:t>
      </w:r>
      <w:r>
        <w:t>Zeitplan</w:t>
      </w:r>
      <w:bookmarkEnd w:id="33"/>
    </w:p>
    <w:p w:rsidR="00B86E84" w:rsidRDefault="00F5505B" w:rsidP="007364B9">
      <w:r>
        <w:t>Die Pendenz von gestern und das Problem mit den Unit Tests setzte mich am Morgen drei Stunden dem Zeitplan hinterher.</w:t>
      </w:r>
      <w:r w:rsidR="000012F9">
        <w:t xml:space="preserve"> Am Nachmittag konnte ich meinen Rückstand</w:t>
      </w:r>
      <w:r w:rsidR="00C04FE9">
        <w:t xml:space="preserve"> aufholen und bin jetzt wieder im</w:t>
      </w:r>
      <w:r w:rsidR="000012F9">
        <w:t xml:space="preserve"> Zeitplan. </w:t>
      </w:r>
    </w:p>
    <w:p w:rsidR="00B86E84" w:rsidRDefault="00B86E84">
      <w:pPr>
        <w:spacing w:after="200" w:line="276" w:lineRule="auto"/>
      </w:pPr>
      <w:r>
        <w:br w:type="page"/>
      </w:r>
    </w:p>
    <w:p w:rsidR="00B86E84" w:rsidRDefault="00B86E84" w:rsidP="00B86E84">
      <w:pPr>
        <w:pStyle w:val="berschrift1"/>
      </w:pPr>
      <w:bookmarkStart w:id="34" w:name="_Toc37080891"/>
      <w:r>
        <w:lastRenderedPageBreak/>
        <w:t>Arbeitsjournal 30.03.2020</w:t>
      </w:r>
      <w:bookmarkEnd w:id="34"/>
    </w:p>
    <w:p w:rsidR="00B86E84" w:rsidRDefault="00B86E84" w:rsidP="00B86E84">
      <w:pPr>
        <w:pStyle w:val="berschrift2"/>
      </w:pPr>
      <w:bookmarkStart w:id="35" w:name="_Toc37080892"/>
      <w:r>
        <w:t>Ausgeführte Arbeiten</w:t>
      </w:r>
      <w:bookmarkEnd w:id="35"/>
    </w:p>
    <w:p w:rsidR="00B86E84" w:rsidRPr="00B86E84" w:rsidRDefault="00B86E84" w:rsidP="00B86E84">
      <w:r>
        <w:t xml:space="preserve">Heute Morgen startete ich mit den restlichen Modell Controllers. Diese konnte ich ohne grössere Probleme erstellen. Es lief sogar so gut, dass ich am Morgen mit der Erstellung von Meldungen beginnen konnte.  Damit dies überhaupt funktioniert, müssen zuerst einmal die Daten von Loriot abgefangen werden. Als Vorarbeit hatte ich dies bereits ausprobiert und konnte </w:t>
      </w:r>
      <w:r w:rsidR="00735EFD">
        <w:t>es</w:t>
      </w:r>
      <w:r>
        <w:t xml:space="preserve"> nun korrekt umsetzen.</w:t>
      </w:r>
      <w:r w:rsidR="007A4FC3">
        <w:t xml:space="preserve"> </w:t>
      </w:r>
      <w:r w:rsidR="003838EF">
        <w:t xml:space="preserve">Am Nachmittag </w:t>
      </w:r>
      <w:r w:rsidR="00C04FE9">
        <w:t>startete</w:t>
      </w:r>
      <w:r w:rsidR="003838EF">
        <w:t xml:space="preserve"> ich endlich</w:t>
      </w:r>
      <w:r w:rsidR="00C04FE9">
        <w:t xml:space="preserve"> damit</w:t>
      </w:r>
      <w:r w:rsidR="003838EF">
        <w:t xml:space="preserve"> die Sensor Beobachter</w:t>
      </w:r>
      <w:r w:rsidR="00C04FE9">
        <w:t xml:space="preserve"> zu</w:t>
      </w:r>
      <w:r w:rsidR="003838EF">
        <w:t xml:space="preserve"> implementieren. </w:t>
      </w:r>
      <w:r w:rsidR="00C04FE9">
        <w:t>Dadurch</w:t>
      </w:r>
      <w:r w:rsidR="00735EFD">
        <w:t xml:space="preserve"> ist es</w:t>
      </w:r>
      <w:r w:rsidR="003838EF">
        <w:t xml:space="preserve"> möglich eine Automatische Meldung erstellen zu lassen, wenn ein Sensor ein</w:t>
      </w:r>
      <w:r w:rsidR="00735EFD">
        <w:t>en gewissen</w:t>
      </w:r>
      <w:r w:rsidR="003838EF">
        <w:t xml:space="preserve"> Wert überschreitet. </w:t>
      </w:r>
    </w:p>
    <w:p w:rsidR="00B86E84" w:rsidRDefault="00B86E84" w:rsidP="00B86E84">
      <w:pPr>
        <w:pStyle w:val="berschrift2"/>
      </w:pPr>
      <w:bookmarkStart w:id="36" w:name="_Toc37080893"/>
      <w:r>
        <w:t>Erreichte Ziele / Erfolge</w:t>
      </w:r>
      <w:bookmarkEnd w:id="36"/>
    </w:p>
    <w:p w:rsidR="003838EF" w:rsidRDefault="007A4FC3" w:rsidP="003838EF">
      <w:pPr>
        <w:pStyle w:val="Aufzhlungszeichen2"/>
      </w:pPr>
      <w:r>
        <w:t xml:space="preserve">Loriot </w:t>
      </w:r>
      <w:proofErr w:type="spellStart"/>
      <w:r>
        <w:t>Listener</w:t>
      </w:r>
      <w:proofErr w:type="spellEnd"/>
    </w:p>
    <w:p w:rsidR="003838EF" w:rsidRPr="003838EF" w:rsidRDefault="003838EF" w:rsidP="003838EF">
      <w:pPr>
        <w:pStyle w:val="Aufzhlungszeichen2"/>
      </w:pPr>
      <w:r>
        <w:t>Sensor Beobachter</w:t>
      </w:r>
    </w:p>
    <w:p w:rsidR="00B86E84" w:rsidRDefault="00B86E84" w:rsidP="00B86E84">
      <w:pPr>
        <w:pStyle w:val="berschrift2"/>
      </w:pPr>
      <w:bookmarkStart w:id="37" w:name="_Toc37080894"/>
      <w:r>
        <w:t>Aufgetretene Probleme / Misserfolge</w:t>
      </w:r>
      <w:bookmarkEnd w:id="37"/>
    </w:p>
    <w:p w:rsidR="007A4FC3" w:rsidRDefault="007A4FC3" w:rsidP="007A4FC3">
      <w:pPr>
        <w:pStyle w:val="Aufzhlungszeichen2"/>
      </w:pPr>
      <w:r>
        <w:t xml:space="preserve">Meine SQL Abfragen waren nicht immer korrekt. Damit richtige Werte nicht überschrieben werden mit Null Werten sollte man </w:t>
      </w:r>
      <w:proofErr w:type="spellStart"/>
      <w:r>
        <w:t>Coalesce</w:t>
      </w:r>
      <w:proofErr w:type="spellEnd"/>
      <w:r>
        <w:t xml:space="preserve"> einsetzen, dies hatte ich vergessen.</w:t>
      </w:r>
    </w:p>
    <w:p w:rsidR="003838EF" w:rsidRPr="003838EF" w:rsidRDefault="003838EF" w:rsidP="003838EF">
      <w:pPr>
        <w:pStyle w:val="Aufzhlungszeichen2"/>
      </w:pPr>
      <w:r>
        <w:t xml:space="preserve">Beim Temperatur Sensor werden </w:t>
      </w:r>
      <w:r w:rsidR="00C04FE9">
        <w:t xml:space="preserve">immer wieder </w:t>
      </w:r>
      <w:r>
        <w:t xml:space="preserve">Meldungen nacheinander ausgegeben, weil die Temperatur </w:t>
      </w:r>
      <w:r w:rsidR="00221FBF">
        <w:t xml:space="preserve">meistens über längere Zeit </w:t>
      </w:r>
      <w:r>
        <w:t xml:space="preserve">seinen Richtwert überschritten hat. Darum musste ich </w:t>
      </w:r>
      <w:r w:rsidR="00221FBF">
        <w:t>ein Timeout</w:t>
      </w:r>
      <w:r>
        <w:t xml:space="preserve"> für die Beobachter implementieren. </w:t>
      </w:r>
    </w:p>
    <w:p w:rsidR="00B86E84" w:rsidRDefault="00B86E84" w:rsidP="00B86E84">
      <w:pPr>
        <w:pStyle w:val="berschrift2"/>
      </w:pPr>
      <w:bookmarkStart w:id="38" w:name="_Toc37080895"/>
      <w:r>
        <w:t>Beanspruchte Hilfestellungen</w:t>
      </w:r>
      <w:bookmarkEnd w:id="38"/>
    </w:p>
    <w:p w:rsidR="00C663FB" w:rsidRPr="00C663FB" w:rsidRDefault="00C663FB" w:rsidP="00C663FB">
      <w:r>
        <w:t>Ich habe heute keine Hilfestellungen beansprucht.</w:t>
      </w:r>
    </w:p>
    <w:p w:rsidR="00B86E84" w:rsidRDefault="00B86E84" w:rsidP="00B86E84">
      <w:pPr>
        <w:pStyle w:val="berschrift2"/>
      </w:pPr>
      <w:bookmarkStart w:id="39" w:name="_Toc37080896"/>
      <w:r>
        <w:t>Pendenzenliste</w:t>
      </w:r>
      <w:bookmarkEnd w:id="39"/>
    </w:p>
    <w:p w:rsidR="003838EF" w:rsidRPr="003838EF" w:rsidRDefault="003838EF" w:rsidP="003838EF">
      <w:r>
        <w:t>Es fehlen noch ein paar Auflistungen von Modellen in Backend.</w:t>
      </w:r>
    </w:p>
    <w:p w:rsidR="00B86E84" w:rsidRDefault="00B86E84" w:rsidP="00B86E84">
      <w:pPr>
        <w:pStyle w:val="berschrift2"/>
      </w:pPr>
      <w:bookmarkStart w:id="40" w:name="_Toc37080897"/>
      <w:r>
        <w:t>Reflexion</w:t>
      </w:r>
      <w:bookmarkEnd w:id="40"/>
    </w:p>
    <w:p w:rsidR="000C7A84" w:rsidRDefault="000C7A84" w:rsidP="000C7A84">
      <w:r>
        <w:t xml:space="preserve">Dieser Tag verlief gut. Ich erwartete Schwierigkeiten beim Loriot </w:t>
      </w:r>
      <w:proofErr w:type="spellStart"/>
      <w:r>
        <w:t>Listener</w:t>
      </w:r>
      <w:proofErr w:type="spellEnd"/>
      <w:r>
        <w:t xml:space="preserve"> doch hatte keine.</w:t>
      </w:r>
    </w:p>
    <w:p w:rsidR="000C7A84" w:rsidRPr="000C7A84" w:rsidRDefault="000C7A84" w:rsidP="000C7A84">
      <w:r>
        <w:t>Ich konnte mich heute sehr gut konzentrieren und bin st</w:t>
      </w:r>
      <w:r w:rsidR="00C04FE9">
        <w:t xml:space="preserve">olz auf meine geleistete Arbeit. Ich hoffe das ich </w:t>
      </w:r>
      <w:r>
        <w:t>diese Arbeitsweise für die nächsten Tage beibehalten</w:t>
      </w:r>
      <w:r w:rsidR="00C04FE9">
        <w:t xml:space="preserve"> werde</w:t>
      </w:r>
      <w:r>
        <w:t xml:space="preserve">. Auch wenn ich </w:t>
      </w:r>
      <w:r w:rsidR="00C04FE9">
        <w:t xml:space="preserve">heute </w:t>
      </w:r>
      <w:r>
        <w:t>viel geleistet habe bin ich immer noch unsicher ob die Zeit für die Dokumentation reichen wird.</w:t>
      </w:r>
      <w:r w:rsidR="0083104F">
        <w:t xml:space="preserve"> Dagegen kann ich jedoch noch nichts </w:t>
      </w:r>
      <w:r w:rsidR="00C04FE9">
        <w:t>unternehmen</w:t>
      </w:r>
      <w:r w:rsidR="0083104F">
        <w:t>.</w:t>
      </w:r>
      <w:r>
        <w:t xml:space="preserve"> </w:t>
      </w:r>
    </w:p>
    <w:p w:rsidR="00B86E84" w:rsidRDefault="00B86E84" w:rsidP="00B86E84">
      <w:pPr>
        <w:pStyle w:val="berschrift2"/>
      </w:pPr>
      <w:bookmarkStart w:id="41" w:name="_Toc37080898"/>
      <w:r>
        <w:t xml:space="preserve">Vergleich mit </w:t>
      </w:r>
      <w:r w:rsidR="008B20ED">
        <w:t xml:space="preserve">dem </w:t>
      </w:r>
      <w:r>
        <w:t>Zeitplan</w:t>
      </w:r>
      <w:bookmarkEnd w:id="41"/>
    </w:p>
    <w:p w:rsidR="005A16B1" w:rsidRPr="005A16B1" w:rsidRDefault="005A16B1" w:rsidP="005A16B1">
      <w:r>
        <w:t>Der Morgen verlief sehr sauber und ich war am Morgen vom Realisieren Aspekt her dem Zeitplan voraus. Die Dokumentation ist aber noch nicht sehr gut, dafür ist aber morgen Zeit eingeplant.</w:t>
      </w:r>
      <w:r w:rsidR="003838EF">
        <w:t xml:space="preserve"> Am Nachmittag holte mich der Zeitplan wieder ein und ich bin wegen ein paa</w:t>
      </w:r>
      <w:r w:rsidR="005308B9">
        <w:t>r kleineren Aufträgen hinterher.</w:t>
      </w:r>
      <w:r w:rsidR="003838EF">
        <w:t xml:space="preserve"> </w:t>
      </w:r>
    </w:p>
    <w:p w:rsidR="00FA3A07" w:rsidRDefault="00FA3A07">
      <w:pPr>
        <w:spacing w:after="200" w:line="276" w:lineRule="auto"/>
      </w:pPr>
      <w:r>
        <w:br w:type="page"/>
      </w:r>
    </w:p>
    <w:p w:rsidR="00FA3A07" w:rsidRDefault="00FA3A07" w:rsidP="00FA3A07">
      <w:pPr>
        <w:pStyle w:val="berschrift1"/>
      </w:pPr>
      <w:bookmarkStart w:id="42" w:name="_Toc37080899"/>
      <w:r>
        <w:lastRenderedPageBreak/>
        <w:t>Arbeitsjournal 31.03.2020</w:t>
      </w:r>
      <w:bookmarkEnd w:id="42"/>
    </w:p>
    <w:p w:rsidR="00FA3A07" w:rsidRDefault="00FA3A07" w:rsidP="00FA3A07">
      <w:pPr>
        <w:pStyle w:val="berschrift2"/>
      </w:pPr>
      <w:bookmarkStart w:id="43" w:name="_Toc37080900"/>
      <w:r>
        <w:t>Ausgeführte Arbeiten</w:t>
      </w:r>
      <w:bookmarkEnd w:id="43"/>
    </w:p>
    <w:p w:rsidR="00FA3A07" w:rsidRPr="00FA3A07" w:rsidRDefault="00FA3A07" w:rsidP="00FA3A07">
      <w:r>
        <w:t xml:space="preserve">Am Morgen musste ich noch das Modell und den Controller für die Materialien erstellen, danach ging ich an das Dokumentieren des Backend. Da ich vieles bereits während der Realisierung dokumentierte, sparte ich hier </w:t>
      </w:r>
      <w:r w:rsidR="0044173D">
        <w:t xml:space="preserve">ein </w:t>
      </w:r>
      <w:r>
        <w:t>wenig Zeit</w:t>
      </w:r>
      <w:r w:rsidR="00E41A19">
        <w:t xml:space="preserve"> ein</w:t>
      </w:r>
      <w:r>
        <w:t xml:space="preserve">. </w:t>
      </w:r>
      <w:r w:rsidR="00B56EDF">
        <w:t>Trotzdem verbrachte ich fast den ganzen Tag damit. Am Ende des Tages konnte ich noch mit der Webseite anfangen. Ich implementierte hier die Corporate Design Vorlage in SCSS, somit stimmen nun die Farben und das Logo ist rechts oben in der Ecke.</w:t>
      </w:r>
    </w:p>
    <w:p w:rsidR="00FA3A07" w:rsidRDefault="00FA3A07" w:rsidP="00FA3A07">
      <w:pPr>
        <w:pStyle w:val="berschrift2"/>
      </w:pPr>
      <w:bookmarkStart w:id="44" w:name="_Toc37080901"/>
      <w:r>
        <w:t>Erreichte Ziele / Erfolge</w:t>
      </w:r>
      <w:bookmarkEnd w:id="44"/>
    </w:p>
    <w:p w:rsidR="008744A3" w:rsidRDefault="008744A3" w:rsidP="008744A3">
      <w:pPr>
        <w:pStyle w:val="Aufzhlungszeichen2"/>
      </w:pPr>
      <w:r>
        <w:t>Backend so gut wie fertig</w:t>
      </w:r>
    </w:p>
    <w:p w:rsidR="008744A3" w:rsidRDefault="008744A3" w:rsidP="00753174">
      <w:pPr>
        <w:pStyle w:val="Aufzhlungszeichen2"/>
      </w:pPr>
      <w:r>
        <w:t>Erster Teil der Realisieren Phase fertig</w:t>
      </w:r>
      <w:r w:rsidR="0044173D">
        <w:t xml:space="preserve"> -&gt; Meilenstein</w:t>
      </w:r>
    </w:p>
    <w:p w:rsidR="008744A3" w:rsidRPr="008744A3" w:rsidRDefault="008744A3" w:rsidP="008744A3">
      <w:pPr>
        <w:pStyle w:val="Aufzhlungszeichen2"/>
      </w:pPr>
      <w:r>
        <w:t>Corporate Design Vorlage umgesetzt</w:t>
      </w:r>
    </w:p>
    <w:p w:rsidR="00FA3A07" w:rsidRDefault="00FA3A07" w:rsidP="00FA3A07">
      <w:pPr>
        <w:pStyle w:val="berschrift2"/>
      </w:pPr>
      <w:bookmarkStart w:id="45" w:name="_Toc37080902"/>
      <w:r>
        <w:t>Aufgetretene Probleme / Misserfolge</w:t>
      </w:r>
      <w:bookmarkEnd w:id="45"/>
    </w:p>
    <w:p w:rsidR="008744A3" w:rsidRDefault="008744A3" w:rsidP="008744A3">
      <w:pPr>
        <w:pStyle w:val="Aufzhlungszeichen2"/>
      </w:pPr>
      <w:r>
        <w:t xml:space="preserve">Umsetzung der Grösse und entsprechenden </w:t>
      </w:r>
      <w:proofErr w:type="spellStart"/>
      <w:r>
        <w:t>Margins</w:t>
      </w:r>
      <w:proofErr w:type="spellEnd"/>
      <w:r>
        <w:t xml:space="preserve"> des Logos verlief eher lange.</w:t>
      </w:r>
    </w:p>
    <w:p w:rsidR="008744A3" w:rsidRPr="008744A3" w:rsidRDefault="008744A3" w:rsidP="008744A3">
      <w:pPr>
        <w:pStyle w:val="Aufzhlungszeichen2"/>
      </w:pPr>
      <w:r>
        <w:t>Materialien hatte ich gestern vergessen im Backend umzusetzen.</w:t>
      </w:r>
    </w:p>
    <w:p w:rsidR="00FA3A07" w:rsidRDefault="00FA3A07" w:rsidP="00FA3A07">
      <w:pPr>
        <w:pStyle w:val="berschrift2"/>
      </w:pPr>
      <w:bookmarkStart w:id="46" w:name="_Toc37080903"/>
      <w:r>
        <w:t>Beanspruchte Hilfestellungen</w:t>
      </w:r>
      <w:bookmarkEnd w:id="46"/>
    </w:p>
    <w:p w:rsidR="008744A3" w:rsidRPr="008744A3" w:rsidRDefault="008744A3" w:rsidP="008744A3">
      <w:r>
        <w:t>Ich habe keine Hilfestellungen beansprucht.</w:t>
      </w:r>
    </w:p>
    <w:p w:rsidR="00FA3A07" w:rsidRDefault="00FA3A07" w:rsidP="00FA3A07">
      <w:pPr>
        <w:pStyle w:val="berschrift2"/>
      </w:pPr>
      <w:bookmarkStart w:id="47" w:name="_Toc37080904"/>
      <w:r>
        <w:t>Pendenzenliste</w:t>
      </w:r>
      <w:bookmarkEnd w:id="47"/>
    </w:p>
    <w:p w:rsidR="00FA3A07" w:rsidRDefault="00FA3A07" w:rsidP="00FA3A07">
      <w:pPr>
        <w:pStyle w:val="Aufzhlungszeichen2"/>
      </w:pPr>
      <w:r>
        <w:t xml:space="preserve">Code Dokumentation </w:t>
      </w:r>
      <w:r w:rsidR="00B56EDF">
        <w:t>muss überarbeitet werden.</w:t>
      </w:r>
    </w:p>
    <w:p w:rsidR="00B56EDF" w:rsidRPr="00B56EDF" w:rsidRDefault="00B56EDF" w:rsidP="00B56EDF">
      <w:pPr>
        <w:pStyle w:val="Aufzhlungszeichen2"/>
      </w:pPr>
      <w:r>
        <w:t>Es fehlen stets noch einige Auflistungen im Backend, diese werden jedoch n</w:t>
      </w:r>
      <w:r w:rsidR="008744A3">
        <w:t xml:space="preserve">ach Gebrauch </w:t>
      </w:r>
      <w:r>
        <w:t>umgesetzt.</w:t>
      </w:r>
    </w:p>
    <w:p w:rsidR="00B56EDF" w:rsidRPr="00B56EDF" w:rsidRDefault="00B56EDF" w:rsidP="00B56EDF">
      <w:pPr>
        <w:pStyle w:val="Aufzhlungszeichen2"/>
      </w:pPr>
      <w:r>
        <w:t>Logo Grösse soll sich nach Grösse des Bildschirms verändern.</w:t>
      </w:r>
    </w:p>
    <w:p w:rsidR="00FA3A07" w:rsidRDefault="00FA3A07" w:rsidP="00FA3A07">
      <w:pPr>
        <w:pStyle w:val="berschrift2"/>
      </w:pPr>
      <w:bookmarkStart w:id="48" w:name="_Toc37080905"/>
      <w:r>
        <w:t>Reflexion</w:t>
      </w:r>
      <w:bookmarkEnd w:id="48"/>
    </w:p>
    <w:p w:rsidR="005120AF" w:rsidRPr="005120AF" w:rsidRDefault="005120AF" w:rsidP="005120AF">
      <w:r>
        <w:t>Der heutige Tag verlief nicht sehr gut, er war für mich sehr anstrengend. Durch das viele Schreiben verlor ich oft meine Konzentration und musste mich durchkämpfen. Ich bin froh, dass das</w:t>
      </w:r>
      <w:r w:rsidR="00FF74B3">
        <w:t xml:space="preserve"> Backend so gut wie fertig ist. Es läuft auch ohne Probleme, d</w:t>
      </w:r>
      <w:r>
        <w:t>ies habe ich zum Glück mit Tests sichergestellt</w:t>
      </w:r>
      <w:r w:rsidR="00FF74B3">
        <w:t>. S</w:t>
      </w:r>
      <w:r>
        <w:t>omit muss ich keine Angst haben, dies finde ich von Vorteil und werde dies auch so in anderen Projekten beibehalten.</w:t>
      </w:r>
      <w:r w:rsidRPr="005120AF">
        <w:t xml:space="preserve"> </w:t>
      </w:r>
    </w:p>
    <w:p w:rsidR="00FA3A07" w:rsidRDefault="00FA3A07" w:rsidP="00FA3A07">
      <w:pPr>
        <w:pStyle w:val="berschrift2"/>
      </w:pPr>
      <w:bookmarkStart w:id="49" w:name="_Toc37080906"/>
      <w:r>
        <w:t>Vergleich mit</w:t>
      </w:r>
      <w:r w:rsidR="00E41A19">
        <w:t xml:space="preserve"> dem</w:t>
      </w:r>
      <w:r>
        <w:t xml:space="preserve"> Zeitplan</w:t>
      </w:r>
      <w:bookmarkEnd w:id="49"/>
    </w:p>
    <w:p w:rsidR="00026743" w:rsidRDefault="001249DC" w:rsidP="007364B9">
      <w:r>
        <w:t xml:space="preserve">Dadurch, dass ich die Materialien unerwartet noch umsetzen musste, bin ich nun zwei Stunden dem Zeitplan hinterher. Dies ist jedoch nicht </w:t>
      </w:r>
      <w:r w:rsidR="001117C8">
        <w:t xml:space="preserve">so schlimm. Ich erwarte, dass ich das HTML schnell </w:t>
      </w:r>
      <w:r w:rsidR="00E41A19">
        <w:t>erarbeiten</w:t>
      </w:r>
      <w:r w:rsidR="001117C8">
        <w:t xml:space="preserve"> kann. Ich habe weiterhin Angst um die Zeit, es fühlt sich so an</w:t>
      </w:r>
      <w:r w:rsidR="0044173D">
        <w:t>,</w:t>
      </w:r>
      <w:r w:rsidR="001117C8">
        <w:t xml:space="preserve"> als würden die letzten Tage eher stressig werden.</w:t>
      </w:r>
    </w:p>
    <w:p w:rsidR="00026743" w:rsidRDefault="00026743">
      <w:pPr>
        <w:spacing w:after="200" w:line="276" w:lineRule="auto"/>
      </w:pPr>
      <w:r>
        <w:br w:type="page"/>
      </w:r>
    </w:p>
    <w:p w:rsidR="00026743" w:rsidRDefault="00026743" w:rsidP="00026743">
      <w:pPr>
        <w:pStyle w:val="berschrift1"/>
      </w:pPr>
      <w:bookmarkStart w:id="50" w:name="_Toc37080907"/>
      <w:r>
        <w:lastRenderedPageBreak/>
        <w:t>Arbeitsjournal 01.04.2020</w:t>
      </w:r>
      <w:bookmarkEnd w:id="50"/>
    </w:p>
    <w:p w:rsidR="00026743" w:rsidRDefault="00026743" w:rsidP="00026743">
      <w:pPr>
        <w:pStyle w:val="berschrift2"/>
      </w:pPr>
      <w:bookmarkStart w:id="51" w:name="_Toc37080908"/>
      <w:r>
        <w:t>Ausgeführte Arbeiten</w:t>
      </w:r>
      <w:bookmarkEnd w:id="51"/>
    </w:p>
    <w:p w:rsidR="001A5F3D" w:rsidRDefault="00026743" w:rsidP="00026743">
      <w:r>
        <w:t>Am Morgen implementierte ich das Login mit JavaScript, obwohl dies ohne grössere Probleme funktionierte dauerte dies lange. Man kann sich nun Einloggen und bekommt auch korrekte Meldungen falls dies nicht geklappt hat. Danach wird man auf die noch leere Dashboard Seite weitergeleitet. Dies wollte ich ändern und begann die Auflistung der Meldungen im Backend noch zu implementieren.</w:t>
      </w:r>
      <w:r w:rsidR="001A5F3D">
        <w:t xml:space="preserve"> Folgend machte ich das BBB Logo </w:t>
      </w:r>
      <w:proofErr w:type="spellStart"/>
      <w:r w:rsidR="001A5F3D">
        <w:t>Responsiv</w:t>
      </w:r>
      <w:proofErr w:type="spellEnd"/>
      <w:r w:rsidR="001A5F3D">
        <w:t>, je nach Grösse des Bildschirmes verändert sich nun auch die Grösse des Logos. Die Grösse um welche sie sich ändert kann man einfach im SCSS verändern.</w:t>
      </w:r>
    </w:p>
    <w:p w:rsidR="00026743" w:rsidRPr="00026743" w:rsidRDefault="00026743" w:rsidP="00026743">
      <w:r>
        <w:t>Am Schluss des Tages startet</w:t>
      </w:r>
      <w:r w:rsidR="00E41A19">
        <w:t>e</w:t>
      </w:r>
      <w:r>
        <w:t xml:space="preserve"> ich noch</w:t>
      </w:r>
      <w:r w:rsidR="00E41A19">
        <w:t xml:space="preserve"> damit</w:t>
      </w:r>
      <w:r>
        <w:t xml:space="preserve"> das HTML für die Dashboard Seite zu implementieren. Dabei merk</w:t>
      </w:r>
      <w:r w:rsidR="00BE720C">
        <w:t>t</w:t>
      </w:r>
      <w:r>
        <w:t xml:space="preserve">e ich, dass die </w:t>
      </w:r>
      <w:proofErr w:type="spellStart"/>
      <w:r>
        <w:t>Mockups</w:t>
      </w:r>
      <w:proofErr w:type="spellEnd"/>
      <w:r>
        <w:t xml:space="preserve"> für einen eher grösseren Bildschirm bestimmt sind. Deswegen musste ich </w:t>
      </w:r>
      <w:r w:rsidR="00E41A19">
        <w:t xml:space="preserve">die </w:t>
      </w:r>
      <w:r>
        <w:t>Karten mit Tabellen austauschen, da man ansonsten zu wenig Platz hat.</w:t>
      </w:r>
      <w:r w:rsidR="001A5F3D">
        <w:t xml:space="preserve"> Ich konnte die Meldungen vom Backend laden, jedoch hatte ich keine Zeit mehr diese darzustellen.</w:t>
      </w:r>
    </w:p>
    <w:p w:rsidR="00026743" w:rsidRDefault="00026743" w:rsidP="00026743">
      <w:pPr>
        <w:pStyle w:val="berschrift2"/>
      </w:pPr>
      <w:bookmarkStart w:id="52" w:name="_Toc37080909"/>
      <w:r>
        <w:t>Erreichte Ziele / Erfolge</w:t>
      </w:r>
      <w:bookmarkEnd w:id="52"/>
    </w:p>
    <w:p w:rsidR="00E1085B" w:rsidRDefault="00E1085B" w:rsidP="00E1085B">
      <w:pPr>
        <w:pStyle w:val="Aufzhlungszeichen2"/>
      </w:pPr>
      <w:r>
        <w:t>Logo verändert sich je nach Grösse des Bildschirms</w:t>
      </w:r>
    </w:p>
    <w:p w:rsidR="00E1085B" w:rsidRPr="00E1085B" w:rsidRDefault="00E1085B" w:rsidP="00E1085B">
      <w:pPr>
        <w:pStyle w:val="Aufzhlungszeichen2"/>
      </w:pPr>
      <w:r>
        <w:t>Man kann sich nun einloggen</w:t>
      </w:r>
    </w:p>
    <w:p w:rsidR="00026743" w:rsidRDefault="00026743" w:rsidP="00026743">
      <w:pPr>
        <w:pStyle w:val="berschrift2"/>
      </w:pPr>
      <w:bookmarkStart w:id="53" w:name="_Toc37080910"/>
      <w:r>
        <w:t>Aufgetretene Probleme / Misserfolge</w:t>
      </w:r>
      <w:bookmarkEnd w:id="53"/>
    </w:p>
    <w:p w:rsidR="00E1085B" w:rsidRDefault="00E1085B" w:rsidP="00E1085B">
      <w:pPr>
        <w:pStyle w:val="Aufzhlungszeichen2"/>
      </w:pPr>
      <w:r>
        <w:t>Die Implementation des Logins dauerte sehr lange</w:t>
      </w:r>
    </w:p>
    <w:p w:rsidR="00E1085B" w:rsidRPr="00E1085B" w:rsidRDefault="00E1085B" w:rsidP="00E1085B">
      <w:pPr>
        <w:pStyle w:val="Aufzhlungszeichen2"/>
      </w:pPr>
      <w:r>
        <w:t>Access Token mit einem Refresh Token erneuern funktioniert noch nicht</w:t>
      </w:r>
    </w:p>
    <w:p w:rsidR="00026743" w:rsidRDefault="00026743" w:rsidP="00026743">
      <w:pPr>
        <w:pStyle w:val="berschrift2"/>
      </w:pPr>
      <w:bookmarkStart w:id="54" w:name="_Toc37080911"/>
      <w:r>
        <w:t>Beanspruchte Hilfestellungen</w:t>
      </w:r>
      <w:bookmarkEnd w:id="54"/>
    </w:p>
    <w:p w:rsidR="00E1085B" w:rsidRPr="00E1085B" w:rsidRDefault="00E1085B" w:rsidP="00E1085B">
      <w:r>
        <w:t>Ich habe keine Hilfestellungen beansprucht.</w:t>
      </w:r>
    </w:p>
    <w:p w:rsidR="00026743" w:rsidRDefault="00026743" w:rsidP="00026743">
      <w:pPr>
        <w:pStyle w:val="berschrift2"/>
      </w:pPr>
      <w:bookmarkStart w:id="55" w:name="_Toc37080912"/>
      <w:r>
        <w:t>Pendenzenliste</w:t>
      </w:r>
      <w:bookmarkEnd w:id="55"/>
    </w:p>
    <w:p w:rsidR="00E1085B" w:rsidRDefault="00E1085B" w:rsidP="00E1085B">
      <w:pPr>
        <w:pStyle w:val="Aufzhlungszeichen2"/>
      </w:pPr>
      <w:r>
        <w:t>Einen Access Token mit einem Refresh Token erneuern lassen</w:t>
      </w:r>
    </w:p>
    <w:p w:rsidR="00E1085B" w:rsidRPr="00E1085B" w:rsidRDefault="00E1085B" w:rsidP="00E1085B">
      <w:pPr>
        <w:pStyle w:val="Aufzhlungszeichen2"/>
      </w:pPr>
      <w:r>
        <w:t>Tabelle im Dashboard mit Meldungen füllen</w:t>
      </w:r>
    </w:p>
    <w:p w:rsidR="00026743" w:rsidRDefault="00026743" w:rsidP="00026743">
      <w:pPr>
        <w:pStyle w:val="berschrift2"/>
      </w:pPr>
      <w:bookmarkStart w:id="56" w:name="_Toc37080913"/>
      <w:r>
        <w:t>Reflexion</w:t>
      </w:r>
      <w:bookmarkEnd w:id="56"/>
    </w:p>
    <w:p w:rsidR="00E1085B" w:rsidRPr="00E1085B" w:rsidRDefault="00E1085B" w:rsidP="00E1085B">
      <w:r>
        <w:t>Der heutige Tag verlief nicht so wie erwartet, ich war in der Hoffnung zwei Seiten fertig stellen zu können. Ich bin bei der Erste</w:t>
      </w:r>
      <w:r w:rsidR="00E41A19">
        <w:t>n bislang</w:t>
      </w:r>
      <w:r>
        <w:t xml:space="preserve"> in der Hälfe. Ich bin der Meinung, dass der Grund, wieso ich heute nicht so gut vorankam an kleineren Problemen liegt, welche nicht wieder passieren werden. Daher bin ich davon überzeugt, dass es sicherlich besser funktionieren wird am Freitag.</w:t>
      </w:r>
    </w:p>
    <w:p w:rsidR="00026743" w:rsidRDefault="00026743" w:rsidP="00026743">
      <w:pPr>
        <w:pStyle w:val="berschrift2"/>
      </w:pPr>
      <w:bookmarkStart w:id="57" w:name="_Toc37080914"/>
      <w:r>
        <w:t xml:space="preserve">Vergleich mit </w:t>
      </w:r>
      <w:r w:rsidR="00FF34F2">
        <w:t xml:space="preserve">dem </w:t>
      </w:r>
      <w:r>
        <w:t>Zeitplan</w:t>
      </w:r>
      <w:bookmarkEnd w:id="57"/>
    </w:p>
    <w:p w:rsidR="002823DA" w:rsidRDefault="00F6765B" w:rsidP="007364B9">
      <w:r>
        <w:t xml:space="preserve">Ich bin nun etwa vier Stunden hinterher. </w:t>
      </w:r>
      <w:r w:rsidR="002E4E11">
        <w:t>Zu diesem Zeitpunkt bin ich jedoch noch zuversichtlich, dass dies nicht zu gravierend</w:t>
      </w:r>
      <w:r w:rsidR="00E41A19">
        <w:t xml:space="preserve"> sein wird</w:t>
      </w:r>
      <w:r w:rsidR="002E4E11">
        <w:t>.</w:t>
      </w:r>
    </w:p>
    <w:p w:rsidR="00E618F2" w:rsidRDefault="00E618F2" w:rsidP="007364B9"/>
    <w:p w:rsidR="00E618F2" w:rsidRDefault="00E618F2">
      <w:pPr>
        <w:spacing w:after="200" w:line="276" w:lineRule="auto"/>
      </w:pPr>
      <w:r>
        <w:br w:type="page"/>
      </w:r>
    </w:p>
    <w:p w:rsidR="00E618F2" w:rsidRDefault="00064034" w:rsidP="00E618F2">
      <w:pPr>
        <w:pStyle w:val="berschrift1"/>
      </w:pPr>
      <w:bookmarkStart w:id="58" w:name="_Toc37080915"/>
      <w:r>
        <w:lastRenderedPageBreak/>
        <w:t>Arbeitsjournal 03</w:t>
      </w:r>
      <w:r w:rsidR="00E618F2">
        <w:t>.04.2020</w:t>
      </w:r>
      <w:bookmarkEnd w:id="58"/>
    </w:p>
    <w:p w:rsidR="00E618F2" w:rsidRDefault="00E618F2" w:rsidP="00E618F2">
      <w:pPr>
        <w:pStyle w:val="berschrift2"/>
      </w:pPr>
      <w:bookmarkStart w:id="59" w:name="_Toc37080916"/>
      <w:r>
        <w:t>Ausgeführte Arbeiten</w:t>
      </w:r>
      <w:bookmarkEnd w:id="59"/>
    </w:p>
    <w:p w:rsidR="00E618F2" w:rsidRPr="00E618F2" w:rsidRDefault="00E618F2" w:rsidP="00E618F2">
      <w:r>
        <w:t>Ich startete den Tag mit dem fertigstellen der Admin Dashboard Seite, danach implementierte ich die Dashboard Seite für das Reinigungspersonal. Dies ging sehr lange, da ich die Räume und Stockwerke sortieren musste. Zudem ist die Ansicht für die Admins und das Reinigungspersonal sehr unterschiedlich und mussten daher beide von Grund auf selbst gebaut werden. Danach schrieb ich die Personal Seite. Auf dieser Seite ist es nun möglich, Personal zu erstellen, aktualisieren und löschen.</w:t>
      </w:r>
      <w:r w:rsidR="00047899">
        <w:t xml:space="preserve"> Hier trat zuerst ein Problem auf, bei welchem es möglich war, Benutzer mit den gleichen Login Daten zu registrieren. Nachdem ich dieses Problem gelöst hatte, in dem ich im Backend eine SQL Abfrage erstellte, ging ich daran die Gebäude Verwaltung zu implementieren. Hierbei konnte ich zum Glück Code wiederverwenden und es ging ein bisschen schneller.</w:t>
      </w:r>
    </w:p>
    <w:p w:rsidR="00E618F2" w:rsidRDefault="00E618F2" w:rsidP="00E618F2">
      <w:pPr>
        <w:pStyle w:val="berschrift2"/>
      </w:pPr>
      <w:bookmarkStart w:id="60" w:name="_Toc37080917"/>
      <w:r>
        <w:t>Erreichte Ziele / Erfolge</w:t>
      </w:r>
      <w:bookmarkEnd w:id="60"/>
    </w:p>
    <w:p w:rsidR="00047899" w:rsidRDefault="00047899" w:rsidP="00047899">
      <w:pPr>
        <w:pStyle w:val="Aufzhlungszeichen2"/>
      </w:pPr>
      <w:r>
        <w:t>Dashboard für Admins und Reinigungspersonal fertig</w:t>
      </w:r>
    </w:p>
    <w:p w:rsidR="00047899" w:rsidRPr="00047899" w:rsidRDefault="00047899" w:rsidP="00047899">
      <w:pPr>
        <w:pStyle w:val="Aufzhlungszeichen2"/>
      </w:pPr>
      <w:r>
        <w:t>Personal Verwaltung fertig</w:t>
      </w:r>
    </w:p>
    <w:p w:rsidR="00047899" w:rsidRPr="00047899" w:rsidRDefault="00047899" w:rsidP="00047899">
      <w:pPr>
        <w:pStyle w:val="Aufzhlungszeichen2"/>
      </w:pPr>
      <w:r>
        <w:t>Gebäude Verwaltung fertig</w:t>
      </w:r>
    </w:p>
    <w:p w:rsidR="00E618F2" w:rsidRDefault="00E618F2" w:rsidP="00E618F2">
      <w:pPr>
        <w:pStyle w:val="berschrift2"/>
      </w:pPr>
      <w:bookmarkStart w:id="61" w:name="_Toc37080918"/>
      <w:r>
        <w:t>Aufgetretene Probleme / Misserfolge</w:t>
      </w:r>
      <w:bookmarkEnd w:id="61"/>
    </w:p>
    <w:p w:rsidR="00047899" w:rsidRDefault="00047899" w:rsidP="00047899">
      <w:pPr>
        <w:pStyle w:val="Aufzhlungszeichen2"/>
      </w:pPr>
      <w:r>
        <w:t>Meldungen konnten nicht als bearbeitet markiert werden, weil die SQL Abfrage, welche für das aktualisieren dieser zuständig ist, dieses Feld nicht enthielt.</w:t>
      </w:r>
    </w:p>
    <w:p w:rsidR="00A71908" w:rsidRDefault="00A71908" w:rsidP="00A71908">
      <w:pPr>
        <w:pStyle w:val="Aufzhlungszeichen2"/>
      </w:pPr>
      <w:r>
        <w:t>Es war möglich Benutzer mit den gleichen Daten zu registrieren.</w:t>
      </w:r>
    </w:p>
    <w:p w:rsidR="00A71908" w:rsidRDefault="00A71908" w:rsidP="00A71908">
      <w:pPr>
        <w:pStyle w:val="Aufzhlungszeichen2"/>
      </w:pPr>
      <w:r>
        <w:t>Wenn ein Benutzer gelöscht wurde, wurde sein Login nicht gelöscht.</w:t>
      </w:r>
    </w:p>
    <w:p w:rsidR="00A71908" w:rsidRPr="00A71908" w:rsidRDefault="00A71908" w:rsidP="00A71908">
      <w:pPr>
        <w:pStyle w:val="Aufzhlungszeichen2"/>
      </w:pPr>
      <w:r>
        <w:t>Wird ein Gebäude gelöscht, so werden Stockwerke und Räume in diesem auch gelöscht. Die Gebäude Verwaltung erkennt dies jedoch nicht und zeigt die Räume weiterhin an. Erst bei einem Refresh wird dies behoben.</w:t>
      </w:r>
    </w:p>
    <w:p w:rsidR="00E618F2" w:rsidRDefault="00E618F2" w:rsidP="00E618F2">
      <w:pPr>
        <w:pStyle w:val="berschrift2"/>
      </w:pPr>
      <w:bookmarkStart w:id="62" w:name="_Toc37080919"/>
      <w:r>
        <w:t>Beanspruchte Hilfestellungen</w:t>
      </w:r>
      <w:bookmarkEnd w:id="62"/>
    </w:p>
    <w:p w:rsidR="00A71908" w:rsidRPr="00A71908" w:rsidRDefault="00A71908" w:rsidP="00A71908">
      <w:r>
        <w:t>Ich habe keine Hilfestellung beansprucht.</w:t>
      </w:r>
    </w:p>
    <w:p w:rsidR="00E618F2" w:rsidRDefault="00E618F2" w:rsidP="00E618F2">
      <w:pPr>
        <w:pStyle w:val="berschrift2"/>
      </w:pPr>
      <w:bookmarkStart w:id="63" w:name="_Toc37080920"/>
      <w:r>
        <w:t>Pendenzenliste</w:t>
      </w:r>
      <w:bookmarkEnd w:id="63"/>
    </w:p>
    <w:p w:rsidR="00522BD6" w:rsidRDefault="00522BD6" w:rsidP="00522BD6">
      <w:pPr>
        <w:pStyle w:val="Aufzhlungszeichen2"/>
      </w:pPr>
      <w:r>
        <w:t>Raum Ansicht</w:t>
      </w:r>
    </w:p>
    <w:p w:rsidR="00522BD6" w:rsidRPr="00522BD6" w:rsidRDefault="00522BD6" w:rsidP="00522BD6">
      <w:pPr>
        <w:pStyle w:val="Aufzhlungszeichen2"/>
      </w:pPr>
      <w:r>
        <w:t>Sensoren Übersicht mit Form</w:t>
      </w:r>
    </w:p>
    <w:p w:rsidR="00E618F2" w:rsidRDefault="00E618F2" w:rsidP="00E618F2">
      <w:pPr>
        <w:pStyle w:val="berschrift2"/>
      </w:pPr>
      <w:bookmarkStart w:id="64" w:name="_Toc37080921"/>
      <w:r>
        <w:t>Reflexion</w:t>
      </w:r>
      <w:bookmarkEnd w:id="64"/>
    </w:p>
    <w:p w:rsidR="00CC219F" w:rsidRPr="00CC219F" w:rsidRDefault="00CC219F" w:rsidP="00CC219F">
      <w:r>
        <w:t xml:space="preserve">Heute realisierte ich, wie lange es geht HTML und JavaScript umzusetzen. Ich bin der Meinung, dass es vielleicht gut gewesen wäre, hätte ich ein Framework benutzt. Jedoch kenne ich keines und hätte dies als Vorbereitung lernen müssen. </w:t>
      </w:r>
      <w:r w:rsidR="00711B7F">
        <w:t>Ich bin sehr zufrieden mit meiner heutigen Leistung, da ich es geschafft habe, nicht noch weiter hinterher zu fallen.</w:t>
      </w:r>
      <w:r w:rsidR="00386ACF">
        <w:t xml:space="preserve"> </w:t>
      </w:r>
      <w:r w:rsidR="00FC5B26">
        <w:t>Langsam sinkt aber meine Motivation und ich habe Angst, ob ich auch wirklich noch fertig werde mit dem Frontend.</w:t>
      </w:r>
    </w:p>
    <w:p w:rsidR="00E618F2" w:rsidRDefault="00E618F2" w:rsidP="007364B9">
      <w:pPr>
        <w:pStyle w:val="berschrift2"/>
      </w:pPr>
      <w:bookmarkStart w:id="65" w:name="_Toc37080922"/>
      <w:r>
        <w:t>Vergleich mit</w:t>
      </w:r>
      <w:r w:rsidR="00FF34F2">
        <w:t xml:space="preserve"> dem</w:t>
      </w:r>
      <w:r>
        <w:t xml:space="preserve"> Zeitplan</w:t>
      </w:r>
      <w:bookmarkEnd w:id="65"/>
    </w:p>
    <w:p w:rsidR="00535B96" w:rsidRDefault="00F40795" w:rsidP="00F40795">
      <w:r>
        <w:t xml:space="preserve">Ich </w:t>
      </w:r>
      <w:r w:rsidR="00C07A4B">
        <w:t xml:space="preserve">hinke </w:t>
      </w:r>
      <w:r>
        <w:t>weiterhin dem Zeitplan hinterher. Ich bin</w:t>
      </w:r>
      <w:r w:rsidR="00C07A4B">
        <w:t xml:space="preserve"> aktuell</w:t>
      </w:r>
      <w:r>
        <w:t xml:space="preserve"> sechs Stunden </w:t>
      </w:r>
      <w:r w:rsidR="00C07A4B">
        <w:t>hinter dem Plan</w:t>
      </w:r>
      <w:r>
        <w:t xml:space="preserve">. Dies liegt nur am HTML und ich habe nicht wirklich eine Chance dies zu verändern. Die einzige Hoffnung die ich noch habe ist, dass ich beim Dokumentieren nicht die volle eingeplante Zeit </w:t>
      </w:r>
      <w:r w:rsidR="00C07A4B">
        <w:t>benötigen werden</w:t>
      </w:r>
      <w:r>
        <w:t>.</w:t>
      </w:r>
    </w:p>
    <w:p w:rsidR="00535B96" w:rsidRDefault="00535B96">
      <w:pPr>
        <w:spacing w:after="200" w:line="276" w:lineRule="auto"/>
      </w:pPr>
      <w:r>
        <w:br w:type="page"/>
      </w:r>
    </w:p>
    <w:p w:rsidR="00535B96" w:rsidRDefault="00535B96" w:rsidP="00535B96">
      <w:pPr>
        <w:pStyle w:val="berschrift1"/>
      </w:pPr>
      <w:bookmarkStart w:id="66" w:name="_Toc37080923"/>
      <w:r>
        <w:lastRenderedPageBreak/>
        <w:t>Arbeitsjournal 06.04.2020</w:t>
      </w:r>
      <w:bookmarkEnd w:id="66"/>
    </w:p>
    <w:p w:rsidR="00535B96" w:rsidRDefault="00535B96" w:rsidP="00535B96">
      <w:pPr>
        <w:pStyle w:val="berschrift2"/>
      </w:pPr>
      <w:bookmarkStart w:id="67" w:name="_Toc37080924"/>
      <w:r>
        <w:t>Ausgeführte Arbeiten</w:t>
      </w:r>
      <w:bookmarkEnd w:id="67"/>
    </w:p>
    <w:p w:rsidR="00535B96" w:rsidRPr="00535B96" w:rsidRDefault="00535B96" w:rsidP="00535B96">
      <w:r>
        <w:t>Ich musste heute zuerst einmal das Frontend fertigbringen. Im Endspurt erstellte ich die Form für das Erstellen von Material, Beobachtern und Sensoren. Dies dauerte nicht allzu lange, jedoch verlor ich sehr viel Zeit beim Implementieren der Ansicht eines Sensors. Es fehlten noch ein paar Auflistung im Backend, welche ich alle auch noch erstellen musste.</w:t>
      </w:r>
      <w:r w:rsidR="00714B0B">
        <w:t xml:space="preserve"> Danach fiel mir auf, dass die Webseite in der Mobilen Ansicht die Navigation nicht anpasst. Dies musste ich beheben. Danach fing ich an, die Docstrings für mein Backend Code zu verbessern und mit Sphinx eine Dokumentation aufzubauen.</w:t>
      </w:r>
    </w:p>
    <w:p w:rsidR="00535B96" w:rsidRDefault="00535B96" w:rsidP="00535B96">
      <w:pPr>
        <w:pStyle w:val="berschrift2"/>
      </w:pPr>
      <w:bookmarkStart w:id="68" w:name="_Toc37080925"/>
      <w:r>
        <w:t>Erreichte Ziele / Erfolge</w:t>
      </w:r>
      <w:bookmarkEnd w:id="68"/>
    </w:p>
    <w:p w:rsidR="00714B0B" w:rsidRDefault="00714B0B" w:rsidP="00714B0B">
      <w:pPr>
        <w:pStyle w:val="Aufzhlungszeichen2"/>
      </w:pPr>
      <w:r>
        <w:t>Frontend so gut wie fertig.</w:t>
      </w:r>
    </w:p>
    <w:p w:rsidR="00714B0B" w:rsidRPr="00714B0B" w:rsidRDefault="00714B0B" w:rsidP="00714B0B">
      <w:pPr>
        <w:pStyle w:val="Aufzhlungszeichen2"/>
      </w:pPr>
      <w:r>
        <w:t>Sensor Daten visuell darstellen.</w:t>
      </w:r>
    </w:p>
    <w:p w:rsidR="00535B96" w:rsidRDefault="00535B96" w:rsidP="00535B96">
      <w:pPr>
        <w:pStyle w:val="berschrift2"/>
      </w:pPr>
      <w:bookmarkStart w:id="69" w:name="_Toc37080926"/>
      <w:r>
        <w:t>Aufgetretene Probleme / Misserfolge</w:t>
      </w:r>
      <w:bookmarkEnd w:id="69"/>
    </w:p>
    <w:p w:rsidR="00714B0B" w:rsidRDefault="00714B0B" w:rsidP="00714B0B">
      <w:pPr>
        <w:pStyle w:val="Aufzhlungszeichen2"/>
      </w:pPr>
      <w:r>
        <w:t>Fehlende Auflistungen</w:t>
      </w:r>
    </w:p>
    <w:p w:rsidR="00714B0B" w:rsidRPr="00714B0B" w:rsidRDefault="00714B0B" w:rsidP="00714B0B">
      <w:pPr>
        <w:pStyle w:val="Aufzhlungszeichen2"/>
      </w:pPr>
      <w:r>
        <w:t>In JavaScript wurde manchmal Variablen wegen asynchronen Funktionen ungewollt überschrieben.</w:t>
      </w:r>
    </w:p>
    <w:p w:rsidR="00535B96" w:rsidRDefault="00535B96" w:rsidP="00535B96">
      <w:pPr>
        <w:pStyle w:val="berschrift2"/>
      </w:pPr>
      <w:bookmarkStart w:id="70" w:name="_Toc37080927"/>
      <w:r>
        <w:t>Beanspruchte Hilfestellungen</w:t>
      </w:r>
      <w:bookmarkEnd w:id="70"/>
    </w:p>
    <w:p w:rsidR="00714B0B" w:rsidRPr="00714B0B" w:rsidRDefault="00714B0B" w:rsidP="00714B0B">
      <w:r>
        <w:t>Beim Darstellen der Sensoren Daten wusste ich nicht wie ich am besten viele Werte auf einmal darstellen. Daniel Säuberli brachte die Idee, dass pro Tag nur den kleinsten, grössten und auch noch den Durchschnittswert dargestellt werden soll.</w:t>
      </w:r>
    </w:p>
    <w:p w:rsidR="00535B96" w:rsidRDefault="00535B96" w:rsidP="00535B96">
      <w:pPr>
        <w:pStyle w:val="berschrift2"/>
      </w:pPr>
      <w:bookmarkStart w:id="71" w:name="_Toc37080928"/>
      <w:r>
        <w:t>Pendenzenliste</w:t>
      </w:r>
      <w:bookmarkEnd w:id="71"/>
    </w:p>
    <w:p w:rsidR="00714B0B" w:rsidRPr="00714B0B" w:rsidRDefault="00714B0B" w:rsidP="00714B0B">
      <w:r>
        <w:t>Ich muss das Frontend noch dokumentieren. Dies war eigentlich für heute geplant.</w:t>
      </w:r>
    </w:p>
    <w:p w:rsidR="00535B96" w:rsidRDefault="00535B96" w:rsidP="00535B96">
      <w:pPr>
        <w:pStyle w:val="berschrift2"/>
      </w:pPr>
      <w:bookmarkStart w:id="72" w:name="_Toc37080929"/>
      <w:r>
        <w:t>Reflexion</w:t>
      </w:r>
      <w:bookmarkEnd w:id="72"/>
    </w:p>
    <w:p w:rsidR="00753174" w:rsidRPr="00753174" w:rsidRDefault="00753174" w:rsidP="00753174">
      <w:r>
        <w:t>Ich bin zurzeit sehr gestresst, da ich eigentlich die Frontend Dokumentation heute fertig stellen sollte, jedoch hatte ich noch nicht mal Zeit diese anzufangen. Ich finde nicht, dass ich schlecht gearbeitet</w:t>
      </w:r>
      <w:r w:rsidR="00EE60A7">
        <w:t xml:space="preserve"> habe</w:t>
      </w:r>
      <w:r>
        <w:t>, denn ich war immer konzentriert und fleissig an der Arbeit.</w:t>
      </w:r>
      <w:r w:rsidR="00EE60A7">
        <w:t xml:space="preserve"> Das HTML ging viel länger als erwartet, dies hätte von </w:t>
      </w:r>
      <w:r>
        <w:t>mir als Vorarbeit besser abgeklärt werden sollen</w:t>
      </w:r>
      <w:r w:rsidR="00EE60A7">
        <w:t>, wie lange es denn wirklich dauert, dass Frontend zu erstellen.</w:t>
      </w:r>
    </w:p>
    <w:p w:rsidR="00535B96" w:rsidRDefault="00535B96" w:rsidP="00F40795">
      <w:pPr>
        <w:pStyle w:val="berschrift2"/>
      </w:pPr>
      <w:bookmarkStart w:id="73" w:name="_Toc37080930"/>
      <w:r>
        <w:t>Vergleich mit</w:t>
      </w:r>
      <w:r w:rsidR="00FF34F2">
        <w:t xml:space="preserve"> dem</w:t>
      </w:r>
      <w:r>
        <w:t xml:space="preserve"> Zeitplan</w:t>
      </w:r>
      <w:bookmarkEnd w:id="73"/>
    </w:p>
    <w:p w:rsidR="00C41AD2" w:rsidRDefault="00A64339" w:rsidP="00A64339">
      <w:r>
        <w:t>Ich bin zurzeit dem Zeitplan sechs Stunden hinterher. Mit Hinsicht darauf, dass ich nur noch zwei Tage Zeit habe, muss ich wirklich Gas geben.</w:t>
      </w:r>
    </w:p>
    <w:p w:rsidR="00C41AD2" w:rsidRDefault="00C41AD2">
      <w:pPr>
        <w:spacing w:after="200" w:line="276" w:lineRule="auto"/>
      </w:pPr>
      <w:r>
        <w:br w:type="page"/>
      </w:r>
    </w:p>
    <w:p w:rsidR="00C41AD2" w:rsidRDefault="00C41AD2" w:rsidP="00C41AD2">
      <w:pPr>
        <w:pStyle w:val="berschrift1"/>
      </w:pPr>
      <w:r>
        <w:lastRenderedPageBreak/>
        <w:t>Arbeitsjournal 07.04.2020</w:t>
      </w:r>
    </w:p>
    <w:p w:rsidR="00C41AD2" w:rsidRDefault="00C41AD2" w:rsidP="00C41AD2">
      <w:pPr>
        <w:pStyle w:val="berschrift2"/>
      </w:pPr>
      <w:r>
        <w:t>Ausgeführte Arbeiten</w:t>
      </w:r>
    </w:p>
    <w:p w:rsidR="00C41AD2" w:rsidRPr="00C41AD2" w:rsidRDefault="00C41AD2" w:rsidP="00C41AD2">
      <w:r>
        <w:t>Ich verbesserte am Morgen die Ansicht der Sensor Daten. Es ist nun möglich, zu definieren, in welchen Zeitlichen Abschnitten die Daten dargestellt werden sollen. Danach dokumentierte ich das komplette Frontend und schloss somit die Phase Realisieren ab. Anschliessend installierte ich das Endprodukt auf dem Server und testete die Webseite über das Intranet. Ich konnte die Phase Kontrollieren dokumentieren und auch gleich abschliessen.</w:t>
      </w:r>
    </w:p>
    <w:p w:rsidR="00C41AD2" w:rsidRDefault="00C41AD2" w:rsidP="00C41AD2">
      <w:pPr>
        <w:pStyle w:val="berschrift2"/>
      </w:pPr>
      <w:r>
        <w:t>Erreichte Ziele / Erfolge</w:t>
      </w:r>
    </w:p>
    <w:p w:rsidR="00C41AD2" w:rsidRDefault="00C41AD2" w:rsidP="00C41AD2">
      <w:pPr>
        <w:pStyle w:val="Aufzhlungszeichen2"/>
      </w:pPr>
      <w:r>
        <w:t>Sensor Daten Zeitlicher Abschnitt</w:t>
      </w:r>
    </w:p>
    <w:p w:rsidR="00C41AD2" w:rsidRDefault="00C41AD2" w:rsidP="00C41AD2">
      <w:pPr>
        <w:pStyle w:val="Aufzhlungszeichen2"/>
      </w:pPr>
      <w:r>
        <w:t>Realisieren Meilenstein</w:t>
      </w:r>
    </w:p>
    <w:p w:rsidR="00C41AD2" w:rsidRPr="00C41AD2" w:rsidRDefault="00C41AD2" w:rsidP="00C41AD2">
      <w:pPr>
        <w:pStyle w:val="Aufzhlungszeichen2"/>
      </w:pPr>
      <w:r>
        <w:t>Kontrollieren Meilenstein</w:t>
      </w:r>
    </w:p>
    <w:p w:rsidR="00C41AD2" w:rsidRDefault="00C41AD2" w:rsidP="00C41AD2">
      <w:pPr>
        <w:pStyle w:val="berschrift2"/>
      </w:pPr>
      <w:r>
        <w:t>Aufgetretene Probleme / Misserfolge</w:t>
      </w:r>
    </w:p>
    <w:p w:rsidR="009E25F0" w:rsidRPr="009E25F0" w:rsidRDefault="009E25F0" w:rsidP="009E25F0">
      <w:pPr>
        <w:pStyle w:val="Aufzhlungszeichen2"/>
      </w:pPr>
      <w:r>
        <w:t>Ich hatte am Morgen ein Problem mit Chrome, wobei Netzwerk Aufrufe nach Refresh des Browsers nicht komplett angezeigt werden. Die Lösung hierbei war den Browser nicht neuzuladen.</w:t>
      </w:r>
    </w:p>
    <w:p w:rsidR="00C41AD2" w:rsidRDefault="00C41AD2" w:rsidP="00C41AD2">
      <w:pPr>
        <w:pStyle w:val="berschrift2"/>
      </w:pPr>
      <w:r>
        <w:t>Beanspruchte Hilfestellungen</w:t>
      </w:r>
    </w:p>
    <w:p w:rsidR="009E25F0" w:rsidRPr="009E25F0" w:rsidRDefault="009E25F0" w:rsidP="009E25F0">
      <w:r>
        <w:t>Ich habe keine Hilfestellungen beansprucht.</w:t>
      </w:r>
    </w:p>
    <w:p w:rsidR="00C41AD2" w:rsidRDefault="00C41AD2" w:rsidP="00C41AD2">
      <w:pPr>
        <w:pStyle w:val="berschrift2"/>
      </w:pPr>
      <w:r>
        <w:t>Pendenzenliste</w:t>
      </w:r>
    </w:p>
    <w:p w:rsidR="009E25F0" w:rsidRPr="009E25F0" w:rsidRDefault="009E25F0" w:rsidP="009E25F0">
      <w:r>
        <w:t>Ich habe keine offenen Pendenzen.</w:t>
      </w:r>
    </w:p>
    <w:p w:rsidR="00C41AD2" w:rsidRDefault="00C41AD2" w:rsidP="00C41AD2">
      <w:pPr>
        <w:pStyle w:val="berschrift2"/>
      </w:pPr>
      <w:r>
        <w:t>Reflexion</w:t>
      </w:r>
    </w:p>
    <w:p w:rsidR="009E25F0" w:rsidRPr="009E25F0" w:rsidRDefault="009E25F0" w:rsidP="009E25F0">
      <w:r>
        <w:t>Der heutige Tag verlief sehr gut. Ich konnte gleich zwei Phasen ohne Probleme abschliessen. Die Phase Kontrollieren dauerte kürzer als erwartet</w:t>
      </w:r>
      <w:r w:rsidR="00F43A53">
        <w:t>. Ich hoffe dies liegt nicht an schlechten Tests</w:t>
      </w:r>
      <w:r>
        <w:t xml:space="preserve">. Meine Arbeitsweise war </w:t>
      </w:r>
      <w:r w:rsidR="00D03A85">
        <w:t xml:space="preserve">heute </w:t>
      </w:r>
      <w:r w:rsidR="00960838">
        <w:t>sehr gut, denn ich hatte einen Motivationsschub.</w:t>
      </w:r>
    </w:p>
    <w:p w:rsidR="00C41AD2" w:rsidRDefault="00C41AD2" w:rsidP="00C41AD2">
      <w:pPr>
        <w:pStyle w:val="berschrift2"/>
      </w:pPr>
      <w:r>
        <w:t xml:space="preserve">Vergleich mit </w:t>
      </w:r>
      <w:r w:rsidR="00FF34F2">
        <w:t xml:space="preserve">dem </w:t>
      </w:r>
      <w:r>
        <w:t>Zeitplan</w:t>
      </w:r>
    </w:p>
    <w:p w:rsidR="00694B53" w:rsidRDefault="009E25F0" w:rsidP="00A64339">
      <w:r>
        <w:t>Ich konnte den Zeitplan wieder aufholen und bin für Morgen nicht mehr hinterher. Dies liegt daran, dass ich sehr viel Zeit für die Phase Kontrollieren eingeplant hatte.</w:t>
      </w:r>
    </w:p>
    <w:p w:rsidR="00694B53" w:rsidRDefault="00694B53">
      <w:pPr>
        <w:spacing w:after="200" w:line="276" w:lineRule="auto"/>
      </w:pPr>
      <w:r>
        <w:br w:type="page"/>
      </w:r>
    </w:p>
    <w:p w:rsidR="00694B53" w:rsidRDefault="00694B53" w:rsidP="00694B53">
      <w:pPr>
        <w:pStyle w:val="berschrift1"/>
      </w:pPr>
      <w:r>
        <w:lastRenderedPageBreak/>
        <w:t>Arbeitsjournal 08.04.2020</w:t>
      </w:r>
    </w:p>
    <w:p w:rsidR="00694B53" w:rsidRDefault="00694B53" w:rsidP="00694B53">
      <w:pPr>
        <w:pStyle w:val="berschrift2"/>
      </w:pPr>
      <w:r>
        <w:t>Ausgeführte Arbeiten</w:t>
      </w:r>
    </w:p>
    <w:p w:rsidR="00694B53" w:rsidRPr="00694B53" w:rsidRDefault="00694B53" w:rsidP="00694B53">
      <w:r>
        <w:t xml:space="preserve">Heute Morgen startete ich den Tag mit </w:t>
      </w:r>
      <w:r w:rsidR="00FF34F2">
        <w:t xml:space="preserve">meinem eigenen Fazit und schloss danach die Phase </w:t>
      </w:r>
      <w:r w:rsidR="00F77C75">
        <w:t>A</w:t>
      </w:r>
      <w:r w:rsidR="00FF34F2">
        <w:t xml:space="preserve">uswerten ab. Danach schrieb ich noch das Management Summary und war mit der Dokumentation eigentlich fertig. Es galt danach nur noch das Arbeitsjournal und den Anhang einzufügen. Nachdem dieses getätigt war, las ich die komplette Dokumentation nochmals durch und korrigierte meinen Text. Den Tag und die IPA schloss ich mit dem Hochladen der Dokumente auf </w:t>
      </w:r>
      <w:proofErr w:type="spellStart"/>
      <w:r w:rsidR="00FF34F2">
        <w:t>pkorg</w:t>
      </w:r>
      <w:proofErr w:type="spellEnd"/>
      <w:r w:rsidR="00FF34F2">
        <w:t xml:space="preserve"> ab.</w:t>
      </w:r>
    </w:p>
    <w:p w:rsidR="00694B53" w:rsidRDefault="00694B53" w:rsidP="00694B53">
      <w:pPr>
        <w:pStyle w:val="berschrift2"/>
      </w:pPr>
      <w:r>
        <w:t>Erreichte Ziele / Erfolge</w:t>
      </w:r>
    </w:p>
    <w:p w:rsidR="00FF34F2" w:rsidRDefault="00FF34F2" w:rsidP="00FF34F2">
      <w:pPr>
        <w:pStyle w:val="Aufzhlungszeichen2"/>
      </w:pPr>
      <w:r>
        <w:t>Auswerten Phase fertig</w:t>
      </w:r>
    </w:p>
    <w:p w:rsidR="00FF34F2" w:rsidRDefault="00FF34F2" w:rsidP="00FF34F2">
      <w:pPr>
        <w:pStyle w:val="Aufzhlungszeichen2"/>
      </w:pPr>
      <w:r>
        <w:t>Dokumentation fertig</w:t>
      </w:r>
    </w:p>
    <w:p w:rsidR="00FF34F2" w:rsidRPr="00FF34F2" w:rsidRDefault="00FF34F2" w:rsidP="00FF34F2">
      <w:pPr>
        <w:pStyle w:val="Aufzhlungszeichen2"/>
      </w:pPr>
      <w:r>
        <w:t>IPA fertig</w:t>
      </w:r>
    </w:p>
    <w:p w:rsidR="00694B53" w:rsidRDefault="00694B53" w:rsidP="00694B53">
      <w:pPr>
        <w:pStyle w:val="berschrift2"/>
      </w:pPr>
      <w:r>
        <w:t>Aufgetretene Probleme / Misserfolge</w:t>
      </w:r>
    </w:p>
    <w:p w:rsidR="00FF34F2" w:rsidRPr="00FF34F2" w:rsidRDefault="00FF34F2" w:rsidP="00FF34F2">
      <w:r>
        <w:t>Ich hatte heute keine Probleme.</w:t>
      </w:r>
    </w:p>
    <w:p w:rsidR="00694B53" w:rsidRDefault="00694B53" w:rsidP="00694B53">
      <w:pPr>
        <w:pStyle w:val="berschrift2"/>
      </w:pPr>
      <w:r>
        <w:t>Beanspruchte Hilfestellungen</w:t>
      </w:r>
    </w:p>
    <w:p w:rsidR="00FF34F2" w:rsidRPr="00FF34F2" w:rsidRDefault="00FF34F2" w:rsidP="00FF34F2">
      <w:r>
        <w:t>Ich habe keine Hilfestellungen beansprucht.</w:t>
      </w:r>
    </w:p>
    <w:p w:rsidR="00694B53" w:rsidRDefault="00694B53" w:rsidP="00694B53">
      <w:pPr>
        <w:pStyle w:val="berschrift2"/>
      </w:pPr>
      <w:r>
        <w:t>Pendenzenliste</w:t>
      </w:r>
    </w:p>
    <w:p w:rsidR="00FF34F2" w:rsidRPr="00FF34F2" w:rsidRDefault="00FF34F2" w:rsidP="00FF34F2">
      <w:r>
        <w:t>Ich habe, da die IPA fertig ist, keine offenen Pendenzen mehr.</w:t>
      </w:r>
    </w:p>
    <w:p w:rsidR="00694B53" w:rsidRDefault="00694B53" w:rsidP="00694B53">
      <w:pPr>
        <w:pStyle w:val="berschrift2"/>
      </w:pPr>
      <w:r>
        <w:t>Reflexion</w:t>
      </w:r>
    </w:p>
    <w:p w:rsidR="00FF34F2" w:rsidRPr="00FF34F2" w:rsidRDefault="00FF34F2" w:rsidP="00FF34F2">
      <w:r>
        <w:t xml:space="preserve">Der heutige Tag verlief gut, auch wenn </w:t>
      </w:r>
      <w:r w:rsidR="00A55084">
        <w:t xml:space="preserve">er </w:t>
      </w:r>
      <w:r>
        <w:t>stre</w:t>
      </w:r>
      <w:r w:rsidR="005A773F">
        <w:t xml:space="preserve">ssig </w:t>
      </w:r>
      <w:r w:rsidR="00A55084">
        <w:t xml:space="preserve">war, </w:t>
      </w:r>
      <w:r w:rsidR="005A773F">
        <w:t xml:space="preserve">hatte ich nirgends Probleme. </w:t>
      </w:r>
      <w:r w:rsidR="00FC4E4D">
        <w:t xml:space="preserve">Sogar </w:t>
      </w:r>
      <w:r>
        <w:t>Word arbeitete nicht gegen mich. Ich konnte somit die IPA mit einem guten Gef</w:t>
      </w:r>
      <w:r w:rsidR="00FC4E4D">
        <w:t xml:space="preserve">ühl abschliessen und bin sehr zufrieden mit </w:t>
      </w:r>
      <w:r w:rsidR="00D330EB">
        <w:t>der Arbeit.</w:t>
      </w:r>
    </w:p>
    <w:p w:rsidR="00A64339" w:rsidRDefault="00694B53" w:rsidP="00A64339">
      <w:pPr>
        <w:pStyle w:val="berschrift2"/>
      </w:pPr>
      <w:r>
        <w:t xml:space="preserve">Vergleich mit </w:t>
      </w:r>
      <w:r w:rsidR="00FF34F2">
        <w:t xml:space="preserve">dem </w:t>
      </w:r>
      <w:r>
        <w:t>Zeitplan</w:t>
      </w:r>
    </w:p>
    <w:p w:rsidR="00D330EB" w:rsidRPr="00D330EB" w:rsidRDefault="00E61511" w:rsidP="00D330EB">
      <w:r>
        <w:t>Ich konnte die IPA ein bisschen früher abschliessen als geplant und hatte somit viel Zeit für das Korrigieren und</w:t>
      </w:r>
      <w:r w:rsidR="00E34CB4">
        <w:t xml:space="preserve"> konnte nochmals die Kriterien durch</w:t>
      </w:r>
      <w:bookmarkStart w:id="74" w:name="_GoBack"/>
      <w:bookmarkEnd w:id="74"/>
      <w:r w:rsidR="00E34CB4">
        <w:t>gehen.</w:t>
      </w:r>
    </w:p>
    <w:sectPr w:rsidR="00D330EB" w:rsidRPr="00D330EB" w:rsidSect="008D0D15">
      <w:headerReference w:type="default" r:id="rId9"/>
      <w:footerReference w:type="first" r:id="rId10"/>
      <w:pgSz w:w="11906" w:h="16838"/>
      <w:pgMar w:top="1021" w:right="1134" w:bottom="1134" w:left="1701" w:header="1020" w:footer="10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0CB" w:rsidRDefault="008970CB" w:rsidP="00E42095">
      <w:pPr>
        <w:spacing w:line="240" w:lineRule="auto"/>
      </w:pPr>
      <w:r>
        <w:separator/>
      </w:r>
    </w:p>
  </w:endnote>
  <w:endnote w:type="continuationSeparator" w:id="0">
    <w:p w:rsidR="008970CB" w:rsidRDefault="008970CB" w:rsidP="00E420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on Norm">
    <w:panose1 w:val="020B0500030000000000"/>
    <w:charset w:val="00"/>
    <w:family w:val="swiss"/>
    <w:pitch w:val="variable"/>
    <w:sig w:usb0="A000006F" w:usb1="4000207B" w:usb2="00000000" w:usb3="00000000" w:csb0="00000093" w:csb1="00000000"/>
  </w:font>
  <w:font w:name="Simplon Norm Bold">
    <w:panose1 w:val="020B0800030000000000"/>
    <w:charset w:val="00"/>
    <w:family w:val="swiss"/>
    <w:notTrueType/>
    <w:pitch w:val="variable"/>
    <w:sig w:usb0="A000006F" w:usb1="4000207B"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on Norm Light">
    <w:panose1 w:val="020B0300030000000000"/>
    <w:charset w:val="00"/>
    <w:family w:val="swiss"/>
    <w:pitch w:val="variable"/>
    <w:sig w:usb0="A000006F" w:usb1="4000207B" w:usb2="00000000" w:usb3="00000000" w:csb0="00000093"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45"/>
      <w:gridCol w:w="4526"/>
    </w:tblGrid>
    <w:tr w:rsidR="00694B53" w:rsidTr="004E6DF8">
      <w:trPr>
        <w:trHeight w:val="1984"/>
      </w:trPr>
      <w:tc>
        <w:tcPr>
          <w:tcW w:w="4545" w:type="dxa"/>
          <w:vAlign w:val="bottom"/>
        </w:tcPr>
        <w:p w:rsidR="00694B53" w:rsidRPr="004E6DF8" w:rsidRDefault="00694B53" w:rsidP="004E6DF8">
          <w:pPr>
            <w:pStyle w:val="AbsenderFusszeile"/>
          </w:pPr>
          <w:proofErr w:type="spellStart"/>
          <w:r w:rsidRPr="004E6DF8">
            <w:t>Avectris</w:t>
          </w:r>
          <w:proofErr w:type="spellEnd"/>
          <w:r w:rsidRPr="004E6DF8">
            <w:t xml:space="preserve"> AG</w:t>
          </w:r>
        </w:p>
        <w:p w:rsidR="00694B53" w:rsidRPr="004E6DF8" w:rsidRDefault="00694B53" w:rsidP="004E6DF8">
          <w:pPr>
            <w:pStyle w:val="AbsenderFusszeile"/>
            <w:rPr>
              <w:rFonts w:ascii="Verdana" w:hAnsi="Verdana"/>
            </w:rPr>
          </w:pPr>
          <w:proofErr w:type="spellStart"/>
          <w:r w:rsidRPr="004E6DF8">
            <w:t>Bruggerstrasse</w:t>
          </w:r>
          <w:proofErr w:type="spellEnd"/>
          <w:r w:rsidRPr="004E6DF8">
            <w:t xml:space="preserve"> 68</w:t>
          </w:r>
        </w:p>
        <w:p w:rsidR="00694B53" w:rsidRPr="004E6DF8" w:rsidRDefault="00694B53" w:rsidP="004E6DF8">
          <w:pPr>
            <w:pStyle w:val="AbsenderFusszeile"/>
          </w:pPr>
          <w:r w:rsidRPr="004E6DF8">
            <w:t>Postfach</w:t>
          </w:r>
        </w:p>
        <w:p w:rsidR="00694B53" w:rsidRPr="004E6DF8" w:rsidRDefault="00694B53" w:rsidP="004E6DF8">
          <w:pPr>
            <w:pStyle w:val="AbsenderFusszeile"/>
          </w:pPr>
          <w:r w:rsidRPr="004E6DF8">
            <w:t>CH-5401 Baden</w:t>
          </w:r>
        </w:p>
        <w:p w:rsidR="00694B53" w:rsidRPr="004E6DF8" w:rsidRDefault="00694B53" w:rsidP="004E6DF8">
          <w:pPr>
            <w:pStyle w:val="AbsenderFusszeile"/>
          </w:pPr>
          <w:r w:rsidRPr="004E6DF8">
            <w:t>T +41 58 411 77 77</w:t>
          </w:r>
        </w:p>
        <w:p w:rsidR="00694B53" w:rsidRPr="004E6DF8" w:rsidRDefault="00694B53" w:rsidP="004E6DF8">
          <w:pPr>
            <w:pStyle w:val="AbsenderFusszeile"/>
            <w:spacing w:line="360" w:lineRule="auto"/>
          </w:pPr>
          <w:hyperlink r:id="rId1" w:history="1">
            <w:r w:rsidRPr="004E6DF8">
              <w:rPr>
                <w:rStyle w:val="Hyperlink"/>
              </w:rPr>
              <w:t>www.avectris.ch</w:t>
            </w:r>
          </w:hyperlink>
        </w:p>
        <w:p w:rsidR="00694B53" w:rsidRPr="004E6DF8" w:rsidRDefault="00694B53" w:rsidP="004E6DF8">
          <w:pPr>
            <w:pStyle w:val="AbsenderFusszeile"/>
            <w:spacing w:line="360" w:lineRule="auto"/>
          </w:pPr>
          <w:r w:rsidRPr="004E6DF8">
            <w:t>Standorte: Baden, Wallisellen, Wangen</w:t>
          </w:r>
        </w:p>
        <w:p w:rsidR="00694B53" w:rsidRPr="004E6DF8" w:rsidRDefault="00694B53" w:rsidP="004E6DF8">
          <w:pPr>
            <w:pStyle w:val="AbsenderFusszeile"/>
            <w:spacing w:line="20" w:lineRule="exact"/>
            <w:rPr>
              <w:sz w:val="2"/>
              <w:szCs w:val="2"/>
            </w:rPr>
          </w:pPr>
        </w:p>
      </w:tc>
      <w:tc>
        <w:tcPr>
          <w:tcW w:w="4526" w:type="dxa"/>
          <w:vAlign w:val="bottom"/>
          <w:hideMark/>
        </w:tcPr>
        <w:p w:rsidR="00694B53" w:rsidRDefault="00694B53" w:rsidP="004E6DF8">
          <w:pPr>
            <w:pStyle w:val="Claim"/>
            <w:spacing w:line="276" w:lineRule="auto"/>
            <w:rPr>
              <w:lang w:val="en-US"/>
            </w:rPr>
          </w:pPr>
          <w:r>
            <w:rPr>
              <w:noProof/>
              <w:lang w:eastAsia="de-CH" w:bidi="ar-SA"/>
            </w:rPr>
            <w:drawing>
              <wp:inline distT="0" distB="0" distL="0" distR="0">
                <wp:extent cx="1503045" cy="222885"/>
                <wp:effectExtent l="0" t="0" r="190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03045" cy="222885"/>
                        </a:xfrm>
                        <a:prstGeom prst="rect">
                          <a:avLst/>
                        </a:prstGeom>
                        <a:noFill/>
                        <a:ln>
                          <a:noFill/>
                        </a:ln>
                      </pic:spPr>
                    </pic:pic>
                  </a:graphicData>
                </a:graphic>
              </wp:inline>
            </w:drawing>
          </w:r>
        </w:p>
      </w:tc>
    </w:tr>
  </w:tbl>
  <w:p w:rsidR="00694B53" w:rsidRDefault="00694B53" w:rsidP="004E6DF8">
    <w:pPr>
      <w:pStyle w:val="Fuzeile"/>
      <w:rPr>
        <w:szCs w:val="2"/>
      </w:rPr>
    </w:pPr>
  </w:p>
  <w:p w:rsidR="00694B53" w:rsidRDefault="00694B53" w:rsidP="004E6DF8">
    <w:pPr>
      <w:pStyle w:val="Fuzeile"/>
      <w:rPr>
        <w:rFonts w:ascii="Verdana" w:hAnsi="Verdana"/>
      </w:rPr>
    </w:pPr>
  </w:p>
  <w:p w:rsidR="00694B53" w:rsidRDefault="00694B53" w:rsidP="004E6DF8">
    <w:pPr>
      <w:pStyle w:val="Fuzeile"/>
    </w:pPr>
  </w:p>
  <w:p w:rsidR="00694B53" w:rsidRDefault="00694B53" w:rsidP="004E6DF8">
    <w:pPr>
      <w:pStyle w:val="Fuzeile"/>
    </w:pPr>
  </w:p>
  <w:p w:rsidR="00694B53" w:rsidRPr="004E6DF8" w:rsidRDefault="00694B53" w:rsidP="004E6D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0CB" w:rsidRDefault="008970CB" w:rsidP="00E42095">
      <w:pPr>
        <w:spacing w:line="240" w:lineRule="auto"/>
      </w:pPr>
      <w:r>
        <w:separator/>
      </w:r>
    </w:p>
  </w:footnote>
  <w:footnote w:type="continuationSeparator" w:id="0">
    <w:p w:rsidR="008970CB" w:rsidRDefault="008970CB" w:rsidP="00E420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34"/>
      <w:gridCol w:w="7937"/>
    </w:tblGrid>
    <w:tr w:rsidR="00694B53" w:rsidTr="000B182B">
      <w:trPr>
        <w:trHeight w:val="794"/>
      </w:trPr>
      <w:tc>
        <w:tcPr>
          <w:tcW w:w="9071" w:type="dxa"/>
          <w:gridSpan w:val="2"/>
        </w:tcPr>
        <w:p w:rsidR="00694B53" w:rsidRPr="007479FA" w:rsidRDefault="00694B53" w:rsidP="000B182B">
          <w:pPr>
            <w:pStyle w:val="AbsenderFusszeile"/>
          </w:pPr>
          <w:proofErr w:type="spellStart"/>
          <w:r w:rsidRPr="007479FA">
            <w:t>Avectris</w:t>
          </w:r>
          <w:proofErr w:type="spellEnd"/>
          <w:r w:rsidRPr="007479FA">
            <w:t xml:space="preserve"> AG</w:t>
          </w:r>
        </w:p>
        <w:p w:rsidR="00694B53" w:rsidRPr="004C1088" w:rsidRDefault="00694B53" w:rsidP="000B182B">
          <w:pPr>
            <w:pStyle w:val="AbsenderFusszeile"/>
          </w:pPr>
          <w:r w:rsidRPr="007479FA">
            <w:t>CH-5401 Baden</w:t>
          </w:r>
        </w:p>
      </w:tc>
    </w:tr>
    <w:tr w:rsidR="00694B53" w:rsidTr="00E058FC">
      <w:trPr>
        <w:trHeight w:val="227"/>
      </w:trPr>
      <w:tc>
        <w:tcPr>
          <w:tcW w:w="1134" w:type="dxa"/>
        </w:tcPr>
        <w:p w:rsidR="00694B53" w:rsidRPr="007479FA" w:rsidRDefault="00694B53" w:rsidP="000B182B">
          <w:pPr>
            <w:pStyle w:val="InfoBlocklinks"/>
          </w:pPr>
        </w:p>
      </w:tc>
      <w:tc>
        <w:tcPr>
          <w:tcW w:w="7937" w:type="dxa"/>
        </w:tcPr>
        <w:p w:rsidR="00694B53" w:rsidRPr="004C1088" w:rsidRDefault="00694B53" w:rsidP="004F6368">
          <w:pPr>
            <w:pStyle w:val="TabellenText"/>
          </w:pPr>
        </w:p>
      </w:tc>
    </w:tr>
    <w:tr w:rsidR="00694B53" w:rsidTr="000B182B">
      <w:trPr>
        <w:trHeight w:val="794"/>
      </w:trPr>
      <w:tc>
        <w:tcPr>
          <w:tcW w:w="1134" w:type="dxa"/>
        </w:tcPr>
        <w:p w:rsidR="00694B53" w:rsidRPr="007479FA" w:rsidRDefault="00694B53" w:rsidP="000B182B">
          <w:pPr>
            <w:pStyle w:val="InfoBlocklinks"/>
          </w:pPr>
          <w:r>
            <w:t>Seite</w:t>
          </w:r>
        </w:p>
      </w:tc>
      <w:tc>
        <w:tcPr>
          <w:tcW w:w="7937" w:type="dxa"/>
        </w:tcPr>
        <w:p w:rsidR="00694B53" w:rsidRPr="004C1088" w:rsidRDefault="00694B53" w:rsidP="004F6368">
          <w:pPr>
            <w:pStyle w:val="TabellenText"/>
          </w:pPr>
          <w:r>
            <w:fldChar w:fldCharType="begin"/>
          </w:r>
          <w:r>
            <w:instrText xml:space="preserve"> PAGE   \* MERGEFORMAT </w:instrText>
          </w:r>
          <w:r>
            <w:fldChar w:fldCharType="separate"/>
          </w:r>
          <w:r w:rsidR="00A55084">
            <w:rPr>
              <w:noProof/>
            </w:rPr>
            <w:t>17</w:t>
          </w:r>
          <w:r>
            <w:fldChar w:fldCharType="end"/>
          </w:r>
          <w:r>
            <w:t>/</w:t>
          </w:r>
          <w:r>
            <w:rPr>
              <w:noProof/>
            </w:rPr>
            <w:fldChar w:fldCharType="begin"/>
          </w:r>
          <w:r>
            <w:rPr>
              <w:noProof/>
            </w:rPr>
            <w:instrText xml:space="preserve"> NUMPAGES   \* MERGEFORMAT </w:instrText>
          </w:r>
          <w:r>
            <w:rPr>
              <w:noProof/>
            </w:rPr>
            <w:fldChar w:fldCharType="separate"/>
          </w:r>
          <w:r w:rsidR="00A55084">
            <w:rPr>
              <w:noProof/>
            </w:rPr>
            <w:t>17</w:t>
          </w:r>
          <w:r>
            <w:rPr>
              <w:noProof/>
            </w:rPr>
            <w:fldChar w:fldCharType="end"/>
          </w:r>
        </w:p>
      </w:tc>
    </w:tr>
  </w:tbl>
  <w:p w:rsidR="00694B53" w:rsidRPr="00E058FC" w:rsidRDefault="00694B53" w:rsidP="004F636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5FC6B162"/>
    <w:lvl w:ilvl="0">
      <w:start w:val="1"/>
      <w:numFmt w:val="bullet"/>
      <w:pStyle w:val="Aufzhlungszeichen4"/>
      <w:lvlText w:val=""/>
      <w:lvlJc w:val="left"/>
      <w:pPr>
        <w:ind w:left="1211" w:hanging="360"/>
      </w:pPr>
      <w:rPr>
        <w:rFonts w:ascii="Symbol" w:hAnsi="Symbol" w:hint="default"/>
        <w:sz w:val="20"/>
      </w:rPr>
    </w:lvl>
  </w:abstractNum>
  <w:abstractNum w:abstractNumId="1" w15:restartNumberingAfterBreak="0">
    <w:nsid w:val="FFFFFF82"/>
    <w:multiLevelType w:val="singleLevel"/>
    <w:tmpl w:val="DC809862"/>
    <w:lvl w:ilvl="0">
      <w:start w:val="1"/>
      <w:numFmt w:val="bullet"/>
      <w:pStyle w:val="Aufzhlungszeichen3"/>
      <w:lvlText w:val=""/>
      <w:lvlJc w:val="left"/>
      <w:pPr>
        <w:ind w:left="927" w:hanging="360"/>
      </w:pPr>
      <w:rPr>
        <w:rFonts w:ascii="Symbol" w:hAnsi="Symbol" w:hint="default"/>
        <w:sz w:val="20"/>
      </w:rPr>
    </w:lvl>
  </w:abstractNum>
  <w:abstractNum w:abstractNumId="2" w15:restartNumberingAfterBreak="0">
    <w:nsid w:val="FFFFFF83"/>
    <w:multiLevelType w:val="singleLevel"/>
    <w:tmpl w:val="8A7C35DA"/>
    <w:lvl w:ilvl="0">
      <w:start w:val="1"/>
      <w:numFmt w:val="bullet"/>
      <w:pStyle w:val="Aufzhlungszeichen2"/>
      <w:lvlText w:val=""/>
      <w:lvlJc w:val="left"/>
      <w:pPr>
        <w:ind w:left="644" w:hanging="360"/>
      </w:pPr>
      <w:rPr>
        <w:rFonts w:ascii="Symbol" w:hAnsi="Symbol" w:hint="default"/>
        <w:sz w:val="20"/>
      </w:rPr>
    </w:lvl>
  </w:abstractNum>
  <w:abstractNum w:abstractNumId="3" w15:restartNumberingAfterBreak="0">
    <w:nsid w:val="FFFFFF89"/>
    <w:multiLevelType w:val="singleLevel"/>
    <w:tmpl w:val="6FF203F6"/>
    <w:lvl w:ilvl="0">
      <w:start w:val="1"/>
      <w:numFmt w:val="bullet"/>
      <w:pStyle w:val="Aufzhlungszeichen"/>
      <w:lvlText w:val=""/>
      <w:lvlJc w:val="left"/>
      <w:pPr>
        <w:ind w:left="360" w:hanging="360"/>
      </w:pPr>
      <w:rPr>
        <w:rFonts w:ascii="Symbol" w:hAnsi="Symbol" w:hint="default"/>
        <w:sz w:val="20"/>
      </w:rPr>
    </w:lvl>
  </w:abstractNum>
  <w:abstractNum w:abstractNumId="4" w15:restartNumberingAfterBreak="0">
    <w:nsid w:val="114653D7"/>
    <w:multiLevelType w:val="multilevel"/>
    <w:tmpl w:val="000406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F7F7AA5"/>
    <w:multiLevelType w:val="multilevel"/>
    <w:tmpl w:val="4E360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F335E5"/>
    <w:multiLevelType w:val="hybridMultilevel"/>
    <w:tmpl w:val="97DA14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B824B02"/>
    <w:multiLevelType w:val="hybridMultilevel"/>
    <w:tmpl w:val="B69E40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D6427E2"/>
    <w:multiLevelType w:val="multilevel"/>
    <w:tmpl w:val="AC64FD1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45F7943"/>
    <w:multiLevelType w:val="multilevel"/>
    <w:tmpl w:val="BD90CD0C"/>
    <w:lvl w:ilvl="0">
      <w:start w:val="1"/>
      <w:numFmt w:val="decimal"/>
      <w:lvlText w:val="%1"/>
      <w:lvlJc w:val="left"/>
      <w:pPr>
        <w:ind w:left="360" w:hanging="360"/>
      </w:pPr>
      <w:rPr>
        <w:rFonts w:ascii="Simplon Norm" w:eastAsiaTheme="minorHAnsi" w:hAnsi="Simplon Norm" w:hint="default"/>
        <w:color w:val="FF3333" w:themeColor="hyperlink"/>
        <w:sz w:val="20"/>
        <w:u w:val="single"/>
      </w:rPr>
    </w:lvl>
    <w:lvl w:ilvl="1">
      <w:start w:val="7"/>
      <w:numFmt w:val="decimal"/>
      <w:lvlText w:val="%1.%2"/>
      <w:lvlJc w:val="left"/>
      <w:pPr>
        <w:ind w:left="360" w:hanging="360"/>
      </w:pPr>
      <w:rPr>
        <w:rFonts w:ascii="Simplon Norm" w:eastAsiaTheme="minorHAnsi" w:hAnsi="Simplon Norm" w:hint="default"/>
        <w:color w:val="FF3333" w:themeColor="hyperlink"/>
        <w:sz w:val="20"/>
        <w:u w:val="single"/>
      </w:rPr>
    </w:lvl>
    <w:lvl w:ilvl="2">
      <w:start w:val="1"/>
      <w:numFmt w:val="decimal"/>
      <w:lvlText w:val="%1.%2.%3"/>
      <w:lvlJc w:val="left"/>
      <w:pPr>
        <w:ind w:left="720" w:hanging="720"/>
      </w:pPr>
      <w:rPr>
        <w:rFonts w:ascii="Simplon Norm" w:eastAsiaTheme="minorHAnsi" w:hAnsi="Simplon Norm" w:hint="default"/>
        <w:color w:val="FF3333" w:themeColor="hyperlink"/>
        <w:sz w:val="20"/>
        <w:u w:val="single"/>
      </w:rPr>
    </w:lvl>
    <w:lvl w:ilvl="3">
      <w:start w:val="1"/>
      <w:numFmt w:val="decimal"/>
      <w:lvlText w:val="%1.%2.%3.%4"/>
      <w:lvlJc w:val="left"/>
      <w:pPr>
        <w:ind w:left="1080" w:hanging="1080"/>
      </w:pPr>
      <w:rPr>
        <w:rFonts w:ascii="Simplon Norm" w:eastAsiaTheme="minorHAnsi" w:hAnsi="Simplon Norm" w:hint="default"/>
        <w:color w:val="FF3333" w:themeColor="hyperlink"/>
        <w:sz w:val="20"/>
        <w:u w:val="single"/>
      </w:rPr>
    </w:lvl>
    <w:lvl w:ilvl="4">
      <w:start w:val="1"/>
      <w:numFmt w:val="decimal"/>
      <w:lvlText w:val="%1.%2.%3.%4.%5"/>
      <w:lvlJc w:val="left"/>
      <w:pPr>
        <w:ind w:left="1080" w:hanging="1080"/>
      </w:pPr>
      <w:rPr>
        <w:rFonts w:ascii="Simplon Norm" w:eastAsiaTheme="minorHAnsi" w:hAnsi="Simplon Norm" w:hint="default"/>
        <w:color w:val="FF3333" w:themeColor="hyperlink"/>
        <w:sz w:val="20"/>
        <w:u w:val="single"/>
      </w:rPr>
    </w:lvl>
    <w:lvl w:ilvl="5">
      <w:start w:val="1"/>
      <w:numFmt w:val="decimal"/>
      <w:lvlText w:val="%1.%2.%3.%4.%5.%6"/>
      <w:lvlJc w:val="left"/>
      <w:pPr>
        <w:ind w:left="1440" w:hanging="1440"/>
      </w:pPr>
      <w:rPr>
        <w:rFonts w:ascii="Simplon Norm" w:eastAsiaTheme="minorHAnsi" w:hAnsi="Simplon Norm" w:hint="default"/>
        <w:color w:val="FF3333" w:themeColor="hyperlink"/>
        <w:sz w:val="20"/>
        <w:u w:val="single"/>
      </w:rPr>
    </w:lvl>
    <w:lvl w:ilvl="6">
      <w:start w:val="1"/>
      <w:numFmt w:val="decimal"/>
      <w:lvlText w:val="%1.%2.%3.%4.%5.%6.%7"/>
      <w:lvlJc w:val="left"/>
      <w:pPr>
        <w:ind w:left="1440" w:hanging="1440"/>
      </w:pPr>
      <w:rPr>
        <w:rFonts w:ascii="Simplon Norm" w:eastAsiaTheme="minorHAnsi" w:hAnsi="Simplon Norm" w:hint="default"/>
        <w:color w:val="FF3333" w:themeColor="hyperlink"/>
        <w:sz w:val="20"/>
        <w:u w:val="single"/>
      </w:rPr>
    </w:lvl>
    <w:lvl w:ilvl="7">
      <w:start w:val="1"/>
      <w:numFmt w:val="decimal"/>
      <w:lvlText w:val="%1.%2.%3.%4.%5.%6.%7.%8"/>
      <w:lvlJc w:val="left"/>
      <w:pPr>
        <w:ind w:left="1800" w:hanging="1800"/>
      </w:pPr>
      <w:rPr>
        <w:rFonts w:ascii="Simplon Norm" w:eastAsiaTheme="minorHAnsi" w:hAnsi="Simplon Norm" w:hint="default"/>
        <w:color w:val="FF3333" w:themeColor="hyperlink"/>
        <w:sz w:val="20"/>
        <w:u w:val="single"/>
      </w:rPr>
    </w:lvl>
    <w:lvl w:ilvl="8">
      <w:start w:val="1"/>
      <w:numFmt w:val="decimal"/>
      <w:lvlText w:val="%1.%2.%3.%4.%5.%6.%7.%8.%9"/>
      <w:lvlJc w:val="left"/>
      <w:pPr>
        <w:ind w:left="1800" w:hanging="1800"/>
      </w:pPr>
      <w:rPr>
        <w:rFonts w:ascii="Simplon Norm" w:eastAsiaTheme="minorHAnsi" w:hAnsi="Simplon Norm" w:hint="default"/>
        <w:color w:val="FF3333" w:themeColor="hyperlink"/>
        <w:sz w:val="20"/>
        <w:u w:val="single"/>
      </w:rPr>
    </w:lvl>
  </w:abstractNum>
  <w:abstractNum w:abstractNumId="10" w15:restartNumberingAfterBreak="0">
    <w:nsid w:val="62F47EE4"/>
    <w:multiLevelType w:val="hybridMultilevel"/>
    <w:tmpl w:val="7C1A9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F861D01"/>
    <w:multiLevelType w:val="hybridMultilevel"/>
    <w:tmpl w:val="B5EA5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5"/>
  </w:num>
  <w:num w:numId="6">
    <w:abstractNumId w:val="3"/>
  </w:num>
  <w:num w:numId="7">
    <w:abstractNumId w:val="2"/>
  </w:num>
  <w:num w:numId="8">
    <w:abstractNumId w:val="1"/>
  </w:num>
  <w:num w:numId="9">
    <w:abstractNumId w:val="0"/>
  </w:num>
  <w:num w:numId="10">
    <w:abstractNumId w:val="5"/>
  </w:num>
  <w:num w:numId="11">
    <w:abstractNumId w:val="5"/>
  </w:num>
  <w:num w:numId="12">
    <w:abstractNumId w:val="5"/>
  </w:num>
  <w:num w:numId="13">
    <w:abstractNumId w:val="5"/>
  </w:num>
  <w:num w:numId="14">
    <w:abstractNumId w:val="5"/>
  </w:num>
  <w:num w:numId="15">
    <w:abstractNumId w:val="4"/>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3"/>
  </w:num>
  <w:num w:numId="27">
    <w:abstractNumId w:val="2"/>
  </w:num>
  <w:num w:numId="28">
    <w:abstractNumId w:val="1"/>
  </w:num>
  <w:num w:numId="29">
    <w:abstractNumId w:val="0"/>
  </w:num>
  <w:num w:numId="30">
    <w:abstractNumId w:val="10"/>
  </w:num>
  <w:num w:numId="31">
    <w:abstractNumId w:val="6"/>
  </w:num>
  <w:num w:numId="32">
    <w:abstractNumId w:val="7"/>
  </w:num>
  <w:num w:numId="33">
    <w:abstractNumId w:val="11"/>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77"/>
    <w:rsid w:val="000012F9"/>
    <w:rsid w:val="000020C8"/>
    <w:rsid w:val="00005886"/>
    <w:rsid w:val="0000791B"/>
    <w:rsid w:val="00007F35"/>
    <w:rsid w:val="00014FA6"/>
    <w:rsid w:val="00026743"/>
    <w:rsid w:val="00047899"/>
    <w:rsid w:val="00064034"/>
    <w:rsid w:val="00073A17"/>
    <w:rsid w:val="000829DA"/>
    <w:rsid w:val="00093B33"/>
    <w:rsid w:val="000A4219"/>
    <w:rsid w:val="000B182B"/>
    <w:rsid w:val="000B77A4"/>
    <w:rsid w:val="000C011E"/>
    <w:rsid w:val="000C62CA"/>
    <w:rsid w:val="000C65E7"/>
    <w:rsid w:val="000C7A84"/>
    <w:rsid w:val="000F3A11"/>
    <w:rsid w:val="001117C8"/>
    <w:rsid w:val="001249DC"/>
    <w:rsid w:val="00126D77"/>
    <w:rsid w:val="0013382E"/>
    <w:rsid w:val="00152B36"/>
    <w:rsid w:val="00160109"/>
    <w:rsid w:val="0016195B"/>
    <w:rsid w:val="0017086D"/>
    <w:rsid w:val="00182165"/>
    <w:rsid w:val="001A5F3D"/>
    <w:rsid w:val="001A67A7"/>
    <w:rsid w:val="001B753D"/>
    <w:rsid w:val="001E1867"/>
    <w:rsid w:val="001F3269"/>
    <w:rsid w:val="0020690A"/>
    <w:rsid w:val="002077B5"/>
    <w:rsid w:val="00207E09"/>
    <w:rsid w:val="00221FBF"/>
    <w:rsid w:val="0022720F"/>
    <w:rsid w:val="00246987"/>
    <w:rsid w:val="0024717D"/>
    <w:rsid w:val="00281171"/>
    <w:rsid w:val="00281D2A"/>
    <w:rsid w:val="002823DA"/>
    <w:rsid w:val="002E1345"/>
    <w:rsid w:val="002E14EF"/>
    <w:rsid w:val="002E429C"/>
    <w:rsid w:val="002E4E11"/>
    <w:rsid w:val="00300CEE"/>
    <w:rsid w:val="00303824"/>
    <w:rsid w:val="00304399"/>
    <w:rsid w:val="00307F0A"/>
    <w:rsid w:val="00316826"/>
    <w:rsid w:val="00322548"/>
    <w:rsid w:val="0032497E"/>
    <w:rsid w:val="003273AE"/>
    <w:rsid w:val="00373AD0"/>
    <w:rsid w:val="003838EF"/>
    <w:rsid w:val="00386ACF"/>
    <w:rsid w:val="003A371E"/>
    <w:rsid w:val="003A472A"/>
    <w:rsid w:val="003A6AC6"/>
    <w:rsid w:val="003A6BB2"/>
    <w:rsid w:val="003A7055"/>
    <w:rsid w:val="003A7CEA"/>
    <w:rsid w:val="003C1572"/>
    <w:rsid w:val="003C698F"/>
    <w:rsid w:val="003F5FAF"/>
    <w:rsid w:val="003F7938"/>
    <w:rsid w:val="003F7B46"/>
    <w:rsid w:val="00431022"/>
    <w:rsid w:val="00436CB4"/>
    <w:rsid w:val="0044173D"/>
    <w:rsid w:val="00452984"/>
    <w:rsid w:val="00465B53"/>
    <w:rsid w:val="004663B7"/>
    <w:rsid w:val="00470065"/>
    <w:rsid w:val="00471908"/>
    <w:rsid w:val="00473229"/>
    <w:rsid w:val="004777B3"/>
    <w:rsid w:val="004B2D1B"/>
    <w:rsid w:val="004C1088"/>
    <w:rsid w:val="004D5A54"/>
    <w:rsid w:val="004D66DF"/>
    <w:rsid w:val="004E2977"/>
    <w:rsid w:val="004E6DF8"/>
    <w:rsid w:val="004F3827"/>
    <w:rsid w:val="004F47E2"/>
    <w:rsid w:val="004F6368"/>
    <w:rsid w:val="005120AF"/>
    <w:rsid w:val="00521BD5"/>
    <w:rsid w:val="00522BD6"/>
    <w:rsid w:val="0052450E"/>
    <w:rsid w:val="00526CC2"/>
    <w:rsid w:val="005308B9"/>
    <w:rsid w:val="00535B96"/>
    <w:rsid w:val="005400BA"/>
    <w:rsid w:val="0055302E"/>
    <w:rsid w:val="005571ED"/>
    <w:rsid w:val="00561183"/>
    <w:rsid w:val="005628F3"/>
    <w:rsid w:val="0056762F"/>
    <w:rsid w:val="00585840"/>
    <w:rsid w:val="005972CF"/>
    <w:rsid w:val="005A16B1"/>
    <w:rsid w:val="005A24C9"/>
    <w:rsid w:val="005A699B"/>
    <w:rsid w:val="005A773F"/>
    <w:rsid w:val="005B0513"/>
    <w:rsid w:val="005C2B24"/>
    <w:rsid w:val="005D3DD1"/>
    <w:rsid w:val="005F6A75"/>
    <w:rsid w:val="00603519"/>
    <w:rsid w:val="0063184A"/>
    <w:rsid w:val="00637776"/>
    <w:rsid w:val="00647DAE"/>
    <w:rsid w:val="006521DE"/>
    <w:rsid w:val="006564BC"/>
    <w:rsid w:val="0066557C"/>
    <w:rsid w:val="00672441"/>
    <w:rsid w:val="00694B53"/>
    <w:rsid w:val="00697378"/>
    <w:rsid w:val="006A2390"/>
    <w:rsid w:val="006A5F53"/>
    <w:rsid w:val="006C0F51"/>
    <w:rsid w:val="006C636A"/>
    <w:rsid w:val="006C6DE2"/>
    <w:rsid w:val="006D563E"/>
    <w:rsid w:val="006F662E"/>
    <w:rsid w:val="007050AE"/>
    <w:rsid w:val="00711B7F"/>
    <w:rsid w:val="00714B0B"/>
    <w:rsid w:val="0073465B"/>
    <w:rsid w:val="00735EFD"/>
    <w:rsid w:val="007364B9"/>
    <w:rsid w:val="0074019C"/>
    <w:rsid w:val="007479FA"/>
    <w:rsid w:val="00753174"/>
    <w:rsid w:val="007677F6"/>
    <w:rsid w:val="007968CD"/>
    <w:rsid w:val="007A0ACC"/>
    <w:rsid w:val="007A25ED"/>
    <w:rsid w:val="007A4E09"/>
    <w:rsid w:val="007A4FC3"/>
    <w:rsid w:val="007A7E1B"/>
    <w:rsid w:val="007B0374"/>
    <w:rsid w:val="007B1564"/>
    <w:rsid w:val="007D1374"/>
    <w:rsid w:val="007D467B"/>
    <w:rsid w:val="00800CC9"/>
    <w:rsid w:val="00806989"/>
    <w:rsid w:val="00815180"/>
    <w:rsid w:val="00825A2D"/>
    <w:rsid w:val="0083104F"/>
    <w:rsid w:val="00841FD2"/>
    <w:rsid w:val="0085029D"/>
    <w:rsid w:val="00850FED"/>
    <w:rsid w:val="008744A3"/>
    <w:rsid w:val="008970CB"/>
    <w:rsid w:val="008B20ED"/>
    <w:rsid w:val="008C26F2"/>
    <w:rsid w:val="008D0D15"/>
    <w:rsid w:val="008D1DCB"/>
    <w:rsid w:val="008F354C"/>
    <w:rsid w:val="00902ACE"/>
    <w:rsid w:val="009111D4"/>
    <w:rsid w:val="009138DA"/>
    <w:rsid w:val="00942156"/>
    <w:rsid w:val="00960838"/>
    <w:rsid w:val="00967544"/>
    <w:rsid w:val="00971788"/>
    <w:rsid w:val="0099023E"/>
    <w:rsid w:val="009A050C"/>
    <w:rsid w:val="009A6BA8"/>
    <w:rsid w:val="009C6505"/>
    <w:rsid w:val="009D0FDB"/>
    <w:rsid w:val="009E25F0"/>
    <w:rsid w:val="009E312A"/>
    <w:rsid w:val="009F0C49"/>
    <w:rsid w:val="00A01024"/>
    <w:rsid w:val="00A114A0"/>
    <w:rsid w:val="00A22228"/>
    <w:rsid w:val="00A254CD"/>
    <w:rsid w:val="00A32A0D"/>
    <w:rsid w:val="00A44CA4"/>
    <w:rsid w:val="00A478BB"/>
    <w:rsid w:val="00A505B2"/>
    <w:rsid w:val="00A55084"/>
    <w:rsid w:val="00A558FC"/>
    <w:rsid w:val="00A64339"/>
    <w:rsid w:val="00A71908"/>
    <w:rsid w:val="00A84A67"/>
    <w:rsid w:val="00AB6640"/>
    <w:rsid w:val="00AC0013"/>
    <w:rsid w:val="00AC1CED"/>
    <w:rsid w:val="00AC5C99"/>
    <w:rsid w:val="00AD5BE8"/>
    <w:rsid w:val="00AF7F21"/>
    <w:rsid w:val="00B107D2"/>
    <w:rsid w:val="00B27356"/>
    <w:rsid w:val="00B43007"/>
    <w:rsid w:val="00B56EDF"/>
    <w:rsid w:val="00B80822"/>
    <w:rsid w:val="00B8687D"/>
    <w:rsid w:val="00B86E84"/>
    <w:rsid w:val="00BA6CAF"/>
    <w:rsid w:val="00BD4528"/>
    <w:rsid w:val="00BE40A1"/>
    <w:rsid w:val="00BE720C"/>
    <w:rsid w:val="00BE7822"/>
    <w:rsid w:val="00BF66B6"/>
    <w:rsid w:val="00BF7287"/>
    <w:rsid w:val="00C04FE9"/>
    <w:rsid w:val="00C06B14"/>
    <w:rsid w:val="00C07916"/>
    <w:rsid w:val="00C07A4B"/>
    <w:rsid w:val="00C22FD7"/>
    <w:rsid w:val="00C334D3"/>
    <w:rsid w:val="00C41AD2"/>
    <w:rsid w:val="00C663FB"/>
    <w:rsid w:val="00C666DD"/>
    <w:rsid w:val="00C86947"/>
    <w:rsid w:val="00C928BB"/>
    <w:rsid w:val="00CA1CA2"/>
    <w:rsid w:val="00CB702E"/>
    <w:rsid w:val="00CC219F"/>
    <w:rsid w:val="00CC5C97"/>
    <w:rsid w:val="00CD111A"/>
    <w:rsid w:val="00CD3462"/>
    <w:rsid w:val="00CF4938"/>
    <w:rsid w:val="00CF52BA"/>
    <w:rsid w:val="00CF7289"/>
    <w:rsid w:val="00D03A85"/>
    <w:rsid w:val="00D15960"/>
    <w:rsid w:val="00D302C1"/>
    <w:rsid w:val="00D3164A"/>
    <w:rsid w:val="00D330EB"/>
    <w:rsid w:val="00D53E92"/>
    <w:rsid w:val="00D56A51"/>
    <w:rsid w:val="00D56D81"/>
    <w:rsid w:val="00D62509"/>
    <w:rsid w:val="00D66190"/>
    <w:rsid w:val="00D76A9D"/>
    <w:rsid w:val="00D83705"/>
    <w:rsid w:val="00D93FFF"/>
    <w:rsid w:val="00D97016"/>
    <w:rsid w:val="00DA18C5"/>
    <w:rsid w:val="00DA6D5B"/>
    <w:rsid w:val="00DC253D"/>
    <w:rsid w:val="00DC2AF8"/>
    <w:rsid w:val="00DC7B8C"/>
    <w:rsid w:val="00DD0E33"/>
    <w:rsid w:val="00E058FC"/>
    <w:rsid w:val="00E0721D"/>
    <w:rsid w:val="00E1085B"/>
    <w:rsid w:val="00E3002F"/>
    <w:rsid w:val="00E34CB4"/>
    <w:rsid w:val="00E416D3"/>
    <w:rsid w:val="00E41A19"/>
    <w:rsid w:val="00E42095"/>
    <w:rsid w:val="00E61511"/>
    <w:rsid w:val="00E618F2"/>
    <w:rsid w:val="00E62D96"/>
    <w:rsid w:val="00E63020"/>
    <w:rsid w:val="00E810B4"/>
    <w:rsid w:val="00EA3DA0"/>
    <w:rsid w:val="00ED47CC"/>
    <w:rsid w:val="00ED48B2"/>
    <w:rsid w:val="00EE350C"/>
    <w:rsid w:val="00EE60A7"/>
    <w:rsid w:val="00F02CC6"/>
    <w:rsid w:val="00F121F9"/>
    <w:rsid w:val="00F358AE"/>
    <w:rsid w:val="00F40795"/>
    <w:rsid w:val="00F40FE8"/>
    <w:rsid w:val="00F43551"/>
    <w:rsid w:val="00F43A53"/>
    <w:rsid w:val="00F5505B"/>
    <w:rsid w:val="00F6451B"/>
    <w:rsid w:val="00F6765B"/>
    <w:rsid w:val="00F7148F"/>
    <w:rsid w:val="00F72EAC"/>
    <w:rsid w:val="00F73527"/>
    <w:rsid w:val="00F745A9"/>
    <w:rsid w:val="00F77C75"/>
    <w:rsid w:val="00F846B4"/>
    <w:rsid w:val="00FA1B14"/>
    <w:rsid w:val="00FA3A07"/>
    <w:rsid w:val="00FA4564"/>
    <w:rsid w:val="00FA770A"/>
    <w:rsid w:val="00FB26FE"/>
    <w:rsid w:val="00FB4E58"/>
    <w:rsid w:val="00FC277D"/>
    <w:rsid w:val="00FC3AB1"/>
    <w:rsid w:val="00FC4E4D"/>
    <w:rsid w:val="00FC5B26"/>
    <w:rsid w:val="00FE1128"/>
    <w:rsid w:val="00FE2D24"/>
    <w:rsid w:val="00FE4FC8"/>
    <w:rsid w:val="00FE5A48"/>
    <w:rsid w:val="00FF34F2"/>
    <w:rsid w:val="00FF74B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0386B"/>
  <w15:docId w15:val="{98ADD0DF-F36A-46D5-A133-25D73A6E9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 w:unhideWhenUsed="1" w:qFormat="1"/>
    <w:lsdException w:name="List Bullet 3" w:semiHidden="1" w:uiPriority="1" w:unhideWhenUsed="1" w:qFormat="1"/>
    <w:lsdException w:name="List Bullet 4" w:semiHidden="1" w:uiPriority="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E350C"/>
    <w:pPr>
      <w:spacing w:after="240" w:line="240" w:lineRule="atLeast"/>
    </w:pPr>
    <w:rPr>
      <w:rFonts w:ascii="Simplon Norm" w:hAnsi="Simplon Norm"/>
      <w:sz w:val="20"/>
      <w:lang w:val="de-CH"/>
    </w:rPr>
  </w:style>
  <w:style w:type="paragraph" w:styleId="berschrift1">
    <w:name w:val="heading 1"/>
    <w:basedOn w:val="Standard"/>
    <w:next w:val="Standard"/>
    <w:link w:val="berschrift1Zchn"/>
    <w:uiPriority w:val="1"/>
    <w:qFormat/>
    <w:rsid w:val="00EE350C"/>
    <w:pPr>
      <w:keepNext/>
      <w:keepLines/>
      <w:numPr>
        <w:numId w:val="25"/>
      </w:numPr>
      <w:spacing w:line="300" w:lineRule="atLeast"/>
      <w:outlineLvl w:val="0"/>
    </w:pPr>
    <w:rPr>
      <w:rFonts w:ascii="Simplon Norm Bold" w:eastAsiaTheme="majorEastAsia" w:hAnsi="Simplon Norm Bold" w:cstheme="majorBidi"/>
      <w:bCs/>
      <w:sz w:val="24"/>
      <w:szCs w:val="28"/>
    </w:rPr>
  </w:style>
  <w:style w:type="paragraph" w:styleId="berschrift2">
    <w:name w:val="heading 2"/>
    <w:basedOn w:val="Standard"/>
    <w:next w:val="Standard"/>
    <w:link w:val="berschrift2Zchn"/>
    <w:uiPriority w:val="1"/>
    <w:unhideWhenUsed/>
    <w:qFormat/>
    <w:rsid w:val="00EE350C"/>
    <w:pPr>
      <w:keepNext/>
      <w:keepLines/>
      <w:numPr>
        <w:ilvl w:val="1"/>
        <w:numId w:val="25"/>
      </w:numPr>
      <w:spacing w:after="120"/>
      <w:outlineLvl w:val="1"/>
    </w:pPr>
    <w:rPr>
      <w:rFonts w:ascii="Simplon Norm Bold" w:eastAsiaTheme="majorEastAsia" w:hAnsi="Simplon Norm Bold" w:cstheme="majorBidi"/>
      <w:bCs/>
      <w:szCs w:val="26"/>
    </w:rPr>
  </w:style>
  <w:style w:type="paragraph" w:styleId="berschrift3">
    <w:name w:val="heading 3"/>
    <w:basedOn w:val="Standard"/>
    <w:next w:val="Standard"/>
    <w:link w:val="berschrift3Zchn"/>
    <w:uiPriority w:val="1"/>
    <w:unhideWhenUsed/>
    <w:qFormat/>
    <w:rsid w:val="00EE350C"/>
    <w:pPr>
      <w:keepNext/>
      <w:keepLines/>
      <w:numPr>
        <w:ilvl w:val="2"/>
        <w:numId w:val="25"/>
      </w:numPr>
      <w:spacing w:after="120"/>
      <w:outlineLvl w:val="2"/>
    </w:pPr>
    <w:rPr>
      <w:rFonts w:ascii="Simplon Norm Bold" w:eastAsiaTheme="majorEastAsia" w:hAnsi="Simplon Norm Bold" w:cstheme="majorBidi"/>
      <w:b/>
      <w:bCs/>
    </w:rPr>
  </w:style>
  <w:style w:type="paragraph" w:styleId="berschrift4">
    <w:name w:val="heading 4"/>
    <w:basedOn w:val="Standard"/>
    <w:next w:val="Standard"/>
    <w:link w:val="berschrift4Zchn"/>
    <w:uiPriority w:val="1"/>
    <w:unhideWhenUsed/>
    <w:qFormat/>
    <w:rsid w:val="00EE350C"/>
    <w:pPr>
      <w:keepNext/>
      <w:keepLines/>
      <w:numPr>
        <w:ilvl w:val="3"/>
        <w:numId w:val="25"/>
      </w:numPr>
      <w:spacing w:after="120"/>
      <w:outlineLvl w:val="3"/>
    </w:pPr>
    <w:rPr>
      <w:rFonts w:ascii="Simplon Norm Bold" w:eastAsiaTheme="majorEastAsia" w:hAnsi="Simplon Norm Bold" w:cstheme="majorBidi"/>
      <w:bCs/>
      <w:iCs/>
    </w:rPr>
  </w:style>
  <w:style w:type="paragraph" w:styleId="berschrift5">
    <w:name w:val="heading 5"/>
    <w:basedOn w:val="Standard"/>
    <w:next w:val="Standard"/>
    <w:link w:val="berschrift5Zchn"/>
    <w:uiPriority w:val="9"/>
    <w:semiHidden/>
    <w:qFormat/>
    <w:rsid w:val="00EE350C"/>
    <w:pPr>
      <w:keepNext/>
      <w:keepLines/>
      <w:numPr>
        <w:ilvl w:val="4"/>
        <w:numId w:val="25"/>
      </w:numPr>
      <w:spacing w:before="200"/>
      <w:outlineLvl w:val="4"/>
    </w:pPr>
    <w:rPr>
      <w:rFonts w:eastAsiaTheme="majorEastAsia" w:cstheme="majorBidi"/>
    </w:rPr>
  </w:style>
  <w:style w:type="paragraph" w:styleId="berschrift6">
    <w:name w:val="heading 6"/>
    <w:basedOn w:val="Standard"/>
    <w:next w:val="Standard"/>
    <w:link w:val="berschrift6Zchn"/>
    <w:uiPriority w:val="9"/>
    <w:semiHidden/>
    <w:qFormat/>
    <w:rsid w:val="00EE350C"/>
    <w:pPr>
      <w:keepNext/>
      <w:keepLines/>
      <w:numPr>
        <w:ilvl w:val="5"/>
        <w:numId w:val="25"/>
      </w:numPr>
      <w:spacing w:before="200"/>
      <w:outlineLvl w:val="5"/>
    </w:pPr>
    <w:rPr>
      <w:rFonts w:eastAsiaTheme="majorEastAsia" w:cstheme="majorBidi"/>
      <w:i/>
      <w:iCs/>
    </w:rPr>
  </w:style>
  <w:style w:type="paragraph" w:styleId="berschrift7">
    <w:name w:val="heading 7"/>
    <w:basedOn w:val="Standard"/>
    <w:next w:val="Standard"/>
    <w:link w:val="berschrift7Zchn"/>
    <w:uiPriority w:val="9"/>
    <w:semiHidden/>
    <w:qFormat/>
    <w:rsid w:val="00EE350C"/>
    <w:pPr>
      <w:keepNext/>
      <w:keepLines/>
      <w:numPr>
        <w:ilvl w:val="6"/>
        <w:numId w:val="25"/>
      </w:numPr>
      <w:spacing w:before="200"/>
      <w:outlineLvl w:val="6"/>
    </w:pPr>
    <w:rPr>
      <w:rFonts w:eastAsiaTheme="majorEastAsia" w:cstheme="majorBidi"/>
      <w:i/>
      <w:iCs/>
    </w:rPr>
  </w:style>
  <w:style w:type="paragraph" w:styleId="berschrift8">
    <w:name w:val="heading 8"/>
    <w:basedOn w:val="Standard"/>
    <w:next w:val="Standard"/>
    <w:link w:val="berschrift8Zchn"/>
    <w:uiPriority w:val="9"/>
    <w:semiHidden/>
    <w:qFormat/>
    <w:rsid w:val="00EE350C"/>
    <w:pPr>
      <w:keepNext/>
      <w:keepLines/>
      <w:numPr>
        <w:ilvl w:val="7"/>
        <w:numId w:val="25"/>
      </w:numPr>
      <w:spacing w:before="200"/>
      <w:outlineLvl w:val="7"/>
    </w:pPr>
    <w:rPr>
      <w:rFonts w:eastAsiaTheme="majorEastAsia" w:cstheme="majorBidi"/>
      <w:szCs w:val="20"/>
    </w:rPr>
  </w:style>
  <w:style w:type="paragraph" w:styleId="berschrift9">
    <w:name w:val="heading 9"/>
    <w:basedOn w:val="Standard"/>
    <w:next w:val="Standard"/>
    <w:link w:val="berschrift9Zchn"/>
    <w:uiPriority w:val="9"/>
    <w:semiHidden/>
    <w:qFormat/>
    <w:rsid w:val="00EE350C"/>
    <w:pPr>
      <w:keepNext/>
      <w:keepLines/>
      <w:numPr>
        <w:ilvl w:val="8"/>
        <w:numId w:val="25"/>
      </w:numPr>
      <w:spacing w:before="200"/>
      <w:outlineLvl w:val="8"/>
    </w:pPr>
    <w:rPr>
      <w:rFonts w:eastAsiaTheme="majorEastAsia" w:cstheme="majorBidi"/>
      <w:i/>
      <w:iCs/>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EE350C"/>
    <w:rPr>
      <w:rFonts w:ascii="Simplon Norm Bold" w:eastAsiaTheme="majorEastAsia" w:hAnsi="Simplon Norm Bold" w:cstheme="majorBidi"/>
      <w:bCs/>
      <w:sz w:val="24"/>
      <w:szCs w:val="28"/>
      <w:lang w:val="de-CH"/>
    </w:rPr>
  </w:style>
  <w:style w:type="character" w:customStyle="1" w:styleId="berschrift2Zchn">
    <w:name w:val="Überschrift 2 Zchn"/>
    <w:basedOn w:val="Absatz-Standardschriftart"/>
    <w:link w:val="berschrift2"/>
    <w:uiPriority w:val="1"/>
    <w:rsid w:val="00EE350C"/>
    <w:rPr>
      <w:rFonts w:ascii="Simplon Norm Bold" w:eastAsiaTheme="majorEastAsia" w:hAnsi="Simplon Norm Bold" w:cstheme="majorBidi"/>
      <w:bCs/>
      <w:sz w:val="20"/>
      <w:szCs w:val="26"/>
      <w:lang w:val="de-CH"/>
    </w:rPr>
  </w:style>
  <w:style w:type="character" w:customStyle="1" w:styleId="berschrift3Zchn">
    <w:name w:val="Überschrift 3 Zchn"/>
    <w:basedOn w:val="Absatz-Standardschriftart"/>
    <w:link w:val="berschrift3"/>
    <w:uiPriority w:val="1"/>
    <w:rsid w:val="00EE350C"/>
    <w:rPr>
      <w:rFonts w:ascii="Simplon Norm Bold" w:eastAsiaTheme="majorEastAsia" w:hAnsi="Simplon Norm Bold" w:cstheme="majorBidi"/>
      <w:b/>
      <w:bCs/>
      <w:sz w:val="20"/>
      <w:lang w:val="de-CH"/>
    </w:rPr>
  </w:style>
  <w:style w:type="character" w:customStyle="1" w:styleId="berschrift4Zchn">
    <w:name w:val="Überschrift 4 Zchn"/>
    <w:basedOn w:val="Absatz-Standardschriftart"/>
    <w:link w:val="berschrift4"/>
    <w:uiPriority w:val="1"/>
    <w:rsid w:val="00EE350C"/>
    <w:rPr>
      <w:rFonts w:ascii="Simplon Norm Bold" w:eastAsiaTheme="majorEastAsia" w:hAnsi="Simplon Norm Bold" w:cstheme="majorBidi"/>
      <w:bCs/>
      <w:iCs/>
      <w:sz w:val="20"/>
      <w:lang w:val="de-CH"/>
    </w:rPr>
  </w:style>
  <w:style w:type="character" w:customStyle="1" w:styleId="berschrift5Zchn">
    <w:name w:val="Überschrift 5 Zchn"/>
    <w:basedOn w:val="Absatz-Standardschriftart"/>
    <w:link w:val="berschrift5"/>
    <w:uiPriority w:val="9"/>
    <w:semiHidden/>
    <w:rsid w:val="00EE350C"/>
    <w:rPr>
      <w:rFonts w:ascii="Simplon Norm" w:eastAsiaTheme="majorEastAsia" w:hAnsi="Simplon Norm" w:cstheme="majorBidi"/>
      <w:sz w:val="20"/>
      <w:lang w:val="de-CH"/>
    </w:rPr>
  </w:style>
  <w:style w:type="character" w:customStyle="1" w:styleId="berschrift6Zchn">
    <w:name w:val="Überschrift 6 Zchn"/>
    <w:basedOn w:val="Absatz-Standardschriftart"/>
    <w:link w:val="berschrift6"/>
    <w:uiPriority w:val="9"/>
    <w:semiHidden/>
    <w:rsid w:val="00EE350C"/>
    <w:rPr>
      <w:rFonts w:ascii="Simplon Norm" w:eastAsiaTheme="majorEastAsia" w:hAnsi="Simplon Norm" w:cstheme="majorBidi"/>
      <w:i/>
      <w:iCs/>
      <w:sz w:val="20"/>
      <w:lang w:val="de-CH"/>
    </w:rPr>
  </w:style>
  <w:style w:type="character" w:customStyle="1" w:styleId="berschrift7Zchn">
    <w:name w:val="Überschrift 7 Zchn"/>
    <w:basedOn w:val="Absatz-Standardschriftart"/>
    <w:link w:val="berschrift7"/>
    <w:uiPriority w:val="9"/>
    <w:semiHidden/>
    <w:rsid w:val="00EE350C"/>
    <w:rPr>
      <w:rFonts w:ascii="Simplon Norm" w:eastAsiaTheme="majorEastAsia" w:hAnsi="Simplon Norm" w:cstheme="majorBidi"/>
      <w:i/>
      <w:iCs/>
      <w:sz w:val="20"/>
      <w:lang w:val="de-CH"/>
    </w:rPr>
  </w:style>
  <w:style w:type="character" w:customStyle="1" w:styleId="berschrift8Zchn">
    <w:name w:val="Überschrift 8 Zchn"/>
    <w:basedOn w:val="Absatz-Standardschriftart"/>
    <w:link w:val="berschrift8"/>
    <w:uiPriority w:val="9"/>
    <w:semiHidden/>
    <w:rsid w:val="00EE350C"/>
    <w:rPr>
      <w:rFonts w:ascii="Simplon Norm" w:eastAsiaTheme="majorEastAsia" w:hAnsi="Simplon Norm" w:cstheme="majorBidi"/>
      <w:sz w:val="20"/>
      <w:szCs w:val="20"/>
      <w:lang w:val="de-CH"/>
    </w:rPr>
  </w:style>
  <w:style w:type="character" w:customStyle="1" w:styleId="berschrift9Zchn">
    <w:name w:val="Überschrift 9 Zchn"/>
    <w:basedOn w:val="Absatz-Standardschriftart"/>
    <w:link w:val="berschrift9"/>
    <w:uiPriority w:val="9"/>
    <w:semiHidden/>
    <w:rsid w:val="00EE350C"/>
    <w:rPr>
      <w:rFonts w:ascii="Simplon Norm" w:eastAsiaTheme="majorEastAsia" w:hAnsi="Simplon Norm" w:cstheme="majorBidi"/>
      <w:i/>
      <w:iCs/>
      <w:sz w:val="20"/>
      <w:szCs w:val="20"/>
      <w:lang w:val="de-CH"/>
    </w:rPr>
  </w:style>
  <w:style w:type="paragraph" w:styleId="Titel">
    <w:name w:val="Title"/>
    <w:basedOn w:val="Standard"/>
    <w:next w:val="Standard"/>
    <w:link w:val="TitelZchn"/>
    <w:uiPriority w:val="10"/>
    <w:semiHidden/>
    <w:qFormat/>
    <w:rsid w:val="00EE350C"/>
    <w:pPr>
      <w:pBdr>
        <w:bottom w:val="single" w:sz="8" w:space="4" w:color="auto"/>
      </w:pBdr>
      <w:spacing w:after="300"/>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semiHidden/>
    <w:rsid w:val="00EE350C"/>
    <w:rPr>
      <w:rFonts w:ascii="Simplon Norm" w:eastAsiaTheme="majorEastAsia" w:hAnsi="Simplon Norm" w:cstheme="majorBidi"/>
      <w:spacing w:val="5"/>
      <w:kern w:val="28"/>
      <w:sz w:val="52"/>
      <w:szCs w:val="52"/>
      <w:lang w:val="de-CH"/>
    </w:rPr>
  </w:style>
  <w:style w:type="paragraph" w:styleId="Untertitel">
    <w:name w:val="Subtitle"/>
    <w:basedOn w:val="Standard"/>
    <w:next w:val="Standard"/>
    <w:link w:val="UntertitelZchn"/>
    <w:uiPriority w:val="11"/>
    <w:semiHidden/>
    <w:qFormat/>
    <w:rsid w:val="00EE350C"/>
    <w:pPr>
      <w:numPr>
        <w:ilvl w:val="1"/>
      </w:numPr>
    </w:pPr>
    <w:rPr>
      <w:rFonts w:eastAsiaTheme="majorEastAsia" w:cstheme="majorBidi"/>
      <w:i/>
      <w:iCs/>
      <w:spacing w:val="15"/>
      <w:sz w:val="24"/>
      <w:szCs w:val="24"/>
    </w:rPr>
  </w:style>
  <w:style w:type="character" w:customStyle="1" w:styleId="UntertitelZchn">
    <w:name w:val="Untertitel Zchn"/>
    <w:basedOn w:val="Absatz-Standardschriftart"/>
    <w:link w:val="Untertitel"/>
    <w:uiPriority w:val="11"/>
    <w:semiHidden/>
    <w:rsid w:val="00EE350C"/>
    <w:rPr>
      <w:rFonts w:ascii="Simplon Norm" w:eastAsiaTheme="majorEastAsia" w:hAnsi="Simplon Norm" w:cstheme="majorBidi"/>
      <w:i/>
      <w:iCs/>
      <w:spacing w:val="15"/>
      <w:sz w:val="24"/>
      <w:szCs w:val="24"/>
      <w:lang w:val="de-CH"/>
    </w:rPr>
  </w:style>
  <w:style w:type="character" w:styleId="SchwacheHervorhebung">
    <w:name w:val="Subtle Emphasis"/>
    <w:basedOn w:val="Absatz-Standardschriftart"/>
    <w:uiPriority w:val="19"/>
    <w:semiHidden/>
    <w:qFormat/>
    <w:rsid w:val="00EE350C"/>
    <w:rPr>
      <w:rFonts w:ascii="Arial" w:hAnsi="Arial"/>
      <w:i/>
      <w:iCs/>
      <w:color w:val="auto"/>
    </w:rPr>
  </w:style>
  <w:style w:type="paragraph" w:styleId="Beschriftung">
    <w:name w:val="caption"/>
    <w:basedOn w:val="Standard"/>
    <w:next w:val="Standard"/>
    <w:uiPriority w:val="35"/>
    <w:unhideWhenUsed/>
    <w:qFormat/>
    <w:rsid w:val="00EE350C"/>
    <w:rPr>
      <w:bCs/>
      <w:sz w:val="18"/>
      <w:szCs w:val="18"/>
    </w:rPr>
  </w:style>
  <w:style w:type="character" w:styleId="Fett">
    <w:name w:val="Strong"/>
    <w:basedOn w:val="Absatz-Standardschriftart"/>
    <w:uiPriority w:val="22"/>
    <w:semiHidden/>
    <w:qFormat/>
    <w:rsid w:val="00EE350C"/>
    <w:rPr>
      <w:rFonts w:ascii="Arial" w:hAnsi="Arial"/>
      <w:b/>
      <w:bCs/>
    </w:rPr>
  </w:style>
  <w:style w:type="character" w:styleId="Hervorhebung">
    <w:name w:val="Emphasis"/>
    <w:basedOn w:val="Absatz-Standardschriftart"/>
    <w:uiPriority w:val="20"/>
    <w:semiHidden/>
    <w:qFormat/>
    <w:rsid w:val="00EE350C"/>
    <w:rPr>
      <w:rFonts w:ascii="Arial" w:hAnsi="Arial"/>
      <w:i/>
      <w:iCs/>
    </w:rPr>
  </w:style>
  <w:style w:type="paragraph" w:styleId="Listenabsatz">
    <w:name w:val="List Paragraph"/>
    <w:basedOn w:val="Standard"/>
    <w:uiPriority w:val="34"/>
    <w:semiHidden/>
    <w:qFormat/>
    <w:rsid w:val="00EE350C"/>
    <w:pPr>
      <w:ind w:left="720"/>
      <w:contextualSpacing/>
    </w:pPr>
  </w:style>
  <w:style w:type="paragraph" w:styleId="Zitat">
    <w:name w:val="Quote"/>
    <w:basedOn w:val="Standard"/>
    <w:next w:val="Standard"/>
    <w:link w:val="ZitatZchn"/>
    <w:uiPriority w:val="29"/>
    <w:semiHidden/>
    <w:qFormat/>
    <w:rsid w:val="005571ED"/>
    <w:rPr>
      <w:i/>
      <w:iCs/>
    </w:rPr>
  </w:style>
  <w:style w:type="character" w:customStyle="1" w:styleId="ZitatZchn">
    <w:name w:val="Zitat Zchn"/>
    <w:basedOn w:val="Absatz-Standardschriftart"/>
    <w:link w:val="Zitat"/>
    <w:uiPriority w:val="29"/>
    <w:semiHidden/>
    <w:rsid w:val="00BA6CAF"/>
    <w:rPr>
      <w:rFonts w:ascii="Simplon Norm" w:hAnsi="Simplon Norm"/>
      <w:i/>
      <w:iCs/>
      <w:sz w:val="20"/>
      <w:lang w:val="de-CH"/>
    </w:rPr>
  </w:style>
  <w:style w:type="paragraph" w:styleId="IntensivesZitat">
    <w:name w:val="Intense Quote"/>
    <w:basedOn w:val="Standard"/>
    <w:next w:val="Standard"/>
    <w:link w:val="IntensivesZitatZchn"/>
    <w:uiPriority w:val="30"/>
    <w:semiHidden/>
    <w:qFormat/>
    <w:rsid w:val="00EE350C"/>
    <w:pPr>
      <w:pBdr>
        <w:bottom w:val="single" w:sz="4" w:space="4" w:color="auto"/>
      </w:pBdr>
      <w:spacing w:before="200" w:after="280"/>
      <w:ind w:left="936" w:right="936"/>
    </w:pPr>
    <w:rPr>
      <w:b/>
      <w:bCs/>
      <w:i/>
      <w:iCs/>
    </w:rPr>
  </w:style>
  <w:style w:type="character" w:customStyle="1" w:styleId="IntensivesZitatZchn">
    <w:name w:val="Intensives Zitat Zchn"/>
    <w:basedOn w:val="Absatz-Standardschriftart"/>
    <w:link w:val="IntensivesZitat"/>
    <w:uiPriority w:val="30"/>
    <w:semiHidden/>
    <w:rsid w:val="00EE350C"/>
    <w:rPr>
      <w:rFonts w:ascii="Simplon Norm" w:hAnsi="Simplon Norm"/>
      <w:b/>
      <w:bCs/>
      <w:i/>
      <w:iCs/>
      <w:sz w:val="20"/>
      <w:lang w:val="de-CH"/>
    </w:rPr>
  </w:style>
  <w:style w:type="character" w:styleId="IntensiveHervorhebung">
    <w:name w:val="Intense Emphasis"/>
    <w:basedOn w:val="Absatz-Standardschriftart"/>
    <w:uiPriority w:val="21"/>
    <w:semiHidden/>
    <w:qFormat/>
    <w:rsid w:val="00EE350C"/>
    <w:rPr>
      <w:rFonts w:ascii="Arial" w:hAnsi="Arial"/>
      <w:b/>
      <w:bCs/>
      <w:i/>
      <w:iCs/>
      <w:color w:val="auto"/>
    </w:rPr>
  </w:style>
  <w:style w:type="character" w:styleId="SchwacherVerweis">
    <w:name w:val="Subtle Reference"/>
    <w:basedOn w:val="Absatz-Standardschriftart"/>
    <w:uiPriority w:val="31"/>
    <w:semiHidden/>
    <w:qFormat/>
    <w:rsid w:val="00EE350C"/>
    <w:rPr>
      <w:rFonts w:ascii="Arial" w:hAnsi="Arial"/>
      <w:smallCaps/>
      <w:color w:val="auto"/>
      <w:u w:val="single"/>
    </w:rPr>
  </w:style>
  <w:style w:type="character" w:styleId="IntensiverVerweis">
    <w:name w:val="Intense Reference"/>
    <w:basedOn w:val="Absatz-Standardschriftart"/>
    <w:uiPriority w:val="32"/>
    <w:semiHidden/>
    <w:qFormat/>
    <w:rsid w:val="00EE350C"/>
    <w:rPr>
      <w:rFonts w:ascii="Arial" w:hAnsi="Arial"/>
      <w:b/>
      <w:bCs/>
      <w:smallCaps/>
      <w:color w:val="auto"/>
      <w:spacing w:val="5"/>
      <w:u w:val="single"/>
    </w:rPr>
  </w:style>
  <w:style w:type="character" w:styleId="Buchtitel">
    <w:name w:val="Book Title"/>
    <w:basedOn w:val="Absatz-Standardschriftart"/>
    <w:uiPriority w:val="33"/>
    <w:semiHidden/>
    <w:qFormat/>
    <w:rsid w:val="00EE350C"/>
    <w:rPr>
      <w:rFonts w:ascii="Arial" w:hAnsi="Arial"/>
      <w:b/>
      <w:bCs/>
      <w:smallCaps/>
      <w:spacing w:val="5"/>
    </w:rPr>
  </w:style>
  <w:style w:type="paragraph" w:styleId="Inhaltsverzeichnisberschrift">
    <w:name w:val="TOC Heading"/>
    <w:basedOn w:val="berschrift1"/>
    <w:next w:val="Standard"/>
    <w:uiPriority w:val="39"/>
    <w:unhideWhenUsed/>
    <w:qFormat/>
    <w:rsid w:val="00EE350C"/>
    <w:pPr>
      <w:outlineLvl w:val="9"/>
    </w:pPr>
  </w:style>
  <w:style w:type="paragraph" w:styleId="Sprechblasentext">
    <w:name w:val="Balloon Text"/>
    <w:basedOn w:val="Standard"/>
    <w:link w:val="SprechblasentextZchn"/>
    <w:uiPriority w:val="99"/>
    <w:semiHidden/>
    <w:unhideWhenUsed/>
    <w:rsid w:val="00EE350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E350C"/>
    <w:rPr>
      <w:rFonts w:ascii="Tahoma" w:hAnsi="Tahoma" w:cs="Tahoma"/>
      <w:sz w:val="16"/>
      <w:szCs w:val="16"/>
      <w:lang w:val="de-CH"/>
    </w:rPr>
  </w:style>
  <w:style w:type="table" w:styleId="Tabellenraster">
    <w:name w:val="Table Grid"/>
    <w:basedOn w:val="NormaleTabelle"/>
    <w:uiPriority w:val="59"/>
    <w:rsid w:val="00EE3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enderBrief">
    <w:name w:val="Absender Brief"/>
    <w:basedOn w:val="Standard"/>
    <w:uiPriority w:val="2"/>
    <w:qFormat/>
    <w:rsid w:val="00EE350C"/>
    <w:pPr>
      <w:spacing w:after="0" w:line="240" w:lineRule="auto"/>
    </w:pPr>
    <w:rPr>
      <w:color w:val="FF3333" w:themeColor="accent1"/>
      <w:sz w:val="12"/>
      <w:szCs w:val="12"/>
    </w:rPr>
  </w:style>
  <w:style w:type="paragraph" w:customStyle="1" w:styleId="InfoBlocklinks">
    <w:name w:val="InfoBlock links"/>
    <w:uiPriority w:val="2"/>
    <w:qFormat/>
    <w:rsid w:val="00EE350C"/>
    <w:pPr>
      <w:spacing w:after="0" w:line="240" w:lineRule="atLeast"/>
    </w:pPr>
    <w:rPr>
      <w:rFonts w:ascii="Simplon Norm" w:hAnsi="Simplon Norm"/>
      <w:sz w:val="14"/>
      <w:szCs w:val="14"/>
      <w:lang w:val="de-CH"/>
    </w:rPr>
  </w:style>
  <w:style w:type="character" w:styleId="Platzhaltertext">
    <w:name w:val="Placeholder Text"/>
    <w:basedOn w:val="Absatz-Standardschriftart"/>
    <w:uiPriority w:val="99"/>
    <w:semiHidden/>
    <w:rsid w:val="00EE350C"/>
    <w:rPr>
      <w:color w:val="808080"/>
    </w:rPr>
  </w:style>
  <w:style w:type="paragraph" w:customStyle="1" w:styleId="Betreff">
    <w:name w:val="Betreff"/>
    <w:uiPriority w:val="2"/>
    <w:qFormat/>
    <w:rsid w:val="00EE350C"/>
    <w:pPr>
      <w:spacing w:after="0" w:line="240" w:lineRule="atLeast"/>
    </w:pPr>
    <w:rPr>
      <w:rFonts w:ascii="Simplon Norm" w:hAnsi="Simplon Norm"/>
      <w:b/>
      <w:sz w:val="20"/>
      <w:lang w:val="de-CH"/>
    </w:rPr>
  </w:style>
  <w:style w:type="paragraph" w:customStyle="1" w:styleId="UnterschriftTitel">
    <w:name w:val="Unterschrift  Titel"/>
    <w:uiPriority w:val="3"/>
    <w:qFormat/>
    <w:rsid w:val="00EE350C"/>
    <w:pPr>
      <w:spacing w:after="0" w:line="240" w:lineRule="atLeast"/>
    </w:pPr>
    <w:rPr>
      <w:rFonts w:ascii="Simplon Norm" w:hAnsi="Simplon Norm"/>
      <w:sz w:val="14"/>
      <w:szCs w:val="14"/>
      <w:lang w:val="de-CH"/>
    </w:rPr>
  </w:style>
  <w:style w:type="paragraph" w:styleId="Kopfzeile">
    <w:name w:val="header"/>
    <w:basedOn w:val="Standard"/>
    <w:link w:val="KopfzeileZchn"/>
    <w:uiPriority w:val="99"/>
    <w:unhideWhenUsed/>
    <w:rsid w:val="00EE350C"/>
    <w:pPr>
      <w:tabs>
        <w:tab w:val="center" w:pos="4536"/>
        <w:tab w:val="right" w:pos="9072"/>
      </w:tabs>
      <w:spacing w:after="0" w:line="240" w:lineRule="auto"/>
    </w:pPr>
    <w:rPr>
      <w:sz w:val="2"/>
    </w:rPr>
  </w:style>
  <w:style w:type="character" w:customStyle="1" w:styleId="KopfzeileZchn">
    <w:name w:val="Kopfzeile Zchn"/>
    <w:basedOn w:val="Absatz-Standardschriftart"/>
    <w:link w:val="Kopfzeile"/>
    <w:uiPriority w:val="99"/>
    <w:rsid w:val="00EE350C"/>
    <w:rPr>
      <w:rFonts w:ascii="Simplon Norm" w:hAnsi="Simplon Norm"/>
      <w:sz w:val="2"/>
      <w:lang w:val="de-CH"/>
    </w:rPr>
  </w:style>
  <w:style w:type="paragraph" w:styleId="Fuzeile">
    <w:name w:val="footer"/>
    <w:basedOn w:val="Standard"/>
    <w:link w:val="FuzeileZchn"/>
    <w:uiPriority w:val="99"/>
    <w:rsid w:val="00EE350C"/>
    <w:pPr>
      <w:tabs>
        <w:tab w:val="center" w:pos="4536"/>
        <w:tab w:val="right" w:pos="9072"/>
      </w:tabs>
      <w:spacing w:after="0" w:line="240" w:lineRule="auto"/>
    </w:pPr>
    <w:rPr>
      <w:sz w:val="2"/>
    </w:rPr>
  </w:style>
  <w:style w:type="character" w:customStyle="1" w:styleId="FuzeileZchn">
    <w:name w:val="Fußzeile Zchn"/>
    <w:basedOn w:val="Absatz-Standardschriftart"/>
    <w:link w:val="Fuzeile"/>
    <w:uiPriority w:val="99"/>
    <w:rsid w:val="00EE350C"/>
    <w:rPr>
      <w:rFonts w:ascii="Simplon Norm" w:hAnsi="Simplon Norm"/>
      <w:sz w:val="2"/>
      <w:lang w:val="de-CH"/>
    </w:rPr>
  </w:style>
  <w:style w:type="paragraph" w:customStyle="1" w:styleId="AbsenderFusszeile">
    <w:name w:val="Absender Fusszeile"/>
    <w:basedOn w:val="Standard"/>
    <w:uiPriority w:val="2"/>
    <w:qFormat/>
    <w:rsid w:val="00EE350C"/>
    <w:pPr>
      <w:spacing w:after="0" w:line="220" w:lineRule="atLeast"/>
    </w:pPr>
    <w:rPr>
      <w:color w:val="FF3333" w:themeColor="accent1"/>
      <w:sz w:val="18"/>
      <w:szCs w:val="18"/>
    </w:rPr>
  </w:style>
  <w:style w:type="character" w:styleId="Hyperlink">
    <w:name w:val="Hyperlink"/>
    <w:basedOn w:val="Absatz-Standardschriftart"/>
    <w:uiPriority w:val="99"/>
    <w:unhideWhenUsed/>
    <w:rsid w:val="00EE350C"/>
    <w:rPr>
      <w:color w:val="FF3333" w:themeColor="hyperlink"/>
      <w:u w:val="single"/>
    </w:rPr>
  </w:style>
  <w:style w:type="paragraph" w:customStyle="1" w:styleId="Claim">
    <w:name w:val="Claim"/>
    <w:uiPriority w:val="3"/>
    <w:qFormat/>
    <w:rsid w:val="00EE350C"/>
    <w:pPr>
      <w:spacing w:after="0" w:line="240" w:lineRule="atLeast"/>
      <w:jc w:val="right"/>
    </w:pPr>
    <w:rPr>
      <w:rFonts w:ascii="Simplon Norm Bold" w:hAnsi="Simplon Norm Bold"/>
      <w:b/>
      <w:color w:val="FF3333" w:themeColor="accent1"/>
      <w:sz w:val="24"/>
      <w:szCs w:val="24"/>
      <w:lang w:val="de-CH"/>
    </w:rPr>
  </w:style>
  <w:style w:type="paragraph" w:styleId="Verzeichnis1">
    <w:name w:val="toc 1"/>
    <w:basedOn w:val="Standard"/>
    <w:next w:val="Standard"/>
    <w:autoRedefine/>
    <w:uiPriority w:val="39"/>
    <w:unhideWhenUsed/>
    <w:rsid w:val="00EE350C"/>
    <w:pPr>
      <w:tabs>
        <w:tab w:val="left" w:pos="851"/>
        <w:tab w:val="right" w:leader="dot" w:pos="9061"/>
      </w:tabs>
      <w:spacing w:before="240" w:after="120"/>
      <w:ind w:left="567" w:hanging="567"/>
    </w:pPr>
    <w:rPr>
      <w:b/>
      <w:noProof/>
    </w:rPr>
  </w:style>
  <w:style w:type="paragraph" w:styleId="Aufzhlungszeichen">
    <w:name w:val="List Bullet"/>
    <w:basedOn w:val="Standard"/>
    <w:next w:val="Standard"/>
    <w:uiPriority w:val="1"/>
    <w:qFormat/>
    <w:rsid w:val="007677F6"/>
    <w:pPr>
      <w:numPr>
        <w:numId w:val="26"/>
      </w:numPr>
      <w:contextualSpacing/>
    </w:pPr>
  </w:style>
  <w:style w:type="paragraph" w:styleId="Aufzhlungszeichen2">
    <w:name w:val="List Bullet 2"/>
    <w:basedOn w:val="Standard"/>
    <w:next w:val="Standard"/>
    <w:uiPriority w:val="1"/>
    <w:qFormat/>
    <w:rsid w:val="007677F6"/>
    <w:pPr>
      <w:numPr>
        <w:numId w:val="27"/>
      </w:numPr>
      <w:contextualSpacing/>
    </w:pPr>
  </w:style>
  <w:style w:type="paragraph" w:styleId="Aufzhlungszeichen3">
    <w:name w:val="List Bullet 3"/>
    <w:basedOn w:val="Standard"/>
    <w:next w:val="Standard"/>
    <w:uiPriority w:val="1"/>
    <w:qFormat/>
    <w:rsid w:val="007677F6"/>
    <w:pPr>
      <w:numPr>
        <w:numId w:val="28"/>
      </w:numPr>
      <w:contextualSpacing/>
    </w:pPr>
  </w:style>
  <w:style w:type="paragraph" w:styleId="Aufzhlungszeichen4">
    <w:name w:val="List Bullet 4"/>
    <w:basedOn w:val="Standard"/>
    <w:next w:val="Standard"/>
    <w:uiPriority w:val="1"/>
    <w:qFormat/>
    <w:rsid w:val="007677F6"/>
    <w:pPr>
      <w:numPr>
        <w:numId w:val="29"/>
      </w:numPr>
      <w:contextualSpacing/>
    </w:pPr>
  </w:style>
  <w:style w:type="paragraph" w:customStyle="1" w:styleId="TabellenText">
    <w:name w:val="TabellenText"/>
    <w:basedOn w:val="Standard"/>
    <w:uiPriority w:val="2"/>
    <w:qFormat/>
    <w:rsid w:val="00EE350C"/>
    <w:pPr>
      <w:spacing w:after="0" w:line="260" w:lineRule="atLeast"/>
    </w:pPr>
    <w:rPr>
      <w:rFonts w:cs="Arial"/>
    </w:rPr>
  </w:style>
  <w:style w:type="paragraph" w:customStyle="1" w:styleId="Tabellentitel1">
    <w:name w:val="Tabellentitel1"/>
    <w:basedOn w:val="TabellenText"/>
    <w:uiPriority w:val="2"/>
    <w:qFormat/>
    <w:rsid w:val="00EE350C"/>
    <w:pPr>
      <w:spacing w:line="240" w:lineRule="atLeast"/>
    </w:pPr>
    <w:rPr>
      <w:color w:val="000000" w:themeColor="text2"/>
    </w:rPr>
  </w:style>
  <w:style w:type="table" w:customStyle="1" w:styleId="AvectrisTabelle">
    <w:name w:val="Avectris Tabelle"/>
    <w:basedOn w:val="NormaleTabelle"/>
    <w:uiPriority w:val="99"/>
    <w:qFormat/>
    <w:rsid w:val="00EE350C"/>
    <w:pPr>
      <w:spacing w:after="0" w:line="240" w:lineRule="atLeast"/>
    </w:pPr>
    <w:rPr>
      <w:rFonts w:ascii="Simplon Norm" w:hAnsi="Simplon Norm"/>
      <w:sz w:val="20"/>
    </w:rPr>
    <w:tblPr>
      <w:tblInd w:w="0" w:type="nil"/>
      <w:tblBorders>
        <w:bottom w:val="single" w:sz="4" w:space="0" w:color="auto"/>
        <w:insideH w:val="single" w:sz="4" w:space="0" w:color="auto"/>
      </w:tblBorders>
      <w:tblCellMar>
        <w:top w:w="85" w:type="dxa"/>
        <w:left w:w="85" w:type="dxa"/>
        <w:bottom w:w="85" w:type="dxa"/>
        <w:right w:w="85" w:type="dxa"/>
      </w:tblCellMar>
    </w:tblPr>
    <w:tcPr>
      <w:shd w:val="clear" w:color="auto" w:fill="auto"/>
    </w:tcPr>
    <w:tblStylePr w:type="firstRow">
      <w:pPr>
        <w:wordWrap/>
        <w:spacing w:line="240" w:lineRule="atLeast"/>
      </w:pPr>
      <w:rPr>
        <w:rFonts w:ascii="Arial" w:hAnsi="Arial" w:cs="Arial" w:hint="default"/>
        <w:b/>
        <w:color w:val="000000" w:themeColor="text2"/>
        <w:sz w:val="20"/>
        <w:szCs w:val="18"/>
      </w:rPr>
      <w:tblPr/>
      <w:tcPr>
        <w:tcBorders>
          <w:top w:val="nil"/>
          <w:left w:val="nil"/>
          <w:bottom w:val="single" w:sz="8" w:space="0" w:color="auto"/>
          <w:right w:val="nil"/>
          <w:insideH w:val="nil"/>
          <w:insideV w:val="nil"/>
          <w:tl2br w:val="nil"/>
          <w:tr2bl w:val="nil"/>
        </w:tcBorders>
        <w:shd w:val="clear" w:color="auto" w:fill="auto"/>
      </w:tcPr>
    </w:tblStylePr>
    <w:tblStylePr w:type="lastRow">
      <w:tblPr/>
      <w:tcPr>
        <w:tcBorders>
          <w:top w:val="nil"/>
          <w:left w:val="nil"/>
          <w:bottom w:val="nil"/>
          <w:right w:val="nil"/>
          <w:insideH w:val="nil"/>
          <w:insideV w:val="nil"/>
        </w:tcBorders>
      </w:tcPr>
    </w:tblStylePr>
  </w:style>
  <w:style w:type="paragraph" w:styleId="Verzeichnis2">
    <w:name w:val="toc 2"/>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styleId="Verzeichnis3">
    <w:name w:val="toc 3"/>
    <w:basedOn w:val="Standard"/>
    <w:next w:val="Standard"/>
    <w:autoRedefine/>
    <w:uiPriority w:val="39"/>
    <w:unhideWhenUsed/>
    <w:rsid w:val="00EE350C"/>
    <w:pPr>
      <w:tabs>
        <w:tab w:val="left" w:pos="851"/>
        <w:tab w:val="right" w:leader="dot" w:pos="9061"/>
      </w:tabs>
      <w:spacing w:after="120"/>
      <w:ind w:left="567" w:hanging="567"/>
    </w:pPr>
    <w:rPr>
      <w:noProof/>
    </w:rPr>
  </w:style>
  <w:style w:type="paragraph" w:customStyle="1" w:styleId="Grussformel">
    <w:name w:val="Grussformel"/>
    <w:basedOn w:val="Standard"/>
    <w:uiPriority w:val="2"/>
    <w:qFormat/>
    <w:rsid w:val="00EE350C"/>
    <w:pPr>
      <w:spacing w:after="820"/>
    </w:pPr>
  </w:style>
  <w:style w:type="paragraph" w:customStyle="1" w:styleId="Versandart">
    <w:name w:val="Versandart"/>
    <w:basedOn w:val="Standard"/>
    <w:next w:val="Standard"/>
    <w:uiPriority w:val="2"/>
    <w:qFormat/>
    <w:rsid w:val="00EE350C"/>
    <w:pPr>
      <w:spacing w:after="80"/>
    </w:pPr>
  </w:style>
  <w:style w:type="paragraph" w:customStyle="1" w:styleId="berschriftoNummer">
    <w:name w:val="Überschrift_o_Nummer"/>
    <w:basedOn w:val="Standard"/>
    <w:uiPriority w:val="1"/>
    <w:qFormat/>
    <w:rsid w:val="00EE350C"/>
    <w:pPr>
      <w:spacing w:line="300" w:lineRule="atLeast"/>
    </w:pPr>
    <w:rPr>
      <w:b/>
      <w:sz w:val="24"/>
    </w:rPr>
  </w:style>
  <w:style w:type="paragraph" w:styleId="Verzeichnis4">
    <w:name w:val="toc 4"/>
    <w:basedOn w:val="Standard"/>
    <w:next w:val="Standard"/>
    <w:autoRedefine/>
    <w:uiPriority w:val="39"/>
    <w:unhideWhenUsed/>
    <w:rsid w:val="00EE350C"/>
    <w:pPr>
      <w:spacing w:after="120"/>
      <w:ind w:left="567" w:hanging="567"/>
    </w:pPr>
  </w:style>
  <w:style w:type="paragraph" w:customStyle="1" w:styleId="Haupttitel">
    <w:name w:val="Haupttitel"/>
    <w:basedOn w:val="Standard"/>
    <w:uiPriority w:val="2"/>
    <w:qFormat/>
    <w:rsid w:val="00EE350C"/>
    <w:pPr>
      <w:spacing w:line="360" w:lineRule="atLeast"/>
    </w:pPr>
    <w:rPr>
      <w:b/>
      <w:sz w:val="32"/>
      <w:szCs w:val="32"/>
    </w:rPr>
  </w:style>
  <w:style w:type="paragraph" w:customStyle="1" w:styleId="Untertitel1">
    <w:name w:val="Untertitel1"/>
    <w:basedOn w:val="Standard"/>
    <w:uiPriority w:val="1"/>
    <w:qFormat/>
    <w:rsid w:val="00EE350C"/>
    <w:pPr>
      <w:spacing w:line="360" w:lineRule="atLeast"/>
    </w:pPr>
    <w:rPr>
      <w:sz w:val="32"/>
      <w:szCs w:val="32"/>
    </w:rPr>
  </w:style>
  <w:style w:type="paragraph" w:customStyle="1" w:styleId="TabellenUntertitel">
    <w:name w:val="Tabellen Untertitel"/>
    <w:basedOn w:val="TabellenText"/>
    <w:uiPriority w:val="2"/>
    <w:qFormat/>
    <w:rsid w:val="00EE350C"/>
    <w:rPr>
      <w:b/>
    </w:rPr>
  </w:style>
  <w:style w:type="paragraph" w:customStyle="1" w:styleId="Dokument">
    <w:name w:val="Dokument"/>
    <w:basedOn w:val="Standard"/>
    <w:uiPriority w:val="2"/>
    <w:qFormat/>
    <w:rsid w:val="00EE350C"/>
    <w:pPr>
      <w:spacing w:after="0" w:line="540" w:lineRule="atLeast"/>
    </w:pPr>
    <w:rPr>
      <w:rFonts w:ascii="Simplon Norm Light" w:hAnsi="Simplon Norm Light"/>
      <w:caps/>
      <w:color w:val="FF3333" w:themeColor="accent1"/>
      <w:sz w:val="54"/>
      <w:szCs w:val="12"/>
    </w:rPr>
  </w:style>
  <w:style w:type="paragraph" w:customStyle="1" w:styleId="InfoRechts">
    <w:name w:val="Info Rechts"/>
    <w:basedOn w:val="Standard"/>
    <w:uiPriority w:val="2"/>
    <w:qFormat/>
    <w:rsid w:val="00EE350C"/>
    <w:pPr>
      <w:spacing w:after="0"/>
    </w:pPr>
    <w:rPr>
      <w:b/>
    </w:rPr>
  </w:style>
  <w:style w:type="paragraph" w:customStyle="1" w:styleId="Untertitel1Fett">
    <w:name w:val="Untertitel1 Fett"/>
    <w:basedOn w:val="Untertitel1"/>
    <w:uiPriority w:val="1"/>
    <w:qFormat/>
    <w:rsid w:val="00EE350C"/>
    <w:rPr>
      <w:b/>
    </w:rPr>
  </w:style>
  <w:style w:type="paragraph" w:customStyle="1" w:styleId="DokNummer">
    <w:name w:val="DokNummer"/>
    <w:basedOn w:val="Standard"/>
    <w:qFormat/>
    <w:rsid w:val="004F6368"/>
    <w:pPr>
      <w:spacing w:after="0"/>
    </w:pPr>
  </w:style>
  <w:style w:type="paragraph" w:customStyle="1" w:styleId="Version">
    <w:name w:val="Version"/>
    <w:basedOn w:val="Standard"/>
    <w:qFormat/>
    <w:rsid w:val="004F6368"/>
    <w:pPr>
      <w:spacing w:after="0"/>
    </w:pPr>
  </w:style>
  <w:style w:type="paragraph" w:customStyle="1" w:styleId="Absender">
    <w:name w:val="Absender"/>
    <w:basedOn w:val="Standard"/>
    <w:uiPriority w:val="2"/>
    <w:qFormat/>
    <w:rsid w:val="00EE350C"/>
    <w:pPr>
      <w:spacing w:after="0"/>
    </w:pPr>
  </w:style>
  <w:style w:type="paragraph" w:customStyle="1" w:styleId="Fusszeile">
    <w:name w:val="Fusszeile"/>
    <w:basedOn w:val="Standard"/>
    <w:uiPriority w:val="3"/>
    <w:qFormat/>
    <w:rsid w:val="00EE350C"/>
    <w:pPr>
      <w:spacing w:after="0" w:line="240" w:lineRule="auto"/>
    </w:pPr>
    <w:rPr>
      <w:sz w:val="2"/>
      <w:szCs w:val="2"/>
    </w:rPr>
  </w:style>
  <w:style w:type="paragraph" w:customStyle="1" w:styleId="Grusszeile">
    <w:name w:val="Grusszeile"/>
    <w:basedOn w:val="Standard"/>
    <w:uiPriority w:val="2"/>
    <w:qFormat/>
    <w:rsid w:val="00EE350C"/>
    <w:pPr>
      <w:spacing w:after="0"/>
    </w:pPr>
  </w:style>
  <w:style w:type="table" w:styleId="Gitternetztabelle1hell">
    <w:name w:val="Grid Table 1 Light"/>
    <w:basedOn w:val="NormaleTabelle"/>
    <w:uiPriority w:val="46"/>
    <w:rsid w:val="00EE350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Akzent2">
    <w:name w:val="Grid Table 2 Accent 2"/>
    <w:basedOn w:val="NormaleTabelle"/>
    <w:uiPriority w:val="47"/>
    <w:rsid w:val="00EE350C"/>
    <w:pPr>
      <w:spacing w:after="0" w:line="240" w:lineRule="auto"/>
    </w:pPr>
    <w:tblPr>
      <w:tblStyleRowBandSize w:val="1"/>
      <w:tblStyleColBandSize w:val="1"/>
      <w:tblBorders>
        <w:top w:val="single" w:sz="2" w:space="0" w:color="FF3A3A" w:themeColor="accent2" w:themeTint="99"/>
        <w:bottom w:val="single" w:sz="2" w:space="0" w:color="FF3A3A" w:themeColor="accent2" w:themeTint="99"/>
        <w:insideH w:val="single" w:sz="2" w:space="0" w:color="FF3A3A" w:themeColor="accent2" w:themeTint="99"/>
        <w:insideV w:val="single" w:sz="2" w:space="0" w:color="FF3A3A" w:themeColor="accent2" w:themeTint="99"/>
      </w:tblBorders>
    </w:tblPr>
    <w:tblStylePr w:type="firstRow">
      <w:rPr>
        <w:b/>
        <w:bCs/>
      </w:rPr>
      <w:tblPr/>
      <w:tcPr>
        <w:tcBorders>
          <w:top w:val="nil"/>
          <w:bottom w:val="single" w:sz="12" w:space="0" w:color="FF3A3A" w:themeColor="accent2" w:themeTint="99"/>
          <w:insideH w:val="nil"/>
          <w:insideV w:val="nil"/>
        </w:tcBorders>
        <w:shd w:val="clear" w:color="auto" w:fill="FFFFFF" w:themeFill="background1"/>
      </w:tcPr>
    </w:tblStylePr>
    <w:tblStylePr w:type="lastRow">
      <w:rPr>
        <w:b/>
        <w:bCs/>
      </w:rPr>
      <w:tblPr/>
      <w:tcPr>
        <w:tcBorders>
          <w:top w:val="double" w:sz="2" w:space="0" w:color="FF3A3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DBD" w:themeFill="accent2" w:themeFillTint="33"/>
      </w:tcPr>
    </w:tblStylePr>
    <w:tblStylePr w:type="band1Horz">
      <w:tblPr/>
      <w:tcPr>
        <w:shd w:val="clear" w:color="auto" w:fill="FFBDBD" w:themeFill="accent2" w:themeFillTint="33"/>
      </w:tcPr>
    </w:tblStylePr>
  </w:style>
  <w:style w:type="paragraph" w:customStyle="1" w:styleId="GlossarText">
    <w:name w:val="GlossarText"/>
    <w:basedOn w:val="Standard"/>
    <w:uiPriority w:val="3"/>
    <w:semiHidden/>
    <w:qFormat/>
    <w:rsid w:val="00EE350C"/>
    <w:pPr>
      <w:spacing w:line="480" w:lineRule="exact"/>
    </w:pPr>
    <w:rPr>
      <w:rFonts w:cs="Arial"/>
    </w:rPr>
  </w:style>
  <w:style w:type="table" w:styleId="HelleListe-Akzent2">
    <w:name w:val="Light List Accent 2"/>
    <w:basedOn w:val="NormaleTabelle"/>
    <w:uiPriority w:val="61"/>
    <w:rsid w:val="00EE350C"/>
    <w:pPr>
      <w:spacing w:after="0" w:line="240" w:lineRule="auto"/>
    </w:pPr>
    <w:tblPr>
      <w:tblStyleRowBandSize w:val="1"/>
      <w:tblStyleColBandSize w:val="1"/>
      <w:tblBorders>
        <w:top w:val="single" w:sz="8" w:space="0" w:color="B70000" w:themeColor="accent2"/>
        <w:left w:val="single" w:sz="8" w:space="0" w:color="B70000" w:themeColor="accent2"/>
        <w:bottom w:val="single" w:sz="8" w:space="0" w:color="B70000" w:themeColor="accent2"/>
        <w:right w:val="single" w:sz="8" w:space="0" w:color="B70000" w:themeColor="accent2"/>
      </w:tblBorders>
    </w:tblPr>
    <w:tblStylePr w:type="firstRow">
      <w:pPr>
        <w:spacing w:before="0" w:after="0" w:line="240" w:lineRule="auto"/>
      </w:pPr>
      <w:rPr>
        <w:b/>
        <w:bCs/>
        <w:color w:val="FFFFFF" w:themeColor="background1"/>
      </w:rPr>
      <w:tblPr/>
      <w:tcPr>
        <w:shd w:val="clear" w:color="auto" w:fill="B70000" w:themeFill="accent2"/>
      </w:tcPr>
    </w:tblStylePr>
    <w:tblStylePr w:type="lastRow">
      <w:pPr>
        <w:spacing w:before="0" w:after="0" w:line="240" w:lineRule="auto"/>
      </w:pPr>
      <w:rPr>
        <w:b/>
        <w:bCs/>
      </w:rPr>
      <w:tblPr/>
      <w:tcPr>
        <w:tcBorders>
          <w:top w:val="double" w:sz="6" w:space="0" w:color="B70000" w:themeColor="accent2"/>
          <w:left w:val="single" w:sz="8" w:space="0" w:color="B70000" w:themeColor="accent2"/>
          <w:bottom w:val="single" w:sz="8" w:space="0" w:color="B70000" w:themeColor="accent2"/>
          <w:right w:val="single" w:sz="8" w:space="0" w:color="B70000" w:themeColor="accent2"/>
        </w:tcBorders>
      </w:tcPr>
    </w:tblStylePr>
    <w:tblStylePr w:type="firstCol">
      <w:rPr>
        <w:b/>
        <w:bCs/>
      </w:rPr>
    </w:tblStylePr>
    <w:tblStylePr w:type="lastCol">
      <w:rPr>
        <w:b/>
        <w:bCs/>
      </w:rPr>
    </w:tblStylePr>
    <w:tblStylePr w:type="band1Vert">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tblStylePr w:type="band1Horz">
      <w:tblPr/>
      <w:tcPr>
        <w:tcBorders>
          <w:top w:val="single" w:sz="8" w:space="0" w:color="B70000" w:themeColor="accent2"/>
          <w:left w:val="single" w:sz="8" w:space="0" w:color="B70000" w:themeColor="accent2"/>
          <w:bottom w:val="single" w:sz="8" w:space="0" w:color="B70000" w:themeColor="accent2"/>
          <w:right w:val="single" w:sz="8" w:space="0" w:color="B70000" w:themeColor="accent2"/>
        </w:tcBorders>
      </w:tcPr>
    </w:tblStylePr>
  </w:style>
  <w:style w:type="paragraph" w:styleId="KeinLeerraum">
    <w:name w:val="No Spacing"/>
    <w:uiPriority w:val="1"/>
    <w:semiHidden/>
    <w:qFormat/>
    <w:rsid w:val="00EE350C"/>
    <w:pPr>
      <w:spacing w:after="0" w:line="240" w:lineRule="auto"/>
    </w:pPr>
    <w:rPr>
      <w:rFonts w:ascii="Arial" w:hAnsi="Arial"/>
    </w:rPr>
  </w:style>
  <w:style w:type="paragraph" w:customStyle="1" w:styleId="StandardBold">
    <w:name w:val="Standard Bold"/>
    <w:basedOn w:val="Standard"/>
    <w:link w:val="StandardBoldZchn"/>
    <w:qFormat/>
    <w:rsid w:val="00EE350C"/>
    <w:rPr>
      <w:rFonts w:ascii="Simplon Norm Bold" w:hAnsi="Simplon Norm Bold"/>
    </w:rPr>
  </w:style>
  <w:style w:type="character" w:customStyle="1" w:styleId="StandardBoldZchn">
    <w:name w:val="Standard Bold Zchn"/>
    <w:basedOn w:val="Absatz-Standardschriftart"/>
    <w:link w:val="StandardBold"/>
    <w:rsid w:val="00EE350C"/>
    <w:rPr>
      <w:rFonts w:ascii="Simplon Norm Bold" w:hAnsi="Simplon Norm Bold"/>
      <w:sz w:val="20"/>
      <w:lang w:val="de-CH"/>
    </w:rPr>
  </w:style>
  <w:style w:type="table" w:customStyle="1" w:styleId="Tabellengitternetz1">
    <w:name w:val="Tabellengitternetz1"/>
    <w:basedOn w:val="NormaleTabelle"/>
    <w:next w:val="Tabellenraster"/>
    <w:uiPriority w:val="59"/>
    <w:rsid w:val="00EE350C"/>
    <w:pPr>
      <w:spacing w:after="0" w:line="280" w:lineRule="atLeast"/>
    </w:pPr>
    <w:rPr>
      <w:rFonts w:ascii="Times New Roman" w:eastAsia="MS Mincho" w:hAnsi="Times New Roman" w:cs="Times New Roman"/>
      <w:sz w:val="20"/>
      <w:szCs w:val="20"/>
      <w:lang w:val="de-CH" w:eastAsia="de-CH"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schrift">
    <w:name w:val="Signature"/>
    <w:basedOn w:val="Standard"/>
    <w:link w:val="UnterschriftZchn"/>
    <w:uiPriority w:val="10"/>
    <w:semiHidden/>
    <w:rsid w:val="00EE350C"/>
    <w:pPr>
      <w:tabs>
        <w:tab w:val="left" w:pos="3119"/>
      </w:tabs>
    </w:pPr>
    <w:rPr>
      <w:rFonts w:cs="Arial"/>
    </w:rPr>
  </w:style>
  <w:style w:type="character" w:customStyle="1" w:styleId="UnterschriftZchn">
    <w:name w:val="Unterschrift Zchn"/>
    <w:basedOn w:val="Absatz-Standardschriftart"/>
    <w:link w:val="Unterschrift"/>
    <w:uiPriority w:val="10"/>
    <w:semiHidden/>
    <w:rsid w:val="00EE350C"/>
    <w:rPr>
      <w:rFonts w:ascii="Simplon Norm" w:hAnsi="Simplon Norm" w:cs="Arial"/>
      <w:sz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940916">
      <w:bodyDiv w:val="1"/>
      <w:marLeft w:val="0"/>
      <w:marRight w:val="0"/>
      <w:marTop w:val="0"/>
      <w:marBottom w:val="0"/>
      <w:divBdr>
        <w:top w:val="none" w:sz="0" w:space="0" w:color="auto"/>
        <w:left w:val="none" w:sz="0" w:space="0" w:color="auto"/>
        <w:bottom w:val="none" w:sz="0" w:space="0" w:color="auto"/>
        <w:right w:val="none" w:sz="0" w:space="0" w:color="auto"/>
      </w:divBdr>
    </w:div>
    <w:div w:id="16989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vectris.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_Vorlagen\Office2016\Avectris\Dokument.dotx" TargetMode="External"/></Relationships>
</file>

<file path=word/theme/theme1.xml><?xml version="1.0" encoding="utf-8"?>
<a:theme xmlns:a="http://schemas.openxmlformats.org/drawingml/2006/main" name="Avectris">
  <a:themeElements>
    <a:clrScheme name="Avectris">
      <a:dk1>
        <a:sysClr val="windowText" lastClr="000000"/>
      </a:dk1>
      <a:lt1>
        <a:sysClr val="window" lastClr="FFFFFF"/>
      </a:lt1>
      <a:dk2>
        <a:srgbClr val="000000"/>
      </a:dk2>
      <a:lt2>
        <a:srgbClr val="FFFFFF"/>
      </a:lt2>
      <a:accent1>
        <a:srgbClr val="FF3333"/>
      </a:accent1>
      <a:accent2>
        <a:srgbClr val="B70000"/>
      </a:accent2>
      <a:accent3>
        <a:srgbClr val="790300"/>
      </a:accent3>
      <a:accent4>
        <a:srgbClr val="E6E6E6"/>
      </a:accent4>
      <a:accent5>
        <a:srgbClr val="CCCCCC"/>
      </a:accent5>
      <a:accent6>
        <a:srgbClr val="77777A"/>
      </a:accent6>
      <a:hlink>
        <a:srgbClr val="FF3333"/>
      </a:hlink>
      <a:folHlink>
        <a:srgbClr val="790300"/>
      </a:folHlink>
    </a:clrScheme>
    <a:fontScheme name="Avectris">
      <a:majorFont>
        <a:latin typeface="Simplon Norm Bold"/>
        <a:ea typeface=""/>
        <a:cs typeface=""/>
      </a:majorFont>
      <a:minorFont>
        <a:latin typeface="Simplon Norm"/>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500BC927-D51F-4A79-857F-D6D4D59D1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Dokument.dotx</Template>
  <TotalTime>0</TotalTime>
  <Pages>17</Pages>
  <Words>4200</Words>
  <Characters>26462</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SABDN566</Company>
  <LinksUpToDate>false</LinksUpToDate>
  <CharactersWithSpaces>30601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Egger Nils AVECTRIS</dc:creator>
  <cp:lastModifiedBy>Egger Nils AVECTRIS</cp:lastModifiedBy>
  <cp:revision>173</cp:revision>
  <cp:lastPrinted>2020-04-07T16:05:00Z</cp:lastPrinted>
  <dcterms:created xsi:type="dcterms:W3CDTF">2020-03-23T09:49:00Z</dcterms:created>
  <dcterms:modified xsi:type="dcterms:W3CDTF">2020-04-08T09:57:00Z</dcterms:modified>
</cp:coreProperties>
</file>