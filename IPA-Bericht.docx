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3"/>
        <w:gridCol w:w="8079"/>
      </w:tblGrid>
      <w:tr w:rsidR="00DA6D5B" w:rsidRPr="00D83705" w14:paraId="258D4526" w14:textId="77777777" w:rsidTr="00752581">
        <w:trPr>
          <w:trHeight w:val="510"/>
        </w:trPr>
        <w:tc>
          <w:tcPr>
            <w:tcW w:w="9072" w:type="dxa"/>
            <w:gridSpan w:val="2"/>
          </w:tcPr>
          <w:p w14:paraId="78DF31FA" w14:textId="77777777" w:rsidR="00DA6D5B" w:rsidRPr="00D83705" w:rsidRDefault="000F6861" w:rsidP="00073355">
            <w:pPr>
              <w:spacing w:after="0"/>
            </w:pPr>
            <w:r>
              <w:rPr>
                <w:noProof/>
                <w:lang w:eastAsia="de-CH" w:bidi="ar-SA"/>
              </w:rPr>
              <w:drawing>
                <wp:inline distT="0" distB="0" distL="0" distR="0" wp14:anchorId="6CB3C1A3" wp14:editId="47186B06">
                  <wp:extent cx="1423670" cy="262800"/>
                  <wp:effectExtent l="0" t="0" r="5080" b="4445"/>
                  <wp:docPr id="10" name="Bild 9" descr="AVEC_LOGO_R_RGB.pdf"/>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3670" cy="262800"/>
                          </a:xfrm>
                          <a:prstGeom prst="rect">
                            <a:avLst/>
                          </a:prstGeom>
                          <a:noFill/>
                          <a:ln>
                            <a:noFill/>
                          </a:ln>
                        </pic:spPr>
                      </pic:pic>
                    </a:graphicData>
                  </a:graphic>
                </wp:inline>
              </w:drawing>
            </w:r>
          </w:p>
        </w:tc>
      </w:tr>
      <w:tr w:rsidR="006C0F51" w:rsidRPr="00D83705" w14:paraId="719757AF" w14:textId="77777777" w:rsidTr="00745207">
        <w:trPr>
          <w:trHeight w:val="624"/>
        </w:trPr>
        <w:tc>
          <w:tcPr>
            <w:tcW w:w="9072" w:type="dxa"/>
            <w:gridSpan w:val="2"/>
          </w:tcPr>
          <w:p w14:paraId="37A28A10" w14:textId="77777777" w:rsidR="006C0F51" w:rsidRPr="00D83705" w:rsidRDefault="001962B3" w:rsidP="006C0F51">
            <w:pPr>
              <w:pStyle w:val="Dokument"/>
            </w:pPr>
            <w:r>
              <w:t>IPA-Bericht 2020</w:t>
            </w:r>
          </w:p>
        </w:tc>
      </w:tr>
      <w:tr w:rsidR="006C0F51" w:rsidRPr="00D83705" w14:paraId="1CCC809D" w14:textId="77777777" w:rsidTr="00745207">
        <w:trPr>
          <w:trHeight w:val="964"/>
        </w:trPr>
        <w:tc>
          <w:tcPr>
            <w:tcW w:w="9072" w:type="dxa"/>
            <w:gridSpan w:val="2"/>
          </w:tcPr>
          <w:p w14:paraId="560BC68A" w14:textId="77777777" w:rsidR="006C0F51" w:rsidRPr="00D83705" w:rsidRDefault="006C0F51" w:rsidP="006C0F51"/>
        </w:tc>
      </w:tr>
      <w:tr w:rsidR="00DA37E3" w:rsidRPr="00D83705" w14:paraId="724BBED9" w14:textId="77777777" w:rsidTr="00752581">
        <w:trPr>
          <w:trHeight w:val="1361"/>
        </w:trPr>
        <w:tc>
          <w:tcPr>
            <w:tcW w:w="9072" w:type="dxa"/>
            <w:gridSpan w:val="2"/>
          </w:tcPr>
          <w:p w14:paraId="6C6ED0C3" w14:textId="77777777" w:rsidR="009019AC" w:rsidRPr="00D83705" w:rsidRDefault="001962B3" w:rsidP="001962B3">
            <w:pPr>
              <w:pStyle w:val="Untertitel1Fett"/>
            </w:pPr>
            <w:r>
              <w:t>BBB Gebäude Management Testpilot</w:t>
            </w:r>
          </w:p>
        </w:tc>
      </w:tr>
      <w:tr w:rsidR="00DA37E3" w:rsidRPr="00D83705" w14:paraId="27922454" w14:textId="77777777" w:rsidTr="00073355">
        <w:trPr>
          <w:trHeight w:hRule="exact" w:val="7307"/>
        </w:trPr>
        <w:tc>
          <w:tcPr>
            <w:tcW w:w="9072" w:type="dxa"/>
            <w:gridSpan w:val="2"/>
            <w:vAlign w:val="bottom"/>
          </w:tcPr>
          <w:p w14:paraId="5EE58E54" w14:textId="77777777" w:rsidR="00DA37E3" w:rsidRPr="00D83705" w:rsidRDefault="00752581" w:rsidP="00073355">
            <w:pPr>
              <w:pStyle w:val="TabellenText"/>
            </w:pPr>
            <w:r>
              <w:rPr>
                <w:noProof/>
                <w:lang w:eastAsia="de-CH" w:bidi="ar-SA"/>
              </w:rPr>
              <w:drawing>
                <wp:inline distT="0" distB="0" distL="0" distR="0" wp14:anchorId="0ECE92BC" wp14:editId="25DFE9B3">
                  <wp:extent cx="4640964" cy="4619625"/>
                  <wp:effectExtent l="0" t="0" r="7620" b="0"/>
                  <wp:docPr id="6" name="Grafik 6" descr="\\vfbdn571\home70$\REINEGGE\My Documents\AXI NEU\AVECTRIS_Benutzeranleitung_A4\Link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fbdn571\home70$\REINEGGE\My Documents\AXI NEU\AVECTRIS_Benutzeranleitung_A4\Links\image0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8" t="6342" r="5285" b="2114"/>
                          <a:stretch/>
                        </pic:blipFill>
                        <pic:spPr bwMode="auto">
                          <a:xfrm>
                            <a:off x="0" y="0"/>
                            <a:ext cx="4651932" cy="46305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37E3" w:rsidRPr="00D83705" w14:paraId="09172D98" w14:textId="77777777" w:rsidTr="00073355">
        <w:trPr>
          <w:trHeight w:val="579"/>
        </w:trPr>
        <w:tc>
          <w:tcPr>
            <w:tcW w:w="9072" w:type="dxa"/>
            <w:gridSpan w:val="2"/>
            <w:vAlign w:val="bottom"/>
          </w:tcPr>
          <w:p w14:paraId="2C886F00" w14:textId="77777777" w:rsidR="00DA37E3" w:rsidRPr="00D83705" w:rsidRDefault="00DA37E3" w:rsidP="00073355">
            <w:pPr>
              <w:pStyle w:val="TabellenText"/>
            </w:pPr>
          </w:p>
        </w:tc>
      </w:tr>
      <w:tr w:rsidR="00C06DB8" w:rsidRPr="00D83705" w14:paraId="48D935D4" w14:textId="77777777" w:rsidTr="00C06DB8">
        <w:trPr>
          <w:trHeight w:val="570"/>
        </w:trPr>
        <w:tc>
          <w:tcPr>
            <w:tcW w:w="9072" w:type="dxa"/>
            <w:gridSpan w:val="2"/>
          </w:tcPr>
          <w:p w14:paraId="593CC47C" w14:textId="77777777" w:rsidR="00C06DB8" w:rsidRDefault="001962B3" w:rsidP="00073355">
            <w:pPr>
              <w:pStyle w:val="TabellenText"/>
            </w:pPr>
            <w:r>
              <w:t>Nils Egger</w:t>
            </w:r>
          </w:p>
          <w:p w14:paraId="0B4A9F98" w14:textId="77777777" w:rsidR="009563F3" w:rsidRDefault="009563F3" w:rsidP="00073355">
            <w:pPr>
              <w:pStyle w:val="Tabellentitel1"/>
            </w:pPr>
            <w:r>
              <w:t>Projektleiter</w:t>
            </w:r>
          </w:p>
        </w:tc>
      </w:tr>
      <w:tr w:rsidR="00C06DB8" w:rsidRPr="00073355" w14:paraId="52079AC9" w14:textId="77777777" w:rsidTr="00073355">
        <w:trPr>
          <w:trHeight w:val="454"/>
        </w:trPr>
        <w:sdt>
          <w:sdtPr>
            <w:id w:val="-1139186651"/>
            <w:placeholder>
              <w:docPart w:val="21581F46C2EC4E2C87C153BFC4C45778"/>
            </w:placeholder>
            <w:date w:fullDate="2020-03-23T00:00:00Z">
              <w:dateFormat w:val="dd.MM.yyyy"/>
              <w:lid w:val="de-CH"/>
              <w:storeMappedDataAs w:val="dateTime"/>
              <w:calendar w:val="gregorian"/>
            </w:date>
          </w:sdtPr>
          <w:sdtContent>
            <w:tc>
              <w:tcPr>
                <w:tcW w:w="993" w:type="dxa"/>
                <w:vAlign w:val="bottom"/>
              </w:tcPr>
              <w:p w14:paraId="4FF2D4EA" w14:textId="77777777" w:rsidR="00C06DB8" w:rsidRPr="00073355" w:rsidRDefault="001962B3" w:rsidP="00073355">
                <w:pPr>
                  <w:pStyle w:val="TabellenText"/>
                </w:pPr>
                <w:r>
                  <w:t>23.03.2020</w:t>
                </w:r>
              </w:p>
            </w:tc>
          </w:sdtContent>
        </w:sdt>
        <w:tc>
          <w:tcPr>
            <w:tcW w:w="8079" w:type="dxa"/>
            <w:vAlign w:val="bottom"/>
          </w:tcPr>
          <w:p w14:paraId="31DEF91D" w14:textId="77777777" w:rsidR="00C06DB8" w:rsidRPr="00073355" w:rsidRDefault="00C06DB8" w:rsidP="00073355">
            <w:pPr>
              <w:pStyle w:val="InfoRechts"/>
            </w:pPr>
          </w:p>
        </w:tc>
      </w:tr>
      <w:tr w:rsidR="00DA37E3" w:rsidRPr="00D83705" w14:paraId="46D3599E" w14:textId="77777777" w:rsidTr="009019AC">
        <w:tc>
          <w:tcPr>
            <w:tcW w:w="9072" w:type="dxa"/>
            <w:gridSpan w:val="2"/>
            <w:vAlign w:val="bottom"/>
          </w:tcPr>
          <w:p w14:paraId="08C9F547" w14:textId="77777777" w:rsidR="00DA37E3" w:rsidRPr="00D83705" w:rsidRDefault="00DA37E3" w:rsidP="00073355">
            <w:pPr>
              <w:pStyle w:val="TabellenText"/>
            </w:pPr>
          </w:p>
        </w:tc>
      </w:tr>
    </w:tbl>
    <w:p w14:paraId="3521DE69" w14:textId="77777777" w:rsidR="008A1624" w:rsidRPr="008A1624" w:rsidRDefault="008A1624" w:rsidP="008A1624">
      <w:pPr>
        <w:spacing w:line="240" w:lineRule="auto"/>
        <w:rPr>
          <w:sz w:val="2"/>
          <w:szCs w:val="2"/>
        </w:rPr>
      </w:pPr>
      <w:r w:rsidRPr="008A1624">
        <w:rPr>
          <w:sz w:val="2"/>
          <w:szCs w:val="2"/>
        </w:rPr>
        <w:br w:type="page"/>
      </w:r>
    </w:p>
    <w:p w14:paraId="6F5E3E14" w14:textId="77777777" w:rsidR="009563F3" w:rsidRDefault="005D3E12" w:rsidP="009563F3">
      <w:r>
        <w:lastRenderedPageBreak/>
        <w:t>Änderungsindex</w:t>
      </w:r>
    </w:p>
    <w:tbl>
      <w:tblPr>
        <w:tblStyle w:val="AvectrisTabelle"/>
        <w:tblW w:w="0" w:type="auto"/>
        <w:tblInd w:w="0" w:type="dxa"/>
        <w:tblLook w:val="04A0" w:firstRow="1" w:lastRow="0" w:firstColumn="1" w:lastColumn="0" w:noHBand="0" w:noVBand="1"/>
      </w:tblPr>
      <w:tblGrid>
        <w:gridCol w:w="2267"/>
        <w:gridCol w:w="2268"/>
        <w:gridCol w:w="2268"/>
        <w:gridCol w:w="2268"/>
      </w:tblGrid>
      <w:tr w:rsidR="005D3E12" w14:paraId="5EB67F16" w14:textId="77777777" w:rsidTr="005D3E12">
        <w:trPr>
          <w:cnfStyle w:val="100000000000" w:firstRow="1" w:lastRow="0" w:firstColumn="0" w:lastColumn="0" w:oddVBand="0" w:evenVBand="0" w:oddHBand="0" w:evenHBand="0" w:firstRowFirstColumn="0" w:firstRowLastColumn="0" w:lastRowFirstColumn="0" w:lastRowLastColumn="0"/>
        </w:trPr>
        <w:tc>
          <w:tcPr>
            <w:tcW w:w="2267" w:type="dxa"/>
          </w:tcPr>
          <w:p w14:paraId="0D80809A" w14:textId="77777777" w:rsidR="005D3E12" w:rsidRDefault="005D3E12" w:rsidP="005D3E12">
            <w:pPr>
              <w:pStyle w:val="Tabellentitel1"/>
            </w:pPr>
            <w:r>
              <w:t>Revisio</w:t>
            </w:r>
            <w:r w:rsidR="00DE41AB">
              <w:t>n</w:t>
            </w:r>
          </w:p>
        </w:tc>
        <w:tc>
          <w:tcPr>
            <w:tcW w:w="2268" w:type="dxa"/>
          </w:tcPr>
          <w:p w14:paraId="15D246D3" w14:textId="77777777" w:rsidR="005D3E12" w:rsidRDefault="005D3E12" w:rsidP="005D3E12">
            <w:pPr>
              <w:pStyle w:val="Tabellentitel1"/>
            </w:pPr>
            <w:r>
              <w:t>Beschreibung</w:t>
            </w:r>
          </w:p>
        </w:tc>
        <w:tc>
          <w:tcPr>
            <w:tcW w:w="2268" w:type="dxa"/>
          </w:tcPr>
          <w:p w14:paraId="3EF3CCF1" w14:textId="77777777" w:rsidR="005D3E12" w:rsidRDefault="005D3E12" w:rsidP="005D3E12">
            <w:pPr>
              <w:pStyle w:val="Tabellentitel1"/>
            </w:pPr>
            <w:r>
              <w:t>Erstellt</w:t>
            </w:r>
          </w:p>
        </w:tc>
        <w:tc>
          <w:tcPr>
            <w:tcW w:w="2268" w:type="dxa"/>
          </w:tcPr>
          <w:p w14:paraId="2A0A0D8C" w14:textId="77777777" w:rsidR="005D3E12" w:rsidRDefault="005D3E12" w:rsidP="005D3E12">
            <w:pPr>
              <w:pStyle w:val="Tabellentitel1"/>
            </w:pPr>
            <w:r>
              <w:t>Datum</w:t>
            </w:r>
          </w:p>
        </w:tc>
      </w:tr>
      <w:tr w:rsidR="005D3E12" w14:paraId="3931A0F7" w14:textId="77777777" w:rsidTr="005D3E12">
        <w:tc>
          <w:tcPr>
            <w:tcW w:w="2267" w:type="dxa"/>
          </w:tcPr>
          <w:p w14:paraId="1A3656EC" w14:textId="77777777" w:rsidR="005D3E12" w:rsidRDefault="00357775" w:rsidP="005D3E12">
            <w:pPr>
              <w:pStyle w:val="TabellenText"/>
            </w:pPr>
            <w:r>
              <w:t>0.1</w:t>
            </w:r>
          </w:p>
        </w:tc>
        <w:tc>
          <w:tcPr>
            <w:tcW w:w="2268" w:type="dxa"/>
          </w:tcPr>
          <w:p w14:paraId="31B14CBD" w14:textId="77777777" w:rsidR="005D3E12" w:rsidRDefault="00357775" w:rsidP="005D3E12">
            <w:pPr>
              <w:pStyle w:val="TabellenText"/>
            </w:pPr>
            <w:r>
              <w:t>Erstellung des Dokumentes</w:t>
            </w:r>
          </w:p>
        </w:tc>
        <w:tc>
          <w:tcPr>
            <w:tcW w:w="2268" w:type="dxa"/>
          </w:tcPr>
          <w:p w14:paraId="79D9C08E" w14:textId="77777777" w:rsidR="005D3E12" w:rsidRDefault="00357775" w:rsidP="005D3E12">
            <w:pPr>
              <w:pStyle w:val="TabellenText"/>
            </w:pPr>
            <w:r>
              <w:t>Nils Egger</w:t>
            </w:r>
          </w:p>
        </w:tc>
        <w:tc>
          <w:tcPr>
            <w:tcW w:w="2268" w:type="dxa"/>
          </w:tcPr>
          <w:p w14:paraId="31BCF5E2" w14:textId="77777777" w:rsidR="005D3E12" w:rsidRDefault="00357775" w:rsidP="005D3E12">
            <w:pPr>
              <w:pStyle w:val="TabellenText"/>
            </w:pPr>
            <w:r>
              <w:t>23.03.2020</w:t>
            </w:r>
          </w:p>
        </w:tc>
      </w:tr>
      <w:tr w:rsidR="005D3E12" w14:paraId="392F860F" w14:textId="77777777" w:rsidTr="005D3E12">
        <w:tc>
          <w:tcPr>
            <w:tcW w:w="2267" w:type="dxa"/>
          </w:tcPr>
          <w:p w14:paraId="3FF8F09B" w14:textId="77777777" w:rsidR="005D3E12" w:rsidRDefault="005D3E12" w:rsidP="005D3E12">
            <w:pPr>
              <w:pStyle w:val="TabellenText"/>
            </w:pPr>
          </w:p>
        </w:tc>
        <w:tc>
          <w:tcPr>
            <w:tcW w:w="2268" w:type="dxa"/>
          </w:tcPr>
          <w:p w14:paraId="4C335215" w14:textId="77777777" w:rsidR="005D3E12" w:rsidRDefault="005D3E12" w:rsidP="005D3E12">
            <w:pPr>
              <w:pStyle w:val="TabellenText"/>
            </w:pPr>
          </w:p>
        </w:tc>
        <w:tc>
          <w:tcPr>
            <w:tcW w:w="2268" w:type="dxa"/>
          </w:tcPr>
          <w:p w14:paraId="67E0DF6B" w14:textId="77777777" w:rsidR="005D3E12" w:rsidRDefault="005D3E12" w:rsidP="005D3E12">
            <w:pPr>
              <w:pStyle w:val="TabellenText"/>
            </w:pPr>
          </w:p>
        </w:tc>
        <w:tc>
          <w:tcPr>
            <w:tcW w:w="2268" w:type="dxa"/>
          </w:tcPr>
          <w:p w14:paraId="38E80C60" w14:textId="77777777" w:rsidR="005D3E12" w:rsidRDefault="005D3E12" w:rsidP="005D3E12">
            <w:pPr>
              <w:pStyle w:val="TabellenText"/>
            </w:pPr>
          </w:p>
        </w:tc>
      </w:tr>
      <w:tr w:rsidR="005D3E12" w14:paraId="1A7DA6B9" w14:textId="77777777" w:rsidTr="005D3E12">
        <w:tc>
          <w:tcPr>
            <w:tcW w:w="2267" w:type="dxa"/>
          </w:tcPr>
          <w:p w14:paraId="6F36B65A" w14:textId="77777777" w:rsidR="005D3E12" w:rsidRDefault="005D3E12" w:rsidP="005D3E12">
            <w:pPr>
              <w:pStyle w:val="TabellenText"/>
            </w:pPr>
          </w:p>
        </w:tc>
        <w:tc>
          <w:tcPr>
            <w:tcW w:w="2268" w:type="dxa"/>
          </w:tcPr>
          <w:p w14:paraId="20FE90C9" w14:textId="77777777" w:rsidR="005D3E12" w:rsidRDefault="005D3E12" w:rsidP="005D3E12">
            <w:pPr>
              <w:pStyle w:val="TabellenText"/>
            </w:pPr>
          </w:p>
        </w:tc>
        <w:tc>
          <w:tcPr>
            <w:tcW w:w="2268" w:type="dxa"/>
          </w:tcPr>
          <w:p w14:paraId="61052CAF" w14:textId="77777777" w:rsidR="005D3E12" w:rsidRDefault="005D3E12" w:rsidP="005D3E12">
            <w:pPr>
              <w:pStyle w:val="TabellenText"/>
            </w:pPr>
          </w:p>
        </w:tc>
        <w:tc>
          <w:tcPr>
            <w:tcW w:w="2268" w:type="dxa"/>
          </w:tcPr>
          <w:p w14:paraId="1E902239" w14:textId="77777777" w:rsidR="005D3E12" w:rsidRDefault="005D3E12" w:rsidP="005D3E12">
            <w:pPr>
              <w:pStyle w:val="TabellenText"/>
            </w:pPr>
          </w:p>
        </w:tc>
      </w:tr>
    </w:tbl>
    <w:p w14:paraId="6171BBA8" w14:textId="77777777" w:rsidR="009563F3" w:rsidRDefault="009563F3" w:rsidP="009563F3">
      <w:pPr>
        <w:sectPr w:rsidR="009563F3" w:rsidSect="008D0D15">
          <w:headerReference w:type="default" r:id="rId10"/>
          <w:footerReference w:type="first" r:id="rId11"/>
          <w:pgSz w:w="11906" w:h="16838"/>
          <w:pgMar w:top="1021" w:right="1134" w:bottom="1134" w:left="1701" w:header="1020" w:footer="1020" w:gutter="0"/>
          <w:cols w:space="708"/>
          <w:titlePg/>
          <w:docGrid w:linePitch="360"/>
        </w:sectPr>
      </w:pPr>
    </w:p>
    <w:p w14:paraId="6338FB90" w14:textId="77777777" w:rsidR="009563F3" w:rsidRDefault="009563F3">
      <w:pPr>
        <w:spacing w:after="200" w:line="276" w:lineRule="auto"/>
      </w:pPr>
    </w:p>
    <w:p w14:paraId="1C17B3DB" w14:textId="77777777" w:rsidR="00E42095" w:rsidRDefault="003C6FA2" w:rsidP="003C6FA2">
      <w:pPr>
        <w:pStyle w:val="berschriftoNummer"/>
      </w:pPr>
      <w:r>
        <w:t>Inhaltsverzeichnis</w:t>
      </w:r>
    </w:p>
    <w:p w14:paraId="545BABA7" w14:textId="77777777" w:rsidR="00357775" w:rsidRDefault="00752581">
      <w:pPr>
        <w:pStyle w:val="Verzeichnis1"/>
        <w:rPr>
          <w:rFonts w:asciiTheme="minorHAnsi" w:eastAsiaTheme="minorEastAsia" w:hAnsiTheme="minorHAnsi"/>
          <w:b w:val="0"/>
          <w:sz w:val="22"/>
          <w:lang w:eastAsia="de-CH" w:bidi="ar-SA"/>
        </w:rPr>
      </w:pPr>
      <w:r>
        <w:rPr>
          <w:rFonts w:ascii="Simplon Norm Bold" w:hAnsi="Simplon Norm Bold"/>
        </w:rPr>
        <w:fldChar w:fldCharType="begin"/>
      </w:r>
      <w:r>
        <w:instrText xml:space="preserve"> TOC \o "1-3" \h \z \u </w:instrText>
      </w:r>
      <w:r>
        <w:rPr>
          <w:rFonts w:ascii="Simplon Norm Bold" w:hAnsi="Simplon Norm Bold"/>
        </w:rPr>
        <w:fldChar w:fldCharType="separate"/>
      </w:r>
      <w:hyperlink w:anchor="_Toc35847319" w:history="1">
        <w:r w:rsidR="00357775" w:rsidRPr="00A2317B">
          <w:rPr>
            <w:rStyle w:val="Hyperlink"/>
          </w:rPr>
          <w:t>1</w:t>
        </w:r>
        <w:r w:rsidR="00357775">
          <w:rPr>
            <w:rFonts w:asciiTheme="minorHAnsi" w:eastAsiaTheme="minorEastAsia" w:hAnsiTheme="minorHAnsi"/>
            <w:b w:val="0"/>
            <w:sz w:val="22"/>
            <w:lang w:eastAsia="de-CH" w:bidi="ar-SA"/>
          </w:rPr>
          <w:tab/>
        </w:r>
        <w:r w:rsidR="00357775" w:rsidRPr="00A2317B">
          <w:rPr>
            <w:rStyle w:val="Hyperlink"/>
          </w:rPr>
          <w:t>Einleitung</w:t>
        </w:r>
        <w:r w:rsidR="00357775">
          <w:rPr>
            <w:webHidden/>
          </w:rPr>
          <w:tab/>
        </w:r>
        <w:r w:rsidR="00357775">
          <w:rPr>
            <w:webHidden/>
          </w:rPr>
          <w:fldChar w:fldCharType="begin"/>
        </w:r>
        <w:r w:rsidR="00357775">
          <w:rPr>
            <w:webHidden/>
          </w:rPr>
          <w:instrText xml:space="preserve"> PAGEREF _Toc35847319 \h </w:instrText>
        </w:r>
        <w:r w:rsidR="00357775">
          <w:rPr>
            <w:webHidden/>
          </w:rPr>
        </w:r>
        <w:r w:rsidR="00357775">
          <w:rPr>
            <w:webHidden/>
          </w:rPr>
          <w:fldChar w:fldCharType="separate"/>
        </w:r>
        <w:r w:rsidR="00357775">
          <w:rPr>
            <w:webHidden/>
          </w:rPr>
          <w:t>4</w:t>
        </w:r>
        <w:r w:rsidR="00357775">
          <w:rPr>
            <w:webHidden/>
          </w:rPr>
          <w:fldChar w:fldCharType="end"/>
        </w:r>
      </w:hyperlink>
    </w:p>
    <w:p w14:paraId="5BD5105D" w14:textId="77777777" w:rsidR="00357775" w:rsidRDefault="0045186E">
      <w:pPr>
        <w:pStyle w:val="Verzeichnis2"/>
        <w:rPr>
          <w:rFonts w:asciiTheme="minorHAnsi" w:eastAsiaTheme="minorEastAsia" w:hAnsiTheme="minorHAnsi"/>
          <w:sz w:val="22"/>
          <w:lang w:eastAsia="de-CH" w:bidi="ar-SA"/>
        </w:rPr>
      </w:pPr>
      <w:hyperlink w:anchor="_Toc35847320" w:history="1">
        <w:r w:rsidR="00357775" w:rsidRPr="00A2317B">
          <w:rPr>
            <w:rStyle w:val="Hyperlink"/>
          </w:rPr>
          <w:t>1.1</w:t>
        </w:r>
        <w:r w:rsidR="00357775">
          <w:rPr>
            <w:rFonts w:asciiTheme="minorHAnsi" w:eastAsiaTheme="minorEastAsia" w:hAnsiTheme="minorHAnsi"/>
            <w:sz w:val="22"/>
            <w:lang w:eastAsia="de-CH" w:bidi="ar-SA"/>
          </w:rPr>
          <w:tab/>
        </w:r>
        <w:r w:rsidR="00357775" w:rsidRPr="00A2317B">
          <w:rPr>
            <w:rStyle w:val="Hyperlink"/>
          </w:rPr>
          <w:t>Überschrift2</w:t>
        </w:r>
        <w:r w:rsidR="00357775">
          <w:rPr>
            <w:webHidden/>
          </w:rPr>
          <w:tab/>
        </w:r>
        <w:r w:rsidR="00357775">
          <w:rPr>
            <w:webHidden/>
          </w:rPr>
          <w:fldChar w:fldCharType="begin"/>
        </w:r>
        <w:r w:rsidR="00357775">
          <w:rPr>
            <w:webHidden/>
          </w:rPr>
          <w:instrText xml:space="preserve"> PAGEREF _Toc35847320 \h </w:instrText>
        </w:r>
        <w:r w:rsidR="00357775">
          <w:rPr>
            <w:webHidden/>
          </w:rPr>
        </w:r>
        <w:r w:rsidR="00357775">
          <w:rPr>
            <w:webHidden/>
          </w:rPr>
          <w:fldChar w:fldCharType="separate"/>
        </w:r>
        <w:r w:rsidR="00357775">
          <w:rPr>
            <w:webHidden/>
          </w:rPr>
          <w:t>4</w:t>
        </w:r>
        <w:r w:rsidR="00357775">
          <w:rPr>
            <w:webHidden/>
          </w:rPr>
          <w:fldChar w:fldCharType="end"/>
        </w:r>
      </w:hyperlink>
    </w:p>
    <w:p w14:paraId="17E1B2CE" w14:textId="77777777" w:rsidR="00357775" w:rsidRDefault="0045186E">
      <w:pPr>
        <w:pStyle w:val="Verzeichnis1"/>
        <w:rPr>
          <w:rFonts w:asciiTheme="minorHAnsi" w:eastAsiaTheme="minorEastAsia" w:hAnsiTheme="minorHAnsi"/>
          <w:b w:val="0"/>
          <w:sz w:val="22"/>
          <w:lang w:eastAsia="de-CH" w:bidi="ar-SA"/>
        </w:rPr>
      </w:pPr>
      <w:hyperlink w:anchor="_Toc35847321" w:history="1">
        <w:r w:rsidR="00357775" w:rsidRPr="00A2317B">
          <w:rPr>
            <w:rStyle w:val="Hyperlink"/>
          </w:rPr>
          <w:t>2</w:t>
        </w:r>
        <w:r w:rsidR="00357775">
          <w:rPr>
            <w:rFonts w:asciiTheme="minorHAnsi" w:eastAsiaTheme="minorEastAsia" w:hAnsiTheme="minorHAnsi"/>
            <w:b w:val="0"/>
            <w:sz w:val="22"/>
            <w:lang w:eastAsia="de-CH" w:bidi="ar-SA"/>
          </w:rPr>
          <w:tab/>
        </w:r>
        <w:r w:rsidR="00357775" w:rsidRPr="00A2317B">
          <w:rPr>
            <w:rStyle w:val="Hyperlink"/>
          </w:rPr>
          <w:t>Überschrift1</w:t>
        </w:r>
        <w:r w:rsidR="00357775">
          <w:rPr>
            <w:webHidden/>
          </w:rPr>
          <w:tab/>
        </w:r>
        <w:r w:rsidR="00357775">
          <w:rPr>
            <w:webHidden/>
          </w:rPr>
          <w:fldChar w:fldCharType="begin"/>
        </w:r>
        <w:r w:rsidR="00357775">
          <w:rPr>
            <w:webHidden/>
          </w:rPr>
          <w:instrText xml:space="preserve"> PAGEREF _Toc35847321 \h </w:instrText>
        </w:r>
        <w:r w:rsidR="00357775">
          <w:rPr>
            <w:webHidden/>
          </w:rPr>
        </w:r>
        <w:r w:rsidR="00357775">
          <w:rPr>
            <w:webHidden/>
          </w:rPr>
          <w:fldChar w:fldCharType="separate"/>
        </w:r>
        <w:r w:rsidR="00357775">
          <w:rPr>
            <w:webHidden/>
          </w:rPr>
          <w:t>4</w:t>
        </w:r>
        <w:r w:rsidR="00357775">
          <w:rPr>
            <w:webHidden/>
          </w:rPr>
          <w:fldChar w:fldCharType="end"/>
        </w:r>
      </w:hyperlink>
    </w:p>
    <w:p w14:paraId="48953558" w14:textId="77777777" w:rsidR="00357775" w:rsidRDefault="0045186E">
      <w:pPr>
        <w:pStyle w:val="Verzeichnis2"/>
        <w:rPr>
          <w:rFonts w:asciiTheme="minorHAnsi" w:eastAsiaTheme="minorEastAsia" w:hAnsiTheme="minorHAnsi"/>
          <w:sz w:val="22"/>
          <w:lang w:eastAsia="de-CH" w:bidi="ar-SA"/>
        </w:rPr>
      </w:pPr>
      <w:hyperlink w:anchor="_Toc35847322" w:history="1">
        <w:r w:rsidR="00357775" w:rsidRPr="00A2317B">
          <w:rPr>
            <w:rStyle w:val="Hyperlink"/>
          </w:rPr>
          <w:t>2.1</w:t>
        </w:r>
        <w:r w:rsidR="00357775">
          <w:rPr>
            <w:rFonts w:asciiTheme="minorHAnsi" w:eastAsiaTheme="minorEastAsia" w:hAnsiTheme="minorHAnsi"/>
            <w:sz w:val="22"/>
            <w:lang w:eastAsia="de-CH" w:bidi="ar-SA"/>
          </w:rPr>
          <w:tab/>
        </w:r>
        <w:r w:rsidR="00357775" w:rsidRPr="00A2317B">
          <w:rPr>
            <w:rStyle w:val="Hyperlink"/>
          </w:rPr>
          <w:t>Überschrift2</w:t>
        </w:r>
        <w:r w:rsidR="00357775">
          <w:rPr>
            <w:webHidden/>
          </w:rPr>
          <w:tab/>
        </w:r>
        <w:r w:rsidR="00357775">
          <w:rPr>
            <w:webHidden/>
          </w:rPr>
          <w:fldChar w:fldCharType="begin"/>
        </w:r>
        <w:r w:rsidR="00357775">
          <w:rPr>
            <w:webHidden/>
          </w:rPr>
          <w:instrText xml:space="preserve"> PAGEREF _Toc35847322 \h </w:instrText>
        </w:r>
        <w:r w:rsidR="00357775">
          <w:rPr>
            <w:webHidden/>
          </w:rPr>
        </w:r>
        <w:r w:rsidR="00357775">
          <w:rPr>
            <w:webHidden/>
          </w:rPr>
          <w:fldChar w:fldCharType="separate"/>
        </w:r>
        <w:r w:rsidR="00357775">
          <w:rPr>
            <w:webHidden/>
          </w:rPr>
          <w:t>4</w:t>
        </w:r>
        <w:r w:rsidR="00357775">
          <w:rPr>
            <w:webHidden/>
          </w:rPr>
          <w:fldChar w:fldCharType="end"/>
        </w:r>
      </w:hyperlink>
    </w:p>
    <w:p w14:paraId="1F2C46C4" w14:textId="77777777" w:rsidR="00357775" w:rsidRDefault="0045186E">
      <w:pPr>
        <w:pStyle w:val="Verzeichnis3"/>
        <w:rPr>
          <w:rFonts w:asciiTheme="minorHAnsi" w:eastAsiaTheme="minorEastAsia" w:hAnsiTheme="minorHAnsi"/>
          <w:sz w:val="22"/>
          <w:lang w:eastAsia="de-CH" w:bidi="ar-SA"/>
        </w:rPr>
      </w:pPr>
      <w:hyperlink w:anchor="_Toc35847323" w:history="1">
        <w:r w:rsidR="00357775" w:rsidRPr="00A2317B">
          <w:rPr>
            <w:rStyle w:val="Hyperlink"/>
          </w:rPr>
          <w:t>2.1.1</w:t>
        </w:r>
        <w:r w:rsidR="00357775">
          <w:rPr>
            <w:rFonts w:asciiTheme="minorHAnsi" w:eastAsiaTheme="minorEastAsia" w:hAnsiTheme="minorHAnsi"/>
            <w:sz w:val="22"/>
            <w:lang w:eastAsia="de-CH" w:bidi="ar-SA"/>
          </w:rPr>
          <w:tab/>
        </w:r>
        <w:r w:rsidR="00357775" w:rsidRPr="00A2317B">
          <w:rPr>
            <w:rStyle w:val="Hyperlink"/>
          </w:rPr>
          <w:t>Überschrift3</w:t>
        </w:r>
        <w:r w:rsidR="00357775">
          <w:rPr>
            <w:webHidden/>
          </w:rPr>
          <w:tab/>
        </w:r>
        <w:r w:rsidR="00357775">
          <w:rPr>
            <w:webHidden/>
          </w:rPr>
          <w:fldChar w:fldCharType="begin"/>
        </w:r>
        <w:r w:rsidR="00357775">
          <w:rPr>
            <w:webHidden/>
          </w:rPr>
          <w:instrText xml:space="preserve"> PAGEREF _Toc35847323 \h </w:instrText>
        </w:r>
        <w:r w:rsidR="00357775">
          <w:rPr>
            <w:webHidden/>
          </w:rPr>
        </w:r>
        <w:r w:rsidR="00357775">
          <w:rPr>
            <w:webHidden/>
          </w:rPr>
          <w:fldChar w:fldCharType="separate"/>
        </w:r>
        <w:r w:rsidR="00357775">
          <w:rPr>
            <w:webHidden/>
          </w:rPr>
          <w:t>4</w:t>
        </w:r>
        <w:r w:rsidR="00357775">
          <w:rPr>
            <w:webHidden/>
          </w:rPr>
          <w:fldChar w:fldCharType="end"/>
        </w:r>
      </w:hyperlink>
    </w:p>
    <w:p w14:paraId="00A37FDC" w14:textId="77777777" w:rsidR="00357775" w:rsidRDefault="0045186E">
      <w:pPr>
        <w:pStyle w:val="Verzeichnis1"/>
        <w:rPr>
          <w:rFonts w:asciiTheme="minorHAnsi" w:eastAsiaTheme="minorEastAsia" w:hAnsiTheme="minorHAnsi"/>
          <w:b w:val="0"/>
          <w:sz w:val="22"/>
          <w:lang w:eastAsia="de-CH" w:bidi="ar-SA"/>
        </w:rPr>
      </w:pPr>
      <w:hyperlink w:anchor="_Toc35847324" w:history="1">
        <w:r w:rsidR="00357775" w:rsidRPr="00A2317B">
          <w:rPr>
            <w:rStyle w:val="Hyperlink"/>
          </w:rPr>
          <w:t>Glossar - Fachbegriffe</w:t>
        </w:r>
        <w:r w:rsidR="00357775">
          <w:rPr>
            <w:webHidden/>
          </w:rPr>
          <w:tab/>
        </w:r>
        <w:r w:rsidR="00357775">
          <w:rPr>
            <w:webHidden/>
          </w:rPr>
          <w:fldChar w:fldCharType="begin"/>
        </w:r>
        <w:r w:rsidR="00357775">
          <w:rPr>
            <w:webHidden/>
          </w:rPr>
          <w:instrText xml:space="preserve"> PAGEREF _Toc35847324 \h </w:instrText>
        </w:r>
        <w:r w:rsidR="00357775">
          <w:rPr>
            <w:webHidden/>
          </w:rPr>
        </w:r>
        <w:r w:rsidR="00357775">
          <w:rPr>
            <w:webHidden/>
          </w:rPr>
          <w:fldChar w:fldCharType="separate"/>
        </w:r>
        <w:r w:rsidR="00357775">
          <w:rPr>
            <w:webHidden/>
          </w:rPr>
          <w:t>5</w:t>
        </w:r>
        <w:r w:rsidR="00357775">
          <w:rPr>
            <w:webHidden/>
          </w:rPr>
          <w:fldChar w:fldCharType="end"/>
        </w:r>
      </w:hyperlink>
    </w:p>
    <w:p w14:paraId="1B6CC64F" w14:textId="77777777" w:rsidR="00357775" w:rsidRDefault="0045186E">
      <w:pPr>
        <w:pStyle w:val="Verzeichnis1"/>
        <w:rPr>
          <w:rFonts w:asciiTheme="minorHAnsi" w:eastAsiaTheme="minorEastAsia" w:hAnsiTheme="minorHAnsi"/>
          <w:b w:val="0"/>
          <w:sz w:val="22"/>
          <w:lang w:eastAsia="de-CH" w:bidi="ar-SA"/>
        </w:rPr>
      </w:pPr>
      <w:hyperlink w:anchor="_Toc35847325" w:history="1">
        <w:r w:rsidR="00357775" w:rsidRPr="00A2317B">
          <w:rPr>
            <w:rStyle w:val="Hyperlink"/>
          </w:rPr>
          <w:t>Literaturen</w:t>
        </w:r>
        <w:r w:rsidR="00357775">
          <w:rPr>
            <w:webHidden/>
          </w:rPr>
          <w:tab/>
        </w:r>
        <w:r w:rsidR="00357775">
          <w:rPr>
            <w:webHidden/>
          </w:rPr>
          <w:fldChar w:fldCharType="begin"/>
        </w:r>
        <w:r w:rsidR="00357775">
          <w:rPr>
            <w:webHidden/>
          </w:rPr>
          <w:instrText xml:space="preserve"> PAGEREF _Toc35847325 \h </w:instrText>
        </w:r>
        <w:r w:rsidR="00357775">
          <w:rPr>
            <w:webHidden/>
          </w:rPr>
        </w:r>
        <w:r w:rsidR="00357775">
          <w:rPr>
            <w:webHidden/>
          </w:rPr>
          <w:fldChar w:fldCharType="separate"/>
        </w:r>
        <w:r w:rsidR="00357775">
          <w:rPr>
            <w:webHidden/>
          </w:rPr>
          <w:t>6</w:t>
        </w:r>
        <w:r w:rsidR="00357775">
          <w:rPr>
            <w:webHidden/>
          </w:rPr>
          <w:fldChar w:fldCharType="end"/>
        </w:r>
      </w:hyperlink>
    </w:p>
    <w:p w14:paraId="37007EB2" w14:textId="77777777" w:rsidR="00357775" w:rsidRDefault="0045186E">
      <w:pPr>
        <w:pStyle w:val="Verzeichnis1"/>
        <w:rPr>
          <w:rFonts w:asciiTheme="minorHAnsi" w:eastAsiaTheme="minorEastAsia" w:hAnsiTheme="minorHAnsi"/>
          <w:b w:val="0"/>
          <w:sz w:val="22"/>
          <w:lang w:eastAsia="de-CH" w:bidi="ar-SA"/>
        </w:rPr>
      </w:pPr>
      <w:hyperlink w:anchor="_Toc35847326" w:history="1">
        <w:r w:rsidR="00357775" w:rsidRPr="00A2317B">
          <w:rPr>
            <w:rStyle w:val="Hyperlink"/>
          </w:rPr>
          <w:t>Abbildungen</w:t>
        </w:r>
        <w:r w:rsidR="00357775">
          <w:rPr>
            <w:webHidden/>
          </w:rPr>
          <w:tab/>
        </w:r>
        <w:r w:rsidR="00357775">
          <w:rPr>
            <w:webHidden/>
          </w:rPr>
          <w:fldChar w:fldCharType="begin"/>
        </w:r>
        <w:r w:rsidR="00357775">
          <w:rPr>
            <w:webHidden/>
          </w:rPr>
          <w:instrText xml:space="preserve"> PAGEREF _Toc35847326 \h </w:instrText>
        </w:r>
        <w:r w:rsidR="00357775">
          <w:rPr>
            <w:webHidden/>
          </w:rPr>
        </w:r>
        <w:r w:rsidR="00357775">
          <w:rPr>
            <w:webHidden/>
          </w:rPr>
          <w:fldChar w:fldCharType="separate"/>
        </w:r>
        <w:r w:rsidR="00357775">
          <w:rPr>
            <w:webHidden/>
          </w:rPr>
          <w:t>7</w:t>
        </w:r>
        <w:r w:rsidR="00357775">
          <w:rPr>
            <w:webHidden/>
          </w:rPr>
          <w:fldChar w:fldCharType="end"/>
        </w:r>
      </w:hyperlink>
    </w:p>
    <w:p w14:paraId="29094845" w14:textId="77777777" w:rsidR="00357775" w:rsidRDefault="0045186E">
      <w:pPr>
        <w:pStyle w:val="Verzeichnis1"/>
        <w:rPr>
          <w:rFonts w:asciiTheme="minorHAnsi" w:eastAsiaTheme="minorEastAsia" w:hAnsiTheme="minorHAnsi"/>
          <w:b w:val="0"/>
          <w:sz w:val="22"/>
          <w:lang w:eastAsia="de-CH" w:bidi="ar-SA"/>
        </w:rPr>
      </w:pPr>
      <w:hyperlink w:anchor="_Toc35847327" w:history="1">
        <w:r w:rsidR="00357775" w:rsidRPr="00A2317B">
          <w:rPr>
            <w:rStyle w:val="Hyperlink"/>
          </w:rPr>
          <w:t>Tabellen</w:t>
        </w:r>
        <w:r w:rsidR="00357775">
          <w:rPr>
            <w:webHidden/>
          </w:rPr>
          <w:tab/>
        </w:r>
        <w:r w:rsidR="00357775">
          <w:rPr>
            <w:webHidden/>
          </w:rPr>
          <w:fldChar w:fldCharType="begin"/>
        </w:r>
        <w:r w:rsidR="00357775">
          <w:rPr>
            <w:webHidden/>
          </w:rPr>
          <w:instrText xml:space="preserve"> PAGEREF _Toc35847327 \h </w:instrText>
        </w:r>
        <w:r w:rsidR="00357775">
          <w:rPr>
            <w:webHidden/>
          </w:rPr>
        </w:r>
        <w:r w:rsidR="00357775">
          <w:rPr>
            <w:webHidden/>
          </w:rPr>
          <w:fldChar w:fldCharType="separate"/>
        </w:r>
        <w:r w:rsidR="00357775">
          <w:rPr>
            <w:webHidden/>
          </w:rPr>
          <w:t>8</w:t>
        </w:r>
        <w:r w:rsidR="00357775">
          <w:rPr>
            <w:webHidden/>
          </w:rPr>
          <w:fldChar w:fldCharType="end"/>
        </w:r>
      </w:hyperlink>
    </w:p>
    <w:p w14:paraId="642659E1" w14:textId="77777777" w:rsidR="00F02CC6" w:rsidRDefault="00752581" w:rsidP="00E42095">
      <w:r>
        <w:fldChar w:fldCharType="end"/>
      </w:r>
    </w:p>
    <w:p w14:paraId="2E52EC46" w14:textId="77777777" w:rsidR="003C6FA2" w:rsidRDefault="003C6FA2">
      <w:pPr>
        <w:spacing w:after="200" w:line="276" w:lineRule="auto"/>
      </w:pPr>
      <w:r>
        <w:br w:type="page"/>
      </w:r>
    </w:p>
    <w:p w14:paraId="3E3F039C" w14:textId="77777777" w:rsidR="00DF7EA6" w:rsidRDefault="00DF7EA6" w:rsidP="00DF7EA6">
      <w:pPr>
        <w:pStyle w:val="StandardBold"/>
      </w:pPr>
      <w:r>
        <w:lastRenderedPageBreak/>
        <w:t>Teil 1: Umfeld und Ablauf</w:t>
      </w:r>
    </w:p>
    <w:p w14:paraId="127A4AC5" w14:textId="77777777" w:rsidR="00DF7EA6" w:rsidRPr="00DF7EA6" w:rsidRDefault="00DF7EA6" w:rsidP="009F7A7B">
      <w:pPr>
        <w:pStyle w:val="berschrift1"/>
      </w:pPr>
      <w:r>
        <w:t>Aufgabenstellung</w:t>
      </w:r>
    </w:p>
    <w:p w14:paraId="78932BE6" w14:textId="77777777" w:rsidR="00A92B44" w:rsidRDefault="00357775" w:rsidP="00A92B44">
      <w:pPr>
        <w:pStyle w:val="berschrift2"/>
      </w:pPr>
      <w:r>
        <w:t>Titel der Arbeit</w:t>
      </w:r>
    </w:p>
    <w:p w14:paraId="41080992" w14:textId="77777777" w:rsidR="00357775" w:rsidRPr="00357775" w:rsidRDefault="00357775" w:rsidP="00357775">
      <w:r w:rsidRPr="00357775">
        <w:t xml:space="preserve">Auswertung und Visualisierung von </w:t>
      </w:r>
      <w:proofErr w:type="spellStart"/>
      <w:r w:rsidRPr="00357775">
        <w:t>IoT</w:t>
      </w:r>
      <w:proofErr w:type="spellEnd"/>
      <w:r w:rsidRPr="00357775">
        <w:t xml:space="preserve"> Sensor Daten</w:t>
      </w:r>
    </w:p>
    <w:p w14:paraId="6C63F8FB" w14:textId="77777777" w:rsidR="00357775" w:rsidRDefault="00357775" w:rsidP="00357775">
      <w:pPr>
        <w:pStyle w:val="berschrift2"/>
      </w:pPr>
      <w:r w:rsidRPr="00357775">
        <w:t>Ausgangslage</w:t>
      </w:r>
    </w:p>
    <w:p w14:paraId="5253B84F" w14:textId="77777777" w:rsidR="00357775" w:rsidRDefault="00357775" w:rsidP="00357775">
      <w:r>
        <w:t xml:space="preserve">Unsere Kundin die Berufsfachschule Baden (BBB) möchte in einem Pilotversuch erste Funktionen mittels </w:t>
      </w:r>
      <w:proofErr w:type="spellStart"/>
      <w:r>
        <w:t>IoT</w:t>
      </w:r>
      <w:proofErr w:type="spellEnd"/>
      <w:r>
        <w:t xml:space="preserve"> Sensoren für das Gebäudemanagement testen. Als erstes soll die Toiletten-Benutzung gemessen werden. Diese Informationen werden verwendet um den Reinigungsvorgang zu optimieren. Als zweite Messkategorie wird die Luftqualität in den Unterrichtszimmern überwacht. Die Pilotinstallation wird auf das Gebäude </w:t>
      </w:r>
      <w:proofErr w:type="spellStart"/>
      <w:r>
        <w:t>Bruggerstrasse</w:t>
      </w:r>
      <w:proofErr w:type="spellEnd"/>
      <w:r>
        <w:t xml:space="preserve"> der BBB begrenzt.</w:t>
      </w:r>
    </w:p>
    <w:p w14:paraId="70D283BD" w14:textId="77777777" w:rsidR="00357775" w:rsidRDefault="00357775" w:rsidP="00357775">
      <w:r>
        <w:t>Für den Hausdienstleiter sollen die Daten der Sensoren in einem Dashboard angezeigt werden. Für das Reinigungspersonal sind Tablet-PCs vorgesehen, auf welchen die nötigen Informationen für die Reinigungstour angezeigt und Rückmeldungen erfasst werden können.</w:t>
      </w:r>
    </w:p>
    <w:p w14:paraId="5714F015" w14:textId="77777777" w:rsidR="00357775" w:rsidRPr="00357775" w:rsidRDefault="00357775" w:rsidP="00357775">
      <w:r>
        <w:t>Die Applikation soll bezüglich Sicherheit den gängigen Standards entsprechen und eine unerlaubte Einsicht und Manipulation der Daten verhindern. Für die Umsetzung des GUI kommen die Corporate Design Vorgaben der BBB zum Einsatz.</w:t>
      </w:r>
    </w:p>
    <w:p w14:paraId="594B2A5F" w14:textId="77777777" w:rsidR="00A92B44" w:rsidRDefault="00357775" w:rsidP="00357775">
      <w:pPr>
        <w:pStyle w:val="berschrift2"/>
      </w:pPr>
      <w:r w:rsidRPr="00357775">
        <w:t>Detaillierte Aufgabenstellung</w:t>
      </w:r>
    </w:p>
    <w:p w14:paraId="33A56910" w14:textId="77777777" w:rsidR="00357775" w:rsidRDefault="00357775" w:rsidP="00357775">
      <w:pPr>
        <w:pStyle w:val="berschrift3"/>
      </w:pPr>
      <w:r w:rsidRPr="00357775">
        <w:t>Beschreibung</w:t>
      </w:r>
    </w:p>
    <w:p w14:paraId="6BBC4986" w14:textId="77777777" w:rsidR="00357775" w:rsidRPr="00357775" w:rsidRDefault="00357775" w:rsidP="00357775">
      <w:r w:rsidRPr="00357775">
        <w:t>Die Aufgabe besteht im Groben in der Umsetzung der folgenden Funktionen:</w:t>
      </w:r>
    </w:p>
    <w:p w14:paraId="315D9B28" w14:textId="77777777" w:rsidR="00357775" w:rsidRDefault="00357775" w:rsidP="00357775">
      <w:pPr>
        <w:pStyle w:val="Listenabsatz"/>
        <w:numPr>
          <w:ilvl w:val="0"/>
          <w:numId w:val="30"/>
        </w:numPr>
      </w:pPr>
      <w:r>
        <w:t xml:space="preserve">Interpretation und Auswertung der </w:t>
      </w:r>
      <w:proofErr w:type="spellStart"/>
      <w:r>
        <w:t>IoT</w:t>
      </w:r>
      <w:proofErr w:type="spellEnd"/>
      <w:r>
        <w:t xml:space="preserve"> Sensordaten aus der Datenbank.</w:t>
      </w:r>
    </w:p>
    <w:p w14:paraId="6F162293" w14:textId="77777777" w:rsidR="00357775" w:rsidRDefault="00357775" w:rsidP="00357775">
      <w:pPr>
        <w:pStyle w:val="Listenabsatz"/>
        <w:numPr>
          <w:ilvl w:val="0"/>
          <w:numId w:val="30"/>
        </w:numPr>
      </w:pPr>
      <w:r>
        <w:t>Programmierung eines Dashboards für das Gebäudemanagement (Reinigung, Luftqualität)</w:t>
      </w:r>
    </w:p>
    <w:p w14:paraId="3F394176" w14:textId="77777777" w:rsidR="00357775" w:rsidRDefault="00357775" w:rsidP="00357775">
      <w:pPr>
        <w:pStyle w:val="Listenabsatz"/>
        <w:numPr>
          <w:ilvl w:val="0"/>
          <w:numId w:val="30"/>
        </w:numPr>
      </w:pPr>
      <w:r>
        <w:t>Programmierung einer Detailansicht von Sensordaten</w:t>
      </w:r>
    </w:p>
    <w:p w14:paraId="1291209D" w14:textId="77777777" w:rsidR="00357775" w:rsidRDefault="00357775" w:rsidP="00357775">
      <w:pPr>
        <w:pStyle w:val="Listenabsatz"/>
        <w:numPr>
          <w:ilvl w:val="0"/>
          <w:numId w:val="30"/>
        </w:numPr>
      </w:pPr>
      <w:r>
        <w:t>Programmierung einer Übersicht für das Reinigungspersonal. Optimiert für die Benützung auf einem Tablet mit Touch-Bedienung.</w:t>
      </w:r>
    </w:p>
    <w:p w14:paraId="649CEB38" w14:textId="77777777" w:rsidR="00A92B44" w:rsidRDefault="00357775" w:rsidP="00357775">
      <w:pPr>
        <w:pStyle w:val="Listenabsatz"/>
        <w:numPr>
          <w:ilvl w:val="0"/>
          <w:numId w:val="30"/>
        </w:numPr>
      </w:pPr>
      <w:r>
        <w:t>Programmierung von Notifikationen in der Anwendung bei der Erreichung von vordefinierten Grenzwerten der Toilettenbenutzung und bei der Luftqualität.</w:t>
      </w:r>
    </w:p>
    <w:p w14:paraId="72F8A86B" w14:textId="77777777" w:rsidR="00357775" w:rsidRDefault="00357775" w:rsidP="00357775">
      <w:pPr>
        <w:pStyle w:val="berschrift3"/>
      </w:pPr>
      <w:r w:rsidRPr="00357775">
        <w:t>Generelle Eigenschaften</w:t>
      </w:r>
    </w:p>
    <w:p w14:paraId="48621259" w14:textId="77777777" w:rsidR="00357775" w:rsidRDefault="00357775" w:rsidP="00357775">
      <w:pPr>
        <w:pStyle w:val="Listenabsatz"/>
        <w:numPr>
          <w:ilvl w:val="0"/>
          <w:numId w:val="31"/>
        </w:numPr>
      </w:pPr>
      <w:r>
        <w:t>Die Anwendung muss als Webapplikation in der Programmiersprache Python (Backend) und HTML/</w:t>
      </w:r>
      <w:proofErr w:type="spellStart"/>
      <w:r>
        <w:t>Javascript</w:t>
      </w:r>
      <w:proofErr w:type="spellEnd"/>
      <w:r>
        <w:t>/</w:t>
      </w:r>
      <w:proofErr w:type="spellStart"/>
      <w:r>
        <w:t>JQuery</w:t>
      </w:r>
      <w:proofErr w:type="spellEnd"/>
      <w:r>
        <w:t xml:space="preserve"> (Frontend) umgesetzt werden.</w:t>
      </w:r>
    </w:p>
    <w:p w14:paraId="7566B55F" w14:textId="77777777" w:rsidR="00357775" w:rsidRDefault="00357775" w:rsidP="00357775">
      <w:pPr>
        <w:pStyle w:val="Listenabsatz"/>
        <w:numPr>
          <w:ilvl w:val="0"/>
          <w:numId w:val="31"/>
        </w:numPr>
      </w:pPr>
      <w:r>
        <w:t xml:space="preserve">Das GUI soll mit </w:t>
      </w:r>
      <w:proofErr w:type="spellStart"/>
      <w:r>
        <w:t>Responsive</w:t>
      </w:r>
      <w:proofErr w:type="spellEnd"/>
      <w:r>
        <w:t xml:space="preserve"> Design für Desktop, Tablet und Mobile umgesetzt werden. Für Mobile sollen die Standard-Browser der Android und iOS Geräte verwendet werden, respektive während der IPA können entsprechende Emulatoren verwendet werden.</w:t>
      </w:r>
    </w:p>
    <w:p w14:paraId="004903F0" w14:textId="77777777" w:rsidR="00357775" w:rsidRDefault="00357775" w:rsidP="00357775">
      <w:pPr>
        <w:pStyle w:val="Listenabsatz"/>
        <w:numPr>
          <w:ilvl w:val="0"/>
          <w:numId w:val="31"/>
        </w:numPr>
      </w:pPr>
      <w:r>
        <w:t>Die Anwendung soll flexibel und modular umgesetzt werden, so dass weitere durch Sensoren messbare Indikatoren in das Dashboard aufgenommen werden können.</w:t>
      </w:r>
    </w:p>
    <w:p w14:paraId="0C28BC92" w14:textId="77777777" w:rsidR="00357775" w:rsidRDefault="00357775" w:rsidP="00357775">
      <w:pPr>
        <w:pStyle w:val="Listenabsatz"/>
        <w:numPr>
          <w:ilvl w:val="0"/>
          <w:numId w:val="31"/>
        </w:numPr>
      </w:pPr>
      <w:r>
        <w:t>Die Anwendung soll die folgenden Browser in der aktuellen Version unterstützen: Chrome, Firefox und Edge.</w:t>
      </w:r>
    </w:p>
    <w:p w14:paraId="11D6F13A" w14:textId="77777777" w:rsidR="00357775" w:rsidRDefault="00357775" w:rsidP="00357775">
      <w:pPr>
        <w:pStyle w:val="berschrift3"/>
      </w:pPr>
      <w:r w:rsidRPr="00357775">
        <w:t>Anforderungen an die Webapplikation</w:t>
      </w:r>
    </w:p>
    <w:p w14:paraId="7DF10B29" w14:textId="77777777" w:rsidR="00357775" w:rsidRDefault="00357775" w:rsidP="00357775">
      <w:pPr>
        <w:pStyle w:val="berschrift4"/>
      </w:pPr>
      <w:r w:rsidRPr="00357775">
        <w:t>Login Funktion</w:t>
      </w:r>
    </w:p>
    <w:p w14:paraId="23461154" w14:textId="77777777" w:rsidR="00357775" w:rsidRDefault="00357775" w:rsidP="00357775">
      <w:r w:rsidRPr="00357775">
        <w:t>Der Zugang zur Applikation soll mit Benutzer/Passwort geschützt werden.</w:t>
      </w:r>
    </w:p>
    <w:p w14:paraId="52139543" w14:textId="77777777" w:rsidR="00357775" w:rsidRDefault="00357775" w:rsidP="00357775">
      <w:pPr>
        <w:pStyle w:val="berschrift4"/>
      </w:pPr>
      <w:r w:rsidRPr="00357775">
        <w:lastRenderedPageBreak/>
        <w:t>Dashboard Hausdienst</w:t>
      </w:r>
    </w:p>
    <w:p w14:paraId="54520BB2" w14:textId="77777777" w:rsidR="00357775" w:rsidRDefault="00357775" w:rsidP="00357775">
      <w:r w:rsidRPr="00357775">
        <w:t>Das Dashboard dient dem Hausdienst als Übersicht über den aktuellen Zustand bezüglich Luftqualität und Reinigungsbedarf im Gebäude.</w:t>
      </w:r>
    </w:p>
    <w:p w14:paraId="6A979C21" w14:textId="77777777" w:rsidR="00357775" w:rsidRDefault="00357775" w:rsidP="00357775">
      <w:pPr>
        <w:rPr>
          <w:b/>
        </w:rPr>
      </w:pPr>
      <w:r w:rsidRPr="00357775">
        <w:rPr>
          <w:b/>
        </w:rPr>
        <w:t>Überblick aktuelle Luftqualität in den einzelnen Räumen</w:t>
      </w:r>
    </w:p>
    <w:p w14:paraId="554D907A" w14:textId="77777777" w:rsidR="00357775" w:rsidRDefault="00357775"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Übersicht sollen die aktuellen Messwerte (Temperatur, Luftfeuchtigkeit und CO2) angezeigt werden. Die Darstellung soll übersichtlich z.B. gemäss Aufteilung des Gebäudes angezeigt werden.</w:t>
      </w:r>
    </w:p>
    <w:p w14:paraId="1BAC8724" w14:textId="77777777" w:rsidR="00C84570" w:rsidRDefault="00C84570" w:rsidP="00357775">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Zeitlicher Verlauf der Luftqualität</w:t>
      </w:r>
    </w:p>
    <w:p w14:paraId="44C93C5B" w14:textId="77777777" w:rsidR="00C84570" w:rsidRDefault="00C84570" w:rsidP="00357775">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Detailansicht eines Messpunktes sollen die Messwerte in grafischer Form angezeigt werden. Z.B. als Liniengrafik mit der Möglichkeit über einen wählbaren Zeitraum.</w:t>
      </w:r>
    </w:p>
    <w:p w14:paraId="771D4573" w14:textId="77777777" w:rsidR="00C84570" w:rsidRPr="00C84570" w:rsidRDefault="00C84570" w:rsidP="00357775">
      <w:pPr>
        <w:rPr>
          <w:b/>
        </w:rPr>
      </w:pPr>
      <w:r w:rsidRPr="00C84570">
        <w:rPr>
          <w:rFonts w:ascii="Arial" w:hAnsi="Arial" w:cs="Arial"/>
          <w:b/>
          <w:color w:val="383935"/>
          <w:sz w:val="21"/>
          <w:szCs w:val="21"/>
          <w:shd w:val="clear" w:color="auto" w:fill="FFFFFF"/>
        </w:rPr>
        <w:t>Anzeige Reinigungsbedarf</w:t>
      </w:r>
    </w:p>
    <w:p w14:paraId="38FE372D" w14:textId="77777777" w:rsidR="00C84570" w:rsidRDefault="00C84570" w:rsidP="00A92B44">
      <w:pPr>
        <w:rPr>
          <w:rFonts w:ascii="Arial" w:hAnsi="Arial" w:cs="Arial"/>
          <w:color w:val="383935"/>
          <w:sz w:val="21"/>
          <w:szCs w:val="21"/>
          <w:shd w:val="clear" w:color="auto" w:fill="FFFFFF"/>
        </w:rPr>
      </w:pPr>
      <w:r>
        <w:rPr>
          <w:rFonts w:ascii="Arial" w:hAnsi="Arial" w:cs="Arial"/>
          <w:color w:val="383935"/>
          <w:sz w:val="21"/>
          <w:szCs w:val="21"/>
          <w:shd w:val="clear" w:color="auto" w:fill="FFFFFF"/>
        </w:rPr>
        <w:t>In einer separaten Seite sollen die Zählerdaten der Toilettenbenutzung angezeigt werden. Der Reinigungsbedarf soll grafisch sichtbar sein mit einem speziellen Symbol oder mit farblicher Unterscheidung.</w:t>
      </w:r>
    </w:p>
    <w:p w14:paraId="0B97907E" w14:textId="77777777" w:rsidR="00C84570" w:rsidRPr="00C84570" w:rsidRDefault="00C84570" w:rsidP="00A92B44">
      <w:pPr>
        <w:rPr>
          <w:rFonts w:ascii="Arial" w:hAnsi="Arial" w:cs="Arial"/>
          <w:b/>
          <w:color w:val="383935"/>
          <w:sz w:val="21"/>
          <w:szCs w:val="21"/>
          <w:shd w:val="clear" w:color="auto" w:fill="FFFFFF"/>
        </w:rPr>
      </w:pPr>
      <w:r w:rsidRPr="00C84570">
        <w:rPr>
          <w:rFonts w:ascii="Arial" w:hAnsi="Arial" w:cs="Arial"/>
          <w:b/>
          <w:color w:val="383935"/>
          <w:sz w:val="21"/>
          <w:szCs w:val="21"/>
          <w:shd w:val="clear" w:color="auto" w:fill="FFFFFF"/>
        </w:rPr>
        <w:t>Administrationsseite</w:t>
      </w:r>
    </w:p>
    <w:p w14:paraId="508EEEC4" w14:textId="77777777" w:rsidR="00C84570" w:rsidRDefault="00C84570" w:rsidP="00C84570">
      <w:r>
        <w:t>Die Grenzwerte für die Luftqualität wie auch für die Toiletten-Reinigung sollen auf einer Administrationsseite angepasst werden können.</w:t>
      </w:r>
      <w:r>
        <w:br/>
        <w:t>Ebenfalls soll eine Reinigung unabhängig des Benutzungs-Zählers ausgelöst werden können.</w:t>
      </w:r>
      <w:r>
        <w:br/>
        <w:t>Alternativ kann diese Funktion auch in die Detailansicht der Sensoren eingebaut werden.</w:t>
      </w:r>
      <w:r>
        <w:br/>
        <w:t xml:space="preserve">Einfache Benutzerverwaltung (Benutzer erstellen, Rollen zuweisen, Passwort </w:t>
      </w:r>
      <w:proofErr w:type="spellStart"/>
      <w:r>
        <w:t>reset</w:t>
      </w:r>
      <w:proofErr w:type="spellEnd"/>
      <w:r>
        <w:t>)</w:t>
      </w:r>
    </w:p>
    <w:p w14:paraId="166AA980" w14:textId="77777777" w:rsidR="00C84570" w:rsidRDefault="00C84570" w:rsidP="00C84570">
      <w:pPr>
        <w:pStyle w:val="berschrift4"/>
      </w:pPr>
      <w:r w:rsidRPr="00C84570">
        <w:t>Übersicht für Reinigungspersonal</w:t>
      </w:r>
    </w:p>
    <w:p w14:paraId="14F5543E" w14:textId="77777777" w:rsidR="00C84570" w:rsidRDefault="00C84570" w:rsidP="00C84570">
      <w:pPr>
        <w:rPr>
          <w:b/>
        </w:rPr>
      </w:pPr>
      <w:r w:rsidRPr="00C84570">
        <w:rPr>
          <w:b/>
        </w:rPr>
        <w:t>Liste zu reinigender Stellen</w:t>
      </w:r>
    </w:p>
    <w:p w14:paraId="22AD7F9B" w14:textId="77777777" w:rsidR="00C84570" w:rsidRDefault="00C84570" w:rsidP="00C84570">
      <w:r w:rsidRPr="00C84570">
        <w:t>Die zu Reinigenden Toiletten sollen sortiert nach Stockwerk und Gebäude Seite angezeigt werden, so dass eine Reinigungstour optimiert durchgeführt werden kann.</w:t>
      </w:r>
    </w:p>
    <w:p w14:paraId="75050FCF" w14:textId="77777777" w:rsidR="00C84570" w:rsidRDefault="00C84570" w:rsidP="00C84570">
      <w:pPr>
        <w:rPr>
          <w:b/>
        </w:rPr>
      </w:pPr>
      <w:r w:rsidRPr="00C84570">
        <w:rPr>
          <w:b/>
        </w:rPr>
        <w:t>Rapportierung nach erfolgter Reinigung</w:t>
      </w:r>
    </w:p>
    <w:p w14:paraId="5E3C625F" w14:textId="77777777" w:rsidR="00C84570" w:rsidRDefault="00C84570" w:rsidP="00C84570">
      <w:r>
        <w:t>Pro Toilette soll eine Funktion zur Rapportierung der Reinigung mit Kommentarfunktion eingebaut werden. Zum Beispiel, wenn die Reinigungsperson einen Defekt feststellt.</w:t>
      </w:r>
      <w:r>
        <w:br/>
        <w:t>z.B. Checkbox «Reinigung erledigt», Textfeld «Möchten Sie etwas melden»</w:t>
      </w:r>
      <w:r>
        <w:br/>
        <w:t>Nach der Rapportierung startet der Zähler der Toilette automatisch einen neuen Zyklus.</w:t>
      </w:r>
    </w:p>
    <w:p w14:paraId="4D96BF30" w14:textId="77777777" w:rsidR="00C84570" w:rsidRDefault="00C84570" w:rsidP="00C84570">
      <w:pPr>
        <w:rPr>
          <w:b/>
        </w:rPr>
      </w:pPr>
      <w:r w:rsidRPr="00C84570">
        <w:rPr>
          <w:b/>
        </w:rPr>
        <w:t>Materialliste zur Vorbereitung der Reinigungstour</w:t>
      </w:r>
    </w:p>
    <w:p w14:paraId="2B3164C3" w14:textId="77777777" w:rsidR="00C84570" w:rsidRDefault="00C84570" w:rsidP="00C84570">
      <w:r>
        <w:t>Aufgrund der Anzahl Benutzungen der zu reinigenden Toiletten soll eine Materialliste (WC-Papier, Handtücher, Seife etc.) erstellt werden, so dass das Reinigungspersonal die richtige Menge auf die Reinigungstour mitnehmen kann. Diese Funktion kann mit einer relativ einfachen Formel umgesetzt werden:</w:t>
      </w:r>
    </w:p>
    <w:p w14:paraId="20F35BE4" w14:textId="77777777" w:rsidR="00C84570" w:rsidRDefault="00C84570" w:rsidP="00C84570">
      <w:r>
        <w:t>Anzahl Benutzung x Anzahl Toiletten x Erfahrungswert Material</w:t>
      </w:r>
    </w:p>
    <w:p w14:paraId="33190582" w14:textId="77777777" w:rsidR="00C84570" w:rsidRDefault="00C84570" w:rsidP="00C84570">
      <w:r>
        <w:lastRenderedPageBreak/>
        <w:t>Der Erfahrungswert des benötigten Materials im Bezug zur Benutzung muss noch definiert werden und ist nicht Bestandteil dieser IPA.</w:t>
      </w:r>
    </w:p>
    <w:p w14:paraId="61F5113C" w14:textId="77777777" w:rsidR="00C84570" w:rsidRDefault="00C84570" w:rsidP="00C84570">
      <w:pPr>
        <w:pStyle w:val="berschrift2"/>
      </w:pPr>
      <w:r w:rsidRPr="00C84570">
        <w:t>Mittel und Methoden</w:t>
      </w:r>
    </w:p>
    <w:p w14:paraId="11A30FCE" w14:textId="77777777" w:rsidR="00C84570" w:rsidRPr="00C84570" w:rsidRDefault="00C84570" w:rsidP="00C84570">
      <w:pPr>
        <w:pStyle w:val="Listenabsatz"/>
        <w:numPr>
          <w:ilvl w:val="0"/>
          <w:numId w:val="32"/>
        </w:numPr>
        <w:rPr>
          <w:lang w:val="en-US"/>
        </w:rPr>
      </w:pPr>
      <w:r w:rsidRPr="00C84570">
        <w:rPr>
          <w:lang w:val="en-US"/>
        </w:rPr>
        <w:t>Python</w:t>
      </w:r>
    </w:p>
    <w:p w14:paraId="37A1FF9E" w14:textId="77777777" w:rsidR="00C84570" w:rsidRPr="00C84570" w:rsidRDefault="00C84570" w:rsidP="00C84570">
      <w:pPr>
        <w:pStyle w:val="Listenabsatz"/>
        <w:numPr>
          <w:ilvl w:val="0"/>
          <w:numId w:val="32"/>
        </w:numPr>
        <w:rPr>
          <w:lang w:val="en-US"/>
        </w:rPr>
      </w:pPr>
      <w:proofErr w:type="spellStart"/>
      <w:r w:rsidRPr="00C84570">
        <w:rPr>
          <w:lang w:val="en-US"/>
        </w:rPr>
        <w:t>Javascript</w:t>
      </w:r>
      <w:proofErr w:type="spellEnd"/>
      <w:r w:rsidRPr="00C84570">
        <w:rPr>
          <w:lang w:val="en-US"/>
        </w:rPr>
        <w:t xml:space="preserve"> + JQuery</w:t>
      </w:r>
    </w:p>
    <w:p w14:paraId="5CD82990" w14:textId="77777777" w:rsidR="00C84570" w:rsidRPr="00C84570" w:rsidRDefault="00C84570" w:rsidP="00C84570">
      <w:pPr>
        <w:pStyle w:val="Listenabsatz"/>
        <w:numPr>
          <w:ilvl w:val="0"/>
          <w:numId w:val="32"/>
        </w:numPr>
        <w:rPr>
          <w:lang w:val="en-US"/>
        </w:rPr>
      </w:pPr>
      <w:r w:rsidRPr="00C84570">
        <w:rPr>
          <w:lang w:val="en-US"/>
        </w:rPr>
        <w:t xml:space="preserve">IDE: </w:t>
      </w:r>
      <w:proofErr w:type="spellStart"/>
      <w:r w:rsidRPr="00C84570">
        <w:rPr>
          <w:lang w:val="en-US"/>
        </w:rPr>
        <w:t>Pycharm</w:t>
      </w:r>
      <w:proofErr w:type="spellEnd"/>
      <w:r w:rsidRPr="00C84570">
        <w:rPr>
          <w:lang w:val="en-US"/>
        </w:rPr>
        <w:t xml:space="preserve"> &amp; </w:t>
      </w:r>
      <w:proofErr w:type="spellStart"/>
      <w:r w:rsidRPr="00C84570">
        <w:rPr>
          <w:lang w:val="en-US"/>
        </w:rPr>
        <w:t>Datalore</w:t>
      </w:r>
      <w:proofErr w:type="spellEnd"/>
    </w:p>
    <w:p w14:paraId="6BBF58FE" w14:textId="77777777" w:rsidR="00C84570" w:rsidRPr="00C84570" w:rsidRDefault="00C84570" w:rsidP="00C84570">
      <w:pPr>
        <w:pStyle w:val="Listenabsatz"/>
        <w:numPr>
          <w:ilvl w:val="0"/>
          <w:numId w:val="32"/>
        </w:numPr>
        <w:rPr>
          <w:lang w:val="en-US"/>
        </w:rPr>
      </w:pPr>
      <w:r w:rsidRPr="00C84570">
        <w:rPr>
          <w:lang w:val="en-US"/>
        </w:rPr>
        <w:t>Windows Server</w:t>
      </w:r>
    </w:p>
    <w:p w14:paraId="26C606C1" w14:textId="77777777" w:rsidR="00C84570" w:rsidRDefault="00C84570" w:rsidP="00C84570">
      <w:pPr>
        <w:pStyle w:val="Listenabsatz"/>
        <w:numPr>
          <w:ilvl w:val="0"/>
          <w:numId w:val="32"/>
        </w:numPr>
      </w:pPr>
      <w:r>
        <w:t>GIT</w:t>
      </w:r>
    </w:p>
    <w:p w14:paraId="15FDE4F8" w14:textId="77777777" w:rsidR="00C84570" w:rsidRDefault="00C84570" w:rsidP="00C84570">
      <w:pPr>
        <w:pStyle w:val="berschrift2"/>
      </w:pPr>
      <w:r w:rsidRPr="00C84570">
        <w:t>Vorkenntnisse</w:t>
      </w:r>
    </w:p>
    <w:p w14:paraId="4845C32D" w14:textId="77777777" w:rsidR="00C84570" w:rsidRDefault="00C84570" w:rsidP="00C84570">
      <w:pPr>
        <w:pStyle w:val="Listenabsatz"/>
        <w:numPr>
          <w:ilvl w:val="0"/>
          <w:numId w:val="33"/>
        </w:numPr>
      </w:pPr>
      <w:r>
        <w:t>HTML/CSS/</w:t>
      </w:r>
      <w:proofErr w:type="spellStart"/>
      <w:r>
        <w:t>Javascript</w:t>
      </w:r>
      <w:proofErr w:type="spellEnd"/>
      <w:r>
        <w:t xml:space="preserve"> (3 Jahre)</w:t>
      </w:r>
    </w:p>
    <w:p w14:paraId="375D8152" w14:textId="77777777" w:rsidR="00C84570" w:rsidRDefault="00C84570" w:rsidP="00C84570">
      <w:pPr>
        <w:pStyle w:val="Listenabsatz"/>
        <w:numPr>
          <w:ilvl w:val="0"/>
          <w:numId w:val="33"/>
        </w:numPr>
      </w:pPr>
      <w:r>
        <w:t>Python Programmierung (1 Jahr)</w:t>
      </w:r>
    </w:p>
    <w:p w14:paraId="1936F6D1" w14:textId="77777777" w:rsidR="00C84570" w:rsidRDefault="00C84570" w:rsidP="00C84570">
      <w:pPr>
        <w:pStyle w:val="Listenabsatz"/>
        <w:numPr>
          <w:ilvl w:val="0"/>
          <w:numId w:val="33"/>
        </w:numPr>
      </w:pPr>
      <w:proofErr w:type="spellStart"/>
      <w:r>
        <w:t>JQuery</w:t>
      </w:r>
      <w:proofErr w:type="spellEnd"/>
    </w:p>
    <w:p w14:paraId="6CA76319" w14:textId="77777777" w:rsidR="00C84570" w:rsidRDefault="00C84570" w:rsidP="00C84570">
      <w:pPr>
        <w:pStyle w:val="berschrift2"/>
      </w:pPr>
      <w:r w:rsidRPr="00C84570">
        <w:t>Vorarbeiten</w:t>
      </w:r>
    </w:p>
    <w:p w14:paraId="6C91B89B" w14:textId="77777777" w:rsidR="00C84570" w:rsidRDefault="00C84570" w:rsidP="00C84570">
      <w:pPr>
        <w:pStyle w:val="Listenabsatz"/>
        <w:numPr>
          <w:ilvl w:val="0"/>
          <w:numId w:val="34"/>
        </w:numPr>
      </w:pPr>
      <w:r>
        <w:t>Planen und Einrichten der Datenbank für die Sensordaten.</w:t>
      </w:r>
    </w:p>
    <w:p w14:paraId="2D63FC55" w14:textId="77777777" w:rsidR="00C84570" w:rsidRDefault="00C84570" w:rsidP="00C84570">
      <w:pPr>
        <w:pStyle w:val="Listenabsatz"/>
        <w:numPr>
          <w:ilvl w:val="0"/>
          <w:numId w:val="34"/>
        </w:numPr>
      </w:pPr>
      <w:r>
        <w:t>Sensordaten erheben und/oder Testdaten erstellen damit genügend Daten für die Validierung der Funktionen vorhanden sind.</w:t>
      </w:r>
    </w:p>
    <w:p w14:paraId="6FD4239D" w14:textId="77777777" w:rsidR="00C84570" w:rsidRDefault="00C84570" w:rsidP="00C84570">
      <w:pPr>
        <w:pStyle w:val="Listenabsatz"/>
        <w:numPr>
          <w:ilvl w:val="0"/>
          <w:numId w:val="34"/>
        </w:numPr>
      </w:pPr>
      <w:r>
        <w:t>Web Server mit Python einrichten.</w:t>
      </w:r>
    </w:p>
    <w:p w14:paraId="38673CF7" w14:textId="77777777" w:rsidR="00C84570" w:rsidRDefault="00C84570" w:rsidP="00C84570">
      <w:pPr>
        <w:pStyle w:val="Listenabsatz"/>
        <w:numPr>
          <w:ilvl w:val="0"/>
          <w:numId w:val="34"/>
        </w:numPr>
      </w:pPr>
      <w:proofErr w:type="spellStart"/>
      <w:r>
        <w:t>Wireframes</w:t>
      </w:r>
      <w:proofErr w:type="spellEnd"/>
      <w:r>
        <w:t xml:space="preserve"> für die verschiedenen Screens erstellen.</w:t>
      </w:r>
    </w:p>
    <w:p w14:paraId="6B9A9E2E" w14:textId="77777777" w:rsidR="00C84570" w:rsidRDefault="00C84570" w:rsidP="00C84570">
      <w:pPr>
        <w:pStyle w:val="Listenabsatz"/>
        <w:numPr>
          <w:ilvl w:val="0"/>
          <w:numId w:val="34"/>
        </w:numPr>
      </w:pPr>
      <w:r>
        <w:t>HTML Templates vorbereiten.</w:t>
      </w:r>
    </w:p>
    <w:p w14:paraId="25B32B5F" w14:textId="77777777" w:rsidR="00C84570" w:rsidRDefault="00C84570" w:rsidP="00C84570">
      <w:pPr>
        <w:pStyle w:val="Listenabsatz"/>
        <w:numPr>
          <w:ilvl w:val="0"/>
          <w:numId w:val="34"/>
        </w:numPr>
      </w:pPr>
      <w:r>
        <w:t>Token Basierte Authentifizierung</w:t>
      </w:r>
    </w:p>
    <w:p w14:paraId="65939B46" w14:textId="77777777" w:rsidR="00C84570" w:rsidRDefault="00C84570" w:rsidP="00C84570">
      <w:pPr>
        <w:pStyle w:val="Listenabsatz"/>
        <w:numPr>
          <w:ilvl w:val="0"/>
          <w:numId w:val="34"/>
        </w:numPr>
      </w:pPr>
      <w:r>
        <w:t>GIT Repository</w:t>
      </w:r>
    </w:p>
    <w:p w14:paraId="6AB8BC5F" w14:textId="77777777" w:rsidR="00C84570" w:rsidRDefault="00C84570" w:rsidP="00C84570">
      <w:pPr>
        <w:pStyle w:val="Listenabsatz"/>
        <w:numPr>
          <w:ilvl w:val="0"/>
          <w:numId w:val="34"/>
        </w:numPr>
      </w:pPr>
      <w:r>
        <w:t>Klassen Diagramm</w:t>
      </w:r>
    </w:p>
    <w:p w14:paraId="4C1F7096" w14:textId="77777777" w:rsidR="00C84570" w:rsidRDefault="00C84570" w:rsidP="00C84570">
      <w:pPr>
        <w:pStyle w:val="berschrift2"/>
      </w:pPr>
      <w:r w:rsidRPr="00C84570">
        <w:t>Neue Lerninhalte</w:t>
      </w:r>
    </w:p>
    <w:p w14:paraId="6D2F0FCB" w14:textId="77777777" w:rsidR="00C84570" w:rsidRDefault="00C84570" w:rsidP="00C84570">
      <w:pPr>
        <w:pStyle w:val="Listenabsatz"/>
        <w:numPr>
          <w:ilvl w:val="0"/>
          <w:numId w:val="35"/>
        </w:numPr>
      </w:pPr>
      <w:r>
        <w:t>Web Grafiken</w:t>
      </w:r>
    </w:p>
    <w:p w14:paraId="417DCEC4" w14:textId="77777777" w:rsidR="00C84570" w:rsidRDefault="00C84570" w:rsidP="00C84570">
      <w:pPr>
        <w:pStyle w:val="Listenabsatz"/>
        <w:numPr>
          <w:ilvl w:val="0"/>
          <w:numId w:val="35"/>
        </w:numPr>
      </w:pPr>
      <w:r>
        <w:t>Token Basierte Authentifizierung</w:t>
      </w:r>
    </w:p>
    <w:p w14:paraId="1271FDF6" w14:textId="77777777" w:rsidR="00C84570" w:rsidRDefault="00C84570" w:rsidP="00C84570">
      <w:pPr>
        <w:pStyle w:val="Listenabsatz"/>
        <w:numPr>
          <w:ilvl w:val="0"/>
          <w:numId w:val="35"/>
        </w:numPr>
      </w:pPr>
      <w:r>
        <w:t>Sensor Daten auswerten und darstellen</w:t>
      </w:r>
    </w:p>
    <w:p w14:paraId="3A288828" w14:textId="77777777" w:rsidR="00C84570" w:rsidRDefault="00C84570" w:rsidP="00C84570">
      <w:pPr>
        <w:pStyle w:val="Listenabsatz"/>
        <w:numPr>
          <w:ilvl w:val="0"/>
          <w:numId w:val="35"/>
        </w:numPr>
      </w:pPr>
      <w:r>
        <w:t>Darstellung von Echtzeitdaten in einem Web basierten Dashboard</w:t>
      </w:r>
    </w:p>
    <w:p w14:paraId="3FFC2C71" w14:textId="77777777" w:rsidR="00C84570" w:rsidRDefault="00C84570" w:rsidP="00C84570">
      <w:pPr>
        <w:pStyle w:val="berschrift2"/>
      </w:pPr>
      <w:r w:rsidRPr="00C84570">
        <w:t>Arbeiten in den letzten 6 Monaten</w:t>
      </w:r>
    </w:p>
    <w:p w14:paraId="4841B096" w14:textId="77777777" w:rsidR="00C84570" w:rsidRDefault="00C84570" w:rsidP="00C84570">
      <w:pPr>
        <w:pStyle w:val="Listenabsatz"/>
        <w:numPr>
          <w:ilvl w:val="0"/>
          <w:numId w:val="36"/>
        </w:numPr>
      </w:pPr>
      <w:r>
        <w:t xml:space="preserve">Python API mit </w:t>
      </w:r>
      <w:proofErr w:type="spellStart"/>
      <w:r>
        <w:t>Firebase</w:t>
      </w:r>
      <w:proofErr w:type="spellEnd"/>
    </w:p>
    <w:p w14:paraId="1B20338D" w14:textId="77777777" w:rsidR="00C84570" w:rsidRDefault="00C84570" w:rsidP="00C84570">
      <w:pPr>
        <w:pStyle w:val="Listenabsatz"/>
        <w:numPr>
          <w:ilvl w:val="0"/>
          <w:numId w:val="36"/>
        </w:numPr>
      </w:pPr>
      <w:r>
        <w:t xml:space="preserve">Webseite mit PHP/Wordpress für </w:t>
      </w:r>
      <w:proofErr w:type="spellStart"/>
      <w:r>
        <w:t>BBBaden</w:t>
      </w:r>
      <w:proofErr w:type="spellEnd"/>
      <w:r>
        <w:t xml:space="preserve"> realisieren</w:t>
      </w:r>
    </w:p>
    <w:p w14:paraId="3D665F85" w14:textId="77777777" w:rsidR="00C84570" w:rsidRDefault="00C84570" w:rsidP="00C84570">
      <w:pPr>
        <w:pStyle w:val="Listenabsatz"/>
        <w:numPr>
          <w:ilvl w:val="0"/>
          <w:numId w:val="36"/>
        </w:numPr>
      </w:pPr>
      <w:r>
        <w:t xml:space="preserve">Wordpress </w:t>
      </w:r>
      <w:proofErr w:type="spellStart"/>
      <w:r>
        <w:t>Plugins</w:t>
      </w:r>
      <w:proofErr w:type="spellEnd"/>
      <w:r>
        <w:t xml:space="preserve"> programmieren</w:t>
      </w:r>
    </w:p>
    <w:p w14:paraId="1B6B4D1B" w14:textId="77777777" w:rsidR="00C84570" w:rsidRDefault="00C84570" w:rsidP="00C84570">
      <w:pPr>
        <w:pStyle w:val="Listenabsatz"/>
        <w:numPr>
          <w:ilvl w:val="0"/>
          <w:numId w:val="36"/>
        </w:numPr>
      </w:pPr>
      <w:r>
        <w:t>HTML/CSS/</w:t>
      </w:r>
      <w:proofErr w:type="spellStart"/>
      <w:r>
        <w:t>Javascript</w:t>
      </w:r>
      <w:proofErr w:type="spellEnd"/>
      <w:r>
        <w:t xml:space="preserve"> Templates umsetzen</w:t>
      </w:r>
    </w:p>
    <w:p w14:paraId="7E79CBD6" w14:textId="77777777" w:rsidR="00C84570" w:rsidRPr="00C84570" w:rsidRDefault="00C84570" w:rsidP="00C84570">
      <w:pPr>
        <w:pStyle w:val="berschrift2"/>
      </w:pPr>
      <w:r w:rsidRPr="00C84570">
        <w:t>Individuelle Bewertungskriterien</w:t>
      </w:r>
    </w:p>
    <w:p w14:paraId="218DD871" w14:textId="77777777" w:rsidR="00C84570" w:rsidRDefault="00C84570" w:rsidP="00C84570">
      <w:pPr>
        <w:pStyle w:val="berschrift3"/>
      </w:pPr>
      <w:proofErr w:type="spellStart"/>
      <w:r>
        <w:t>Responsive</w:t>
      </w:r>
      <w:proofErr w:type="spellEnd"/>
      <w:r>
        <w:t xml:space="preserve"> Design</w:t>
      </w:r>
    </w:p>
    <w:p w14:paraId="59B518BA" w14:textId="77777777" w:rsidR="00C84570" w:rsidRDefault="00C84570" w:rsidP="00C84570">
      <w:pPr>
        <w:rPr>
          <w:b/>
        </w:rPr>
      </w:pPr>
      <w:r>
        <w:rPr>
          <w:b/>
        </w:rPr>
        <w:t>Leitfrage</w:t>
      </w:r>
    </w:p>
    <w:p w14:paraId="138281D2" w14:textId="77777777" w:rsidR="00C84570" w:rsidRPr="00C84570" w:rsidRDefault="00C84570" w:rsidP="00C84570">
      <w:pPr>
        <w:rPr>
          <w:b/>
        </w:rPr>
      </w:pPr>
      <w:r w:rsidRPr="00C84570">
        <w:t>Wird die Webanwendung dynamisch auf verschiedene Bildschirmgrössen für Desktop, Tablet und Mobile angepasst?</w:t>
      </w:r>
    </w:p>
    <w:tbl>
      <w:tblPr>
        <w:tblStyle w:val="AvectrisTabelle"/>
        <w:tblW w:w="0" w:type="auto"/>
        <w:tblInd w:w="0" w:type="dxa"/>
        <w:tblLook w:val="04A0" w:firstRow="1" w:lastRow="0" w:firstColumn="1" w:lastColumn="0" w:noHBand="0" w:noVBand="1"/>
      </w:tblPr>
      <w:tblGrid>
        <w:gridCol w:w="2552"/>
        <w:gridCol w:w="6461"/>
      </w:tblGrid>
      <w:tr w:rsidR="00C84570" w14:paraId="5827170E" w14:textId="77777777" w:rsidTr="00C84570">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10BB1E7F" w14:textId="77777777" w:rsidR="00C84570" w:rsidRDefault="00C84570" w:rsidP="009F7A7B">
            <w:pPr>
              <w:pStyle w:val="Tabellentitel1"/>
            </w:pPr>
            <w:r>
              <w:t>Gütestufe</w:t>
            </w:r>
          </w:p>
        </w:tc>
        <w:tc>
          <w:tcPr>
            <w:tcW w:w="6461" w:type="dxa"/>
          </w:tcPr>
          <w:p w14:paraId="758DB35E" w14:textId="77777777" w:rsidR="00C84570" w:rsidRDefault="00C84570" w:rsidP="009F7A7B">
            <w:pPr>
              <w:pStyle w:val="Tabellentitel1"/>
            </w:pPr>
            <w:r>
              <w:t>Beschreibung</w:t>
            </w:r>
          </w:p>
        </w:tc>
      </w:tr>
      <w:tr w:rsidR="00C84570" w14:paraId="6049375D" w14:textId="77777777" w:rsidTr="00C84570">
        <w:trPr>
          <w:trHeight w:val="213"/>
        </w:trPr>
        <w:tc>
          <w:tcPr>
            <w:tcW w:w="2552" w:type="dxa"/>
          </w:tcPr>
          <w:p w14:paraId="6EAC624E" w14:textId="77777777" w:rsidR="00C84570" w:rsidRDefault="00C84570" w:rsidP="009F7A7B">
            <w:pPr>
              <w:pStyle w:val="TabellenText"/>
            </w:pPr>
            <w:r>
              <w:lastRenderedPageBreak/>
              <w:t>3</w:t>
            </w:r>
          </w:p>
        </w:tc>
        <w:tc>
          <w:tcPr>
            <w:tcW w:w="6461" w:type="dxa"/>
          </w:tcPr>
          <w:p w14:paraId="66442B97" w14:textId="77777777" w:rsidR="00C84570" w:rsidRDefault="00C84570" w:rsidP="009F7A7B">
            <w:pPr>
              <w:pStyle w:val="TabellenText"/>
            </w:pPr>
            <w:r w:rsidRPr="00C84570">
              <w:t>Die Webanwendung wird auf allen drei Bildschirmgrössen angepasst angezeigt.</w:t>
            </w:r>
          </w:p>
        </w:tc>
      </w:tr>
      <w:tr w:rsidR="00C84570" w14:paraId="736FDC72" w14:textId="77777777" w:rsidTr="00C84570">
        <w:trPr>
          <w:trHeight w:val="213"/>
        </w:trPr>
        <w:tc>
          <w:tcPr>
            <w:tcW w:w="2552" w:type="dxa"/>
          </w:tcPr>
          <w:p w14:paraId="73DDE01F" w14:textId="77777777" w:rsidR="00C84570" w:rsidRDefault="00C84570" w:rsidP="009F7A7B">
            <w:pPr>
              <w:pStyle w:val="TabellenText"/>
            </w:pPr>
            <w:r>
              <w:t>2</w:t>
            </w:r>
          </w:p>
        </w:tc>
        <w:tc>
          <w:tcPr>
            <w:tcW w:w="6461" w:type="dxa"/>
          </w:tcPr>
          <w:p w14:paraId="21EBF056" w14:textId="77777777" w:rsidR="00C84570" w:rsidRPr="00C84570" w:rsidRDefault="00C84570" w:rsidP="009F7A7B">
            <w:pPr>
              <w:pStyle w:val="TabellenText"/>
            </w:pPr>
            <w:r w:rsidRPr="00C84570">
              <w:t>Zwei Bildschirmgrössen werden angepasst angezeigt.</w:t>
            </w:r>
          </w:p>
        </w:tc>
      </w:tr>
      <w:tr w:rsidR="00C84570" w14:paraId="10B6B800" w14:textId="77777777" w:rsidTr="00C84570">
        <w:trPr>
          <w:trHeight w:val="213"/>
        </w:trPr>
        <w:tc>
          <w:tcPr>
            <w:tcW w:w="2552" w:type="dxa"/>
          </w:tcPr>
          <w:p w14:paraId="2568ED03" w14:textId="77777777" w:rsidR="00C84570" w:rsidRDefault="00C84570" w:rsidP="009F7A7B">
            <w:pPr>
              <w:pStyle w:val="TabellenText"/>
            </w:pPr>
            <w:r>
              <w:t>1</w:t>
            </w:r>
          </w:p>
        </w:tc>
        <w:tc>
          <w:tcPr>
            <w:tcW w:w="6461" w:type="dxa"/>
          </w:tcPr>
          <w:p w14:paraId="45595FA3" w14:textId="77777777" w:rsidR="00C84570" w:rsidRPr="00C84570" w:rsidRDefault="00C84570" w:rsidP="009F7A7B">
            <w:pPr>
              <w:pStyle w:val="TabellenText"/>
            </w:pPr>
            <w:r w:rsidRPr="00C84570">
              <w:t>Eine Bildschirmgrösse wird angepasst angezeigt.</w:t>
            </w:r>
          </w:p>
        </w:tc>
      </w:tr>
      <w:tr w:rsidR="00C84570" w14:paraId="0E4C9D03" w14:textId="77777777" w:rsidTr="00C84570">
        <w:trPr>
          <w:trHeight w:val="213"/>
        </w:trPr>
        <w:tc>
          <w:tcPr>
            <w:tcW w:w="2552" w:type="dxa"/>
          </w:tcPr>
          <w:p w14:paraId="4CBD8BED" w14:textId="77777777" w:rsidR="00C84570" w:rsidRDefault="00C84570" w:rsidP="009F7A7B">
            <w:pPr>
              <w:pStyle w:val="TabellenText"/>
            </w:pPr>
            <w:r>
              <w:t>0</w:t>
            </w:r>
          </w:p>
        </w:tc>
        <w:tc>
          <w:tcPr>
            <w:tcW w:w="6461" w:type="dxa"/>
          </w:tcPr>
          <w:p w14:paraId="1EADD838" w14:textId="77777777" w:rsidR="00C84570" w:rsidRPr="00C84570" w:rsidRDefault="00C84570" w:rsidP="009F7A7B">
            <w:pPr>
              <w:pStyle w:val="TabellenText"/>
            </w:pPr>
            <w:r w:rsidRPr="00C84570">
              <w:t>Bei keiner Bildschirmgrösse wird die Anwendung angepasst angezeigt</w:t>
            </w:r>
          </w:p>
        </w:tc>
      </w:tr>
    </w:tbl>
    <w:p w14:paraId="2C302633" w14:textId="77777777" w:rsidR="00C84570" w:rsidRDefault="00C84570" w:rsidP="00C84570"/>
    <w:p w14:paraId="4E364F83" w14:textId="77777777" w:rsidR="00DF7EA6" w:rsidRDefault="00DF7EA6" w:rsidP="00DF7EA6">
      <w:pPr>
        <w:pStyle w:val="berschrift3"/>
      </w:pPr>
      <w:r w:rsidRPr="00DF7EA6">
        <w:t>Browserkompatibilität</w:t>
      </w:r>
    </w:p>
    <w:p w14:paraId="14953E64" w14:textId="77777777" w:rsidR="00DF7EA6" w:rsidRDefault="00DF7EA6" w:rsidP="00DF7EA6">
      <w:pPr>
        <w:rPr>
          <w:b/>
        </w:rPr>
      </w:pPr>
      <w:r>
        <w:rPr>
          <w:b/>
        </w:rPr>
        <w:t>Leitfrage</w:t>
      </w:r>
    </w:p>
    <w:p w14:paraId="3C874816" w14:textId="77777777" w:rsidR="00DF7EA6" w:rsidRPr="00DF7EA6" w:rsidRDefault="00DF7EA6" w:rsidP="00DF7EA6">
      <w:r w:rsidRPr="00DF7EA6">
        <w:t>Unterstützt die Anwendung die drei in der Aufgabenstellung geforderten Browser Edge, Firefox und Chrome bezüglich Funktionen und Design.</w:t>
      </w:r>
    </w:p>
    <w:tbl>
      <w:tblPr>
        <w:tblStyle w:val="AvectrisTabelle"/>
        <w:tblW w:w="0" w:type="auto"/>
        <w:tblInd w:w="0" w:type="dxa"/>
        <w:tblLook w:val="04A0" w:firstRow="1" w:lastRow="0" w:firstColumn="1" w:lastColumn="0" w:noHBand="0" w:noVBand="1"/>
      </w:tblPr>
      <w:tblGrid>
        <w:gridCol w:w="2552"/>
        <w:gridCol w:w="6461"/>
      </w:tblGrid>
      <w:tr w:rsidR="00DF7EA6" w14:paraId="4C60AA1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CE551F4" w14:textId="77777777" w:rsidR="00DF7EA6" w:rsidRDefault="00DF7EA6" w:rsidP="009F7A7B">
            <w:pPr>
              <w:pStyle w:val="Tabellentitel1"/>
            </w:pPr>
            <w:r>
              <w:t>Gütestufe</w:t>
            </w:r>
          </w:p>
        </w:tc>
        <w:tc>
          <w:tcPr>
            <w:tcW w:w="6461" w:type="dxa"/>
          </w:tcPr>
          <w:p w14:paraId="7485CEEF" w14:textId="77777777" w:rsidR="00DF7EA6" w:rsidRDefault="00DF7EA6" w:rsidP="009F7A7B">
            <w:pPr>
              <w:pStyle w:val="Tabellentitel1"/>
            </w:pPr>
            <w:r>
              <w:t>Beschreibung</w:t>
            </w:r>
          </w:p>
        </w:tc>
      </w:tr>
      <w:tr w:rsidR="00DF7EA6" w14:paraId="5C8BCF0D" w14:textId="77777777" w:rsidTr="009F7A7B">
        <w:trPr>
          <w:trHeight w:val="213"/>
        </w:trPr>
        <w:tc>
          <w:tcPr>
            <w:tcW w:w="2552" w:type="dxa"/>
          </w:tcPr>
          <w:p w14:paraId="336A63EA" w14:textId="77777777" w:rsidR="00DF7EA6" w:rsidRDefault="00DF7EA6" w:rsidP="009F7A7B">
            <w:pPr>
              <w:pStyle w:val="TabellenText"/>
            </w:pPr>
            <w:r>
              <w:t>3</w:t>
            </w:r>
          </w:p>
        </w:tc>
        <w:tc>
          <w:tcPr>
            <w:tcW w:w="6461" w:type="dxa"/>
          </w:tcPr>
          <w:p w14:paraId="1387D1E4" w14:textId="77777777" w:rsidR="00DF7EA6" w:rsidRDefault="00DF7EA6" w:rsidP="009F7A7B">
            <w:pPr>
              <w:pStyle w:val="TabellenText"/>
            </w:pPr>
            <w:r w:rsidRPr="00DF7EA6">
              <w:t>Alle drei Browser werden bezüglich Funktionen und Design vollständig unterstützt. Es sind höchstens minimale Unterschiede im Design zu erkennen.</w:t>
            </w:r>
          </w:p>
        </w:tc>
      </w:tr>
      <w:tr w:rsidR="00DF7EA6" w14:paraId="39EECE56" w14:textId="77777777" w:rsidTr="009F7A7B">
        <w:trPr>
          <w:trHeight w:val="213"/>
        </w:trPr>
        <w:tc>
          <w:tcPr>
            <w:tcW w:w="2552" w:type="dxa"/>
          </w:tcPr>
          <w:p w14:paraId="7A92FA8A" w14:textId="77777777" w:rsidR="00DF7EA6" w:rsidRDefault="00DF7EA6" w:rsidP="009F7A7B">
            <w:pPr>
              <w:pStyle w:val="TabellenText"/>
            </w:pPr>
            <w:r>
              <w:t>2</w:t>
            </w:r>
          </w:p>
        </w:tc>
        <w:tc>
          <w:tcPr>
            <w:tcW w:w="6461" w:type="dxa"/>
          </w:tcPr>
          <w:p w14:paraId="73A271A5" w14:textId="77777777" w:rsidR="00DF7EA6" w:rsidRPr="00C84570" w:rsidRDefault="00DF7EA6" w:rsidP="009F7A7B">
            <w:pPr>
              <w:pStyle w:val="TabellenText"/>
            </w:pPr>
            <w:r w:rsidRPr="00DF7EA6">
              <w:t>Zwei der drei in der Leitfrage erwähnten Browser werden vollumfänglich unterstützt.</w:t>
            </w:r>
          </w:p>
        </w:tc>
      </w:tr>
      <w:tr w:rsidR="00DF7EA6" w14:paraId="0DCF84AF" w14:textId="77777777" w:rsidTr="009F7A7B">
        <w:trPr>
          <w:trHeight w:val="213"/>
        </w:trPr>
        <w:tc>
          <w:tcPr>
            <w:tcW w:w="2552" w:type="dxa"/>
          </w:tcPr>
          <w:p w14:paraId="196E9BC7" w14:textId="77777777" w:rsidR="00DF7EA6" w:rsidRDefault="00DF7EA6" w:rsidP="009F7A7B">
            <w:pPr>
              <w:pStyle w:val="TabellenText"/>
            </w:pPr>
            <w:r>
              <w:t>1</w:t>
            </w:r>
          </w:p>
        </w:tc>
        <w:tc>
          <w:tcPr>
            <w:tcW w:w="6461" w:type="dxa"/>
          </w:tcPr>
          <w:p w14:paraId="435ACF4D" w14:textId="77777777" w:rsidR="00DF7EA6" w:rsidRPr="00C84570" w:rsidRDefault="00DF7EA6" w:rsidP="009F7A7B">
            <w:pPr>
              <w:pStyle w:val="TabellenText"/>
            </w:pPr>
            <w:r w:rsidRPr="00DF7EA6">
              <w:t>Einer der drei in der Leitfrage erwähnten Browser wird vollumfänglich unterstützt.</w:t>
            </w:r>
          </w:p>
        </w:tc>
      </w:tr>
      <w:tr w:rsidR="00DF7EA6" w14:paraId="3859DCAB" w14:textId="77777777" w:rsidTr="009F7A7B">
        <w:trPr>
          <w:trHeight w:val="213"/>
        </w:trPr>
        <w:tc>
          <w:tcPr>
            <w:tcW w:w="2552" w:type="dxa"/>
          </w:tcPr>
          <w:p w14:paraId="6D21DA87" w14:textId="77777777" w:rsidR="00DF7EA6" w:rsidRDefault="00DF7EA6" w:rsidP="009F7A7B">
            <w:pPr>
              <w:pStyle w:val="TabellenText"/>
            </w:pPr>
            <w:r>
              <w:t>0</w:t>
            </w:r>
          </w:p>
        </w:tc>
        <w:tc>
          <w:tcPr>
            <w:tcW w:w="6461" w:type="dxa"/>
          </w:tcPr>
          <w:p w14:paraId="46C96CA5" w14:textId="77777777" w:rsidR="00DF7EA6" w:rsidRPr="00C84570" w:rsidRDefault="00DF7EA6" w:rsidP="009F7A7B">
            <w:pPr>
              <w:pStyle w:val="TabellenText"/>
            </w:pPr>
            <w:r w:rsidRPr="00DF7EA6">
              <w:t>Keiner der drei in der Leitfrage erwähnten Browser wird vollumfänglich unterstützt.</w:t>
            </w:r>
          </w:p>
        </w:tc>
      </w:tr>
    </w:tbl>
    <w:p w14:paraId="6A736715" w14:textId="77777777" w:rsidR="00D816FA" w:rsidRDefault="00D816FA" w:rsidP="00E42095"/>
    <w:p w14:paraId="68467E19" w14:textId="77777777" w:rsidR="00DF7EA6" w:rsidRDefault="00DF7EA6" w:rsidP="00DF7EA6">
      <w:pPr>
        <w:pStyle w:val="berschrift3"/>
      </w:pPr>
      <w:r w:rsidRPr="00DF7EA6">
        <w:t>Einhaltung Corporate Design</w:t>
      </w:r>
    </w:p>
    <w:p w14:paraId="73606D61" w14:textId="77777777" w:rsidR="00DF7EA6" w:rsidRDefault="00DF7EA6" w:rsidP="00DF7EA6">
      <w:pPr>
        <w:rPr>
          <w:b/>
        </w:rPr>
      </w:pPr>
      <w:r>
        <w:rPr>
          <w:b/>
        </w:rPr>
        <w:t>Leitfrage</w:t>
      </w:r>
    </w:p>
    <w:p w14:paraId="55511C72" w14:textId="77777777" w:rsidR="00DF7EA6" w:rsidRPr="00DF7EA6" w:rsidRDefault="00DF7EA6" w:rsidP="00DF7EA6">
      <w:r w:rsidRPr="00DF7EA6">
        <w:t>Ist bei der Webanwendung das Corporate Design der BBB gemäss BBB_CD_Manual.pdf eingehalten?</w:t>
      </w:r>
    </w:p>
    <w:tbl>
      <w:tblPr>
        <w:tblStyle w:val="AvectrisTabelle"/>
        <w:tblW w:w="0" w:type="auto"/>
        <w:tblInd w:w="0" w:type="dxa"/>
        <w:tblLook w:val="04A0" w:firstRow="1" w:lastRow="0" w:firstColumn="1" w:lastColumn="0" w:noHBand="0" w:noVBand="1"/>
      </w:tblPr>
      <w:tblGrid>
        <w:gridCol w:w="2552"/>
        <w:gridCol w:w="6461"/>
      </w:tblGrid>
      <w:tr w:rsidR="00DF7EA6" w14:paraId="793B8979"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23BD2525" w14:textId="77777777" w:rsidR="00DF7EA6" w:rsidRDefault="00DF7EA6" w:rsidP="009F7A7B">
            <w:pPr>
              <w:pStyle w:val="Tabellentitel1"/>
            </w:pPr>
            <w:r>
              <w:t>Gütestufe</w:t>
            </w:r>
          </w:p>
        </w:tc>
        <w:tc>
          <w:tcPr>
            <w:tcW w:w="6461" w:type="dxa"/>
          </w:tcPr>
          <w:p w14:paraId="2A46CD37" w14:textId="77777777" w:rsidR="00DF7EA6" w:rsidRDefault="00DF7EA6" w:rsidP="009F7A7B">
            <w:pPr>
              <w:pStyle w:val="Tabellentitel1"/>
            </w:pPr>
            <w:r>
              <w:t>Beschreibung</w:t>
            </w:r>
          </w:p>
        </w:tc>
      </w:tr>
      <w:tr w:rsidR="00DF7EA6" w14:paraId="2F5A6BE8" w14:textId="77777777" w:rsidTr="009F7A7B">
        <w:trPr>
          <w:trHeight w:val="213"/>
        </w:trPr>
        <w:tc>
          <w:tcPr>
            <w:tcW w:w="2552" w:type="dxa"/>
          </w:tcPr>
          <w:p w14:paraId="7C15E6A2" w14:textId="77777777" w:rsidR="00DF7EA6" w:rsidRDefault="00DF7EA6" w:rsidP="009F7A7B">
            <w:pPr>
              <w:pStyle w:val="TabellenText"/>
            </w:pPr>
            <w:r>
              <w:t>3</w:t>
            </w:r>
          </w:p>
        </w:tc>
        <w:tc>
          <w:tcPr>
            <w:tcW w:w="6461" w:type="dxa"/>
          </w:tcPr>
          <w:p w14:paraId="6F3DC278" w14:textId="77777777" w:rsidR="00DF7EA6" w:rsidRDefault="00DF7EA6" w:rsidP="009F7A7B">
            <w:pPr>
              <w:pStyle w:val="TabellenText"/>
            </w:pPr>
            <w:r w:rsidRPr="00DF7EA6">
              <w:t>Die Grafik-Elemente Schrift, Farben &amp; Logo werden gemäss obenstehenden Vorgaben korrekt verwendet</w:t>
            </w:r>
            <w:r>
              <w:t>.</w:t>
            </w:r>
          </w:p>
        </w:tc>
      </w:tr>
      <w:tr w:rsidR="00DF7EA6" w14:paraId="5109F7B6" w14:textId="77777777" w:rsidTr="009F7A7B">
        <w:trPr>
          <w:trHeight w:val="213"/>
        </w:trPr>
        <w:tc>
          <w:tcPr>
            <w:tcW w:w="2552" w:type="dxa"/>
          </w:tcPr>
          <w:p w14:paraId="3AEA75EE" w14:textId="77777777" w:rsidR="00DF7EA6" w:rsidRDefault="00DF7EA6" w:rsidP="009F7A7B">
            <w:pPr>
              <w:pStyle w:val="TabellenText"/>
            </w:pPr>
            <w:r>
              <w:t>2</w:t>
            </w:r>
          </w:p>
        </w:tc>
        <w:tc>
          <w:tcPr>
            <w:tcW w:w="6461" w:type="dxa"/>
          </w:tcPr>
          <w:p w14:paraId="4FBAEC59" w14:textId="77777777" w:rsidR="00DF7EA6" w:rsidRPr="00C84570" w:rsidRDefault="00DF7EA6" w:rsidP="009F7A7B">
            <w:pPr>
              <w:pStyle w:val="TabellenText"/>
            </w:pPr>
            <w:r w:rsidRPr="00DF7EA6">
              <w:t>Zwei der Grafik-Elemente werden richtig verwendet</w:t>
            </w:r>
            <w:r>
              <w:t>.</w:t>
            </w:r>
          </w:p>
        </w:tc>
      </w:tr>
      <w:tr w:rsidR="00DF7EA6" w14:paraId="600D77AF" w14:textId="77777777" w:rsidTr="009F7A7B">
        <w:trPr>
          <w:trHeight w:val="213"/>
        </w:trPr>
        <w:tc>
          <w:tcPr>
            <w:tcW w:w="2552" w:type="dxa"/>
          </w:tcPr>
          <w:p w14:paraId="0670D1BE" w14:textId="77777777" w:rsidR="00DF7EA6" w:rsidRDefault="00DF7EA6" w:rsidP="009F7A7B">
            <w:pPr>
              <w:pStyle w:val="TabellenText"/>
            </w:pPr>
            <w:r>
              <w:t>1</w:t>
            </w:r>
          </w:p>
        </w:tc>
        <w:tc>
          <w:tcPr>
            <w:tcW w:w="6461" w:type="dxa"/>
          </w:tcPr>
          <w:p w14:paraId="312B2A96" w14:textId="77777777" w:rsidR="00DF7EA6" w:rsidRPr="00C84570" w:rsidRDefault="00DF7EA6" w:rsidP="009F7A7B">
            <w:pPr>
              <w:pStyle w:val="TabellenText"/>
            </w:pPr>
            <w:r w:rsidRPr="00DF7EA6">
              <w:t>Ein Grafik-Element wird korrekt eingesetzt</w:t>
            </w:r>
            <w:r>
              <w:t>.</w:t>
            </w:r>
          </w:p>
        </w:tc>
      </w:tr>
      <w:tr w:rsidR="00DF7EA6" w14:paraId="73067053" w14:textId="77777777" w:rsidTr="009F7A7B">
        <w:trPr>
          <w:trHeight w:val="213"/>
        </w:trPr>
        <w:tc>
          <w:tcPr>
            <w:tcW w:w="2552" w:type="dxa"/>
          </w:tcPr>
          <w:p w14:paraId="7FB56171" w14:textId="77777777" w:rsidR="00DF7EA6" w:rsidRDefault="00DF7EA6" w:rsidP="009F7A7B">
            <w:pPr>
              <w:pStyle w:val="TabellenText"/>
            </w:pPr>
            <w:r>
              <w:t>0</w:t>
            </w:r>
          </w:p>
        </w:tc>
        <w:tc>
          <w:tcPr>
            <w:tcW w:w="6461" w:type="dxa"/>
          </w:tcPr>
          <w:p w14:paraId="6C682954" w14:textId="77777777" w:rsidR="00DF7EA6" w:rsidRPr="00C84570" w:rsidRDefault="00DF7EA6" w:rsidP="009F7A7B">
            <w:pPr>
              <w:pStyle w:val="TabellenText"/>
            </w:pPr>
            <w:r w:rsidRPr="00DF7EA6">
              <w:t>Keines der Grafik Elemente wird korrekt eingesetzt</w:t>
            </w:r>
            <w:r>
              <w:t>.</w:t>
            </w:r>
          </w:p>
        </w:tc>
      </w:tr>
    </w:tbl>
    <w:p w14:paraId="5910273F" w14:textId="77777777" w:rsidR="00DF7EA6" w:rsidRDefault="00DF7EA6" w:rsidP="00DF7EA6">
      <w:pPr>
        <w:pStyle w:val="berschrift3"/>
      </w:pPr>
      <w:proofErr w:type="spellStart"/>
      <w:r w:rsidRPr="00DF7EA6">
        <w:t>Codingstyle</w:t>
      </w:r>
      <w:proofErr w:type="spellEnd"/>
      <w:r w:rsidRPr="00DF7EA6">
        <w:t xml:space="preserve"> – Dokumentation</w:t>
      </w:r>
    </w:p>
    <w:p w14:paraId="5BBE88E8" w14:textId="77777777" w:rsidR="00DF7EA6" w:rsidRDefault="00DF7EA6" w:rsidP="00DF7EA6">
      <w:pPr>
        <w:rPr>
          <w:b/>
        </w:rPr>
      </w:pPr>
      <w:r>
        <w:rPr>
          <w:b/>
        </w:rPr>
        <w:t>Leitfrage</w:t>
      </w:r>
    </w:p>
    <w:p w14:paraId="37971123" w14:textId="77777777" w:rsidR="00DF7EA6" w:rsidRPr="00DF7EA6" w:rsidRDefault="00DF7EA6" w:rsidP="00DF7EA6">
      <w:r w:rsidRPr="00DF7EA6">
        <w:lastRenderedPageBreak/>
        <w:t>Ist der Quellcode dokumentiert? Hilft der Text, die Funktionalität zu verstehen und nachzuvollziehen?</w:t>
      </w:r>
    </w:p>
    <w:tbl>
      <w:tblPr>
        <w:tblStyle w:val="AvectrisTabelle"/>
        <w:tblW w:w="0" w:type="auto"/>
        <w:tblInd w:w="0" w:type="dxa"/>
        <w:tblLook w:val="04A0" w:firstRow="1" w:lastRow="0" w:firstColumn="1" w:lastColumn="0" w:noHBand="0" w:noVBand="1"/>
      </w:tblPr>
      <w:tblGrid>
        <w:gridCol w:w="2552"/>
        <w:gridCol w:w="6461"/>
      </w:tblGrid>
      <w:tr w:rsidR="00DF7EA6" w14:paraId="4D47A003"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97931EC" w14:textId="77777777" w:rsidR="00DF7EA6" w:rsidRDefault="00DF7EA6" w:rsidP="009F7A7B">
            <w:pPr>
              <w:pStyle w:val="Tabellentitel1"/>
            </w:pPr>
            <w:r>
              <w:t>Gütestufe</w:t>
            </w:r>
          </w:p>
        </w:tc>
        <w:tc>
          <w:tcPr>
            <w:tcW w:w="6461" w:type="dxa"/>
          </w:tcPr>
          <w:p w14:paraId="797D0C23" w14:textId="77777777" w:rsidR="00DF7EA6" w:rsidRDefault="00DF7EA6" w:rsidP="009F7A7B">
            <w:pPr>
              <w:pStyle w:val="Tabellentitel1"/>
            </w:pPr>
            <w:r>
              <w:t>Beschreibung</w:t>
            </w:r>
          </w:p>
        </w:tc>
      </w:tr>
      <w:tr w:rsidR="00DF7EA6" w14:paraId="4BD791DE" w14:textId="77777777" w:rsidTr="009F7A7B">
        <w:trPr>
          <w:trHeight w:val="213"/>
        </w:trPr>
        <w:tc>
          <w:tcPr>
            <w:tcW w:w="2552" w:type="dxa"/>
          </w:tcPr>
          <w:p w14:paraId="4FD27253" w14:textId="77777777" w:rsidR="00DF7EA6" w:rsidRDefault="00DF7EA6" w:rsidP="009F7A7B">
            <w:pPr>
              <w:pStyle w:val="TabellenText"/>
            </w:pPr>
            <w:r>
              <w:t>3</w:t>
            </w:r>
          </w:p>
        </w:tc>
        <w:tc>
          <w:tcPr>
            <w:tcW w:w="6461" w:type="dxa"/>
          </w:tcPr>
          <w:p w14:paraId="5778AED2" w14:textId="77777777" w:rsidR="00DF7EA6" w:rsidRDefault="00DF7EA6" w:rsidP="009F7A7B">
            <w:pPr>
              <w:pStyle w:val="TabellenText"/>
            </w:pPr>
            <w:r w:rsidRPr="00DF7EA6">
              <w:t>Der Text erklärt was notwendig ist, um die Funktion/Methode besser zu verstehen. Allfällige Richtlinien sind eingehalten.</w:t>
            </w:r>
          </w:p>
        </w:tc>
      </w:tr>
      <w:tr w:rsidR="00DF7EA6" w14:paraId="1FB0669B" w14:textId="77777777" w:rsidTr="009F7A7B">
        <w:trPr>
          <w:trHeight w:val="213"/>
        </w:trPr>
        <w:tc>
          <w:tcPr>
            <w:tcW w:w="2552" w:type="dxa"/>
          </w:tcPr>
          <w:p w14:paraId="2803DAD9" w14:textId="77777777" w:rsidR="00DF7EA6" w:rsidRDefault="00DF7EA6" w:rsidP="009F7A7B">
            <w:pPr>
              <w:pStyle w:val="TabellenText"/>
            </w:pPr>
            <w:r>
              <w:t>2</w:t>
            </w:r>
          </w:p>
        </w:tc>
        <w:tc>
          <w:tcPr>
            <w:tcW w:w="6461" w:type="dxa"/>
          </w:tcPr>
          <w:p w14:paraId="36EF9192" w14:textId="77777777" w:rsidR="00DF7EA6" w:rsidRPr="00C84570" w:rsidRDefault="00DF7EA6" w:rsidP="009F7A7B">
            <w:pPr>
              <w:pStyle w:val="TabellenText"/>
            </w:pPr>
            <w:r w:rsidRPr="00DF7EA6">
              <w:t>Der Text hilft nur zum Teil weiter. Allfällige Richtlinien sind teilweise berücksichtigt.</w:t>
            </w:r>
          </w:p>
        </w:tc>
      </w:tr>
      <w:tr w:rsidR="00DF7EA6" w14:paraId="3828B78C" w14:textId="77777777" w:rsidTr="009F7A7B">
        <w:trPr>
          <w:trHeight w:val="213"/>
        </w:trPr>
        <w:tc>
          <w:tcPr>
            <w:tcW w:w="2552" w:type="dxa"/>
          </w:tcPr>
          <w:p w14:paraId="4D5D169C" w14:textId="77777777" w:rsidR="00DF7EA6" w:rsidRDefault="00DF7EA6" w:rsidP="009F7A7B">
            <w:pPr>
              <w:pStyle w:val="TabellenText"/>
            </w:pPr>
            <w:r>
              <w:t>1</w:t>
            </w:r>
          </w:p>
        </w:tc>
        <w:tc>
          <w:tcPr>
            <w:tcW w:w="6461" w:type="dxa"/>
          </w:tcPr>
          <w:p w14:paraId="07393166" w14:textId="77777777" w:rsidR="00DF7EA6" w:rsidRPr="00C84570" w:rsidRDefault="00DF7EA6" w:rsidP="009F7A7B">
            <w:pPr>
              <w:pStyle w:val="TabellenText"/>
            </w:pPr>
            <w:r w:rsidRPr="00DF7EA6">
              <w:t>Der Text hilft selten weiter. Allfällige Richtlinien sind offensichtlich verletzt.</w:t>
            </w:r>
          </w:p>
        </w:tc>
      </w:tr>
      <w:tr w:rsidR="00DF7EA6" w14:paraId="2FF83A98" w14:textId="77777777" w:rsidTr="009F7A7B">
        <w:trPr>
          <w:trHeight w:val="213"/>
        </w:trPr>
        <w:tc>
          <w:tcPr>
            <w:tcW w:w="2552" w:type="dxa"/>
          </w:tcPr>
          <w:p w14:paraId="0D16571F" w14:textId="77777777" w:rsidR="00DF7EA6" w:rsidRDefault="00DF7EA6" w:rsidP="009F7A7B">
            <w:pPr>
              <w:pStyle w:val="TabellenText"/>
            </w:pPr>
            <w:r>
              <w:t>0</w:t>
            </w:r>
          </w:p>
        </w:tc>
        <w:tc>
          <w:tcPr>
            <w:tcW w:w="6461" w:type="dxa"/>
          </w:tcPr>
          <w:p w14:paraId="2D18EAE6" w14:textId="77777777" w:rsidR="00DF7EA6" w:rsidRPr="00C84570" w:rsidRDefault="00DF7EA6" w:rsidP="009F7A7B">
            <w:pPr>
              <w:pStyle w:val="TabellenText"/>
            </w:pPr>
            <w:r w:rsidRPr="00DF7EA6">
              <w:t>Es ist wenig bis gar nichts dokumentiert.</w:t>
            </w:r>
          </w:p>
        </w:tc>
      </w:tr>
    </w:tbl>
    <w:p w14:paraId="60ECA62B" w14:textId="77777777" w:rsidR="00DF7EA6" w:rsidRDefault="00DF7EA6" w:rsidP="00DF7EA6"/>
    <w:p w14:paraId="71AFAE5D" w14:textId="77777777" w:rsidR="00DF7EA6" w:rsidRDefault="00DF7EA6" w:rsidP="00DF7EA6">
      <w:pPr>
        <w:pStyle w:val="berschrift3"/>
      </w:pPr>
      <w:r w:rsidRPr="00DF7EA6">
        <w:t>Validierung Eingaben</w:t>
      </w:r>
    </w:p>
    <w:p w14:paraId="7BC11174" w14:textId="77777777" w:rsidR="00DF7EA6" w:rsidRDefault="00DF7EA6" w:rsidP="00DF7EA6">
      <w:pPr>
        <w:rPr>
          <w:b/>
        </w:rPr>
      </w:pPr>
      <w:r>
        <w:rPr>
          <w:b/>
        </w:rPr>
        <w:t>Leitfrage</w:t>
      </w:r>
    </w:p>
    <w:p w14:paraId="38C79018" w14:textId="77777777" w:rsidR="00DF7EA6" w:rsidRPr="00DF7EA6" w:rsidRDefault="00DF7EA6" w:rsidP="00DF7EA6">
      <w:r w:rsidRPr="00DF7EA6">
        <w:t>Werden die eingegebenen Daten aller Felder in allen Formularen validiert und allgemein verständliche Fehlermeldungen angezeigt?</w:t>
      </w:r>
    </w:p>
    <w:tbl>
      <w:tblPr>
        <w:tblStyle w:val="AvectrisTabelle"/>
        <w:tblW w:w="0" w:type="auto"/>
        <w:tblInd w:w="0" w:type="dxa"/>
        <w:tblLook w:val="04A0" w:firstRow="1" w:lastRow="0" w:firstColumn="1" w:lastColumn="0" w:noHBand="0" w:noVBand="1"/>
      </w:tblPr>
      <w:tblGrid>
        <w:gridCol w:w="2552"/>
        <w:gridCol w:w="6461"/>
      </w:tblGrid>
      <w:tr w:rsidR="00DF7EA6" w14:paraId="2ED9543D"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5AEFB36C" w14:textId="77777777" w:rsidR="00DF7EA6" w:rsidRDefault="00DF7EA6" w:rsidP="009F7A7B">
            <w:pPr>
              <w:pStyle w:val="Tabellentitel1"/>
            </w:pPr>
            <w:r>
              <w:t>Gütestufe</w:t>
            </w:r>
          </w:p>
        </w:tc>
        <w:tc>
          <w:tcPr>
            <w:tcW w:w="6461" w:type="dxa"/>
          </w:tcPr>
          <w:p w14:paraId="38C313BF" w14:textId="77777777" w:rsidR="00DF7EA6" w:rsidRDefault="00DF7EA6" w:rsidP="009F7A7B">
            <w:pPr>
              <w:pStyle w:val="Tabellentitel1"/>
            </w:pPr>
            <w:r>
              <w:t>Beschreibung</w:t>
            </w:r>
          </w:p>
        </w:tc>
      </w:tr>
      <w:tr w:rsidR="00DF7EA6" w14:paraId="0BB54C4B" w14:textId="77777777" w:rsidTr="009F7A7B">
        <w:trPr>
          <w:trHeight w:val="213"/>
        </w:trPr>
        <w:tc>
          <w:tcPr>
            <w:tcW w:w="2552" w:type="dxa"/>
          </w:tcPr>
          <w:p w14:paraId="6281776F" w14:textId="77777777" w:rsidR="00DF7EA6" w:rsidRDefault="00DF7EA6" w:rsidP="009F7A7B">
            <w:pPr>
              <w:pStyle w:val="TabellenText"/>
            </w:pPr>
            <w:r>
              <w:t>3</w:t>
            </w:r>
          </w:p>
        </w:tc>
        <w:tc>
          <w:tcPr>
            <w:tcW w:w="6461" w:type="dxa"/>
          </w:tcPr>
          <w:p w14:paraId="1BCFBDE9" w14:textId="77777777" w:rsidR="00DF7EA6" w:rsidRDefault="00DF7EA6" w:rsidP="009F7A7B">
            <w:pPr>
              <w:pStyle w:val="TabellenText"/>
            </w:pPr>
            <w:r w:rsidRPr="00DF7EA6">
              <w:t>Alle drei Kriterien (Felder, Formulare, Fehlermeldungen) sind erfüllt</w:t>
            </w:r>
          </w:p>
        </w:tc>
      </w:tr>
      <w:tr w:rsidR="00DF7EA6" w14:paraId="26667533" w14:textId="77777777" w:rsidTr="009F7A7B">
        <w:trPr>
          <w:trHeight w:val="213"/>
        </w:trPr>
        <w:tc>
          <w:tcPr>
            <w:tcW w:w="2552" w:type="dxa"/>
          </w:tcPr>
          <w:p w14:paraId="453C9903" w14:textId="77777777" w:rsidR="00DF7EA6" w:rsidRDefault="00DF7EA6" w:rsidP="009F7A7B">
            <w:pPr>
              <w:pStyle w:val="TabellenText"/>
            </w:pPr>
            <w:r>
              <w:t>2</w:t>
            </w:r>
          </w:p>
        </w:tc>
        <w:tc>
          <w:tcPr>
            <w:tcW w:w="6461" w:type="dxa"/>
          </w:tcPr>
          <w:p w14:paraId="40C6D1AB" w14:textId="77777777" w:rsidR="00DF7EA6" w:rsidRPr="00C84570" w:rsidRDefault="00DF7EA6" w:rsidP="009F7A7B">
            <w:pPr>
              <w:pStyle w:val="TabellenText"/>
            </w:pPr>
            <w:r w:rsidRPr="00DF7EA6">
              <w:t>Zwei Kriterien sind erfüllt</w:t>
            </w:r>
          </w:p>
        </w:tc>
      </w:tr>
      <w:tr w:rsidR="00DF7EA6" w14:paraId="6E02F4EE" w14:textId="77777777" w:rsidTr="009F7A7B">
        <w:trPr>
          <w:trHeight w:val="213"/>
        </w:trPr>
        <w:tc>
          <w:tcPr>
            <w:tcW w:w="2552" w:type="dxa"/>
          </w:tcPr>
          <w:p w14:paraId="43AAE478" w14:textId="77777777" w:rsidR="00DF7EA6" w:rsidRDefault="00DF7EA6" w:rsidP="009F7A7B">
            <w:pPr>
              <w:pStyle w:val="TabellenText"/>
            </w:pPr>
            <w:r>
              <w:t>1</w:t>
            </w:r>
          </w:p>
        </w:tc>
        <w:tc>
          <w:tcPr>
            <w:tcW w:w="6461" w:type="dxa"/>
          </w:tcPr>
          <w:p w14:paraId="0E0B9940" w14:textId="77777777" w:rsidR="00DF7EA6" w:rsidRPr="00C84570" w:rsidRDefault="00DF7EA6" w:rsidP="009F7A7B">
            <w:pPr>
              <w:pStyle w:val="TabellenText"/>
            </w:pPr>
            <w:r w:rsidRPr="00DF7EA6">
              <w:t>Ein Kriterium ist erfüllt</w:t>
            </w:r>
          </w:p>
        </w:tc>
      </w:tr>
      <w:tr w:rsidR="00DF7EA6" w14:paraId="7EB2737C" w14:textId="77777777" w:rsidTr="009F7A7B">
        <w:trPr>
          <w:trHeight w:val="213"/>
        </w:trPr>
        <w:tc>
          <w:tcPr>
            <w:tcW w:w="2552" w:type="dxa"/>
          </w:tcPr>
          <w:p w14:paraId="027B2FA6" w14:textId="77777777" w:rsidR="00DF7EA6" w:rsidRDefault="00DF7EA6" w:rsidP="009F7A7B">
            <w:pPr>
              <w:pStyle w:val="TabellenText"/>
            </w:pPr>
            <w:r>
              <w:t>0</w:t>
            </w:r>
          </w:p>
        </w:tc>
        <w:tc>
          <w:tcPr>
            <w:tcW w:w="6461" w:type="dxa"/>
          </w:tcPr>
          <w:p w14:paraId="4ADF970C" w14:textId="77777777" w:rsidR="00DF7EA6" w:rsidRPr="00C84570" w:rsidRDefault="00DF7EA6" w:rsidP="009F7A7B">
            <w:pPr>
              <w:pStyle w:val="TabellenText"/>
            </w:pPr>
            <w:r w:rsidRPr="00DF7EA6">
              <w:t>Kein Kriterium ist erfüllt</w:t>
            </w:r>
          </w:p>
        </w:tc>
      </w:tr>
    </w:tbl>
    <w:p w14:paraId="1F0561DF" w14:textId="77777777" w:rsidR="00DF7EA6" w:rsidRDefault="00DF7EA6" w:rsidP="00DF7EA6"/>
    <w:p w14:paraId="2C886B60" w14:textId="77777777" w:rsidR="00DF7EA6" w:rsidRDefault="00DF7EA6" w:rsidP="00DF7EA6">
      <w:pPr>
        <w:pStyle w:val="berschrift3"/>
      </w:pPr>
      <w:r w:rsidRPr="00DF7EA6">
        <w:t>Anzeige der Luftqualitäts-Messwerte</w:t>
      </w:r>
    </w:p>
    <w:p w14:paraId="088C00AB" w14:textId="77777777" w:rsidR="00DF7EA6" w:rsidRDefault="00DF7EA6" w:rsidP="00DF7EA6">
      <w:pPr>
        <w:rPr>
          <w:b/>
        </w:rPr>
      </w:pPr>
      <w:r>
        <w:rPr>
          <w:b/>
        </w:rPr>
        <w:t>Leitfrage</w:t>
      </w:r>
    </w:p>
    <w:p w14:paraId="7E025BD6" w14:textId="77777777" w:rsidR="00DF7EA6" w:rsidRPr="00DF7EA6" w:rsidRDefault="00DF7EA6" w:rsidP="00DF7EA6">
      <w:r w:rsidRPr="00DF7EA6">
        <w:t>Erfolgt eine korrekte Auswertung der Messwerte der Sensoren und werden diese richtig im Dashboard angezeigt? Beispielsweise soll die relative Luftfeuchtigkeit in Prozent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1B6DDBE5"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3B8A1807" w14:textId="77777777" w:rsidR="00DF7EA6" w:rsidRDefault="00DF7EA6" w:rsidP="009F7A7B">
            <w:pPr>
              <w:pStyle w:val="Tabellentitel1"/>
            </w:pPr>
            <w:r>
              <w:t>Gütestufe</w:t>
            </w:r>
          </w:p>
        </w:tc>
        <w:tc>
          <w:tcPr>
            <w:tcW w:w="6461" w:type="dxa"/>
          </w:tcPr>
          <w:p w14:paraId="3BC8A4FA" w14:textId="77777777" w:rsidR="00DF7EA6" w:rsidRDefault="00DF7EA6" w:rsidP="009F7A7B">
            <w:pPr>
              <w:pStyle w:val="Tabellentitel1"/>
            </w:pPr>
            <w:r>
              <w:t>Beschreibung</w:t>
            </w:r>
          </w:p>
        </w:tc>
      </w:tr>
      <w:tr w:rsidR="00DF7EA6" w14:paraId="1B61132E" w14:textId="77777777" w:rsidTr="009F7A7B">
        <w:trPr>
          <w:trHeight w:val="213"/>
        </w:trPr>
        <w:tc>
          <w:tcPr>
            <w:tcW w:w="2552" w:type="dxa"/>
          </w:tcPr>
          <w:p w14:paraId="6099A832" w14:textId="77777777" w:rsidR="00DF7EA6" w:rsidRDefault="00DF7EA6" w:rsidP="009F7A7B">
            <w:pPr>
              <w:pStyle w:val="TabellenText"/>
            </w:pPr>
            <w:r>
              <w:t>3</w:t>
            </w:r>
          </w:p>
        </w:tc>
        <w:tc>
          <w:tcPr>
            <w:tcW w:w="6461" w:type="dxa"/>
          </w:tcPr>
          <w:p w14:paraId="01D6755D" w14:textId="77777777" w:rsidR="00DF7EA6" w:rsidRDefault="00DF7EA6" w:rsidP="009F7A7B">
            <w:pPr>
              <w:pStyle w:val="TabellenText"/>
            </w:pPr>
            <w:r w:rsidRPr="00DF7EA6">
              <w:t>Alle drei Messwert-Kategorien werden richtig interpretiert und angezeigt.</w:t>
            </w:r>
          </w:p>
        </w:tc>
      </w:tr>
      <w:tr w:rsidR="00DF7EA6" w14:paraId="5E1B52F9" w14:textId="77777777" w:rsidTr="009F7A7B">
        <w:trPr>
          <w:trHeight w:val="213"/>
        </w:trPr>
        <w:tc>
          <w:tcPr>
            <w:tcW w:w="2552" w:type="dxa"/>
          </w:tcPr>
          <w:p w14:paraId="76298D7F" w14:textId="77777777" w:rsidR="00DF7EA6" w:rsidRDefault="00DF7EA6" w:rsidP="009F7A7B">
            <w:pPr>
              <w:pStyle w:val="TabellenText"/>
            </w:pPr>
            <w:r>
              <w:t>2</w:t>
            </w:r>
          </w:p>
        </w:tc>
        <w:tc>
          <w:tcPr>
            <w:tcW w:w="6461" w:type="dxa"/>
          </w:tcPr>
          <w:p w14:paraId="3326446A" w14:textId="77777777" w:rsidR="00DF7EA6" w:rsidRPr="00C84570" w:rsidRDefault="00DF7EA6" w:rsidP="009F7A7B">
            <w:pPr>
              <w:pStyle w:val="TabellenText"/>
            </w:pPr>
            <w:r w:rsidRPr="00DF7EA6">
              <w:t>Zwei Messwert-Kategorien werden richtig interpretiert und angezeigt.</w:t>
            </w:r>
          </w:p>
        </w:tc>
      </w:tr>
      <w:tr w:rsidR="00DF7EA6" w14:paraId="54FC25DA" w14:textId="77777777" w:rsidTr="009F7A7B">
        <w:trPr>
          <w:trHeight w:val="213"/>
        </w:trPr>
        <w:tc>
          <w:tcPr>
            <w:tcW w:w="2552" w:type="dxa"/>
          </w:tcPr>
          <w:p w14:paraId="594B0AB3" w14:textId="77777777" w:rsidR="00DF7EA6" w:rsidRDefault="00DF7EA6" w:rsidP="009F7A7B">
            <w:pPr>
              <w:pStyle w:val="TabellenText"/>
            </w:pPr>
            <w:r>
              <w:t>1</w:t>
            </w:r>
          </w:p>
        </w:tc>
        <w:tc>
          <w:tcPr>
            <w:tcW w:w="6461" w:type="dxa"/>
          </w:tcPr>
          <w:p w14:paraId="2EE6529D" w14:textId="77777777" w:rsidR="00DF7EA6" w:rsidRPr="00C84570" w:rsidRDefault="00DF7EA6" w:rsidP="009F7A7B">
            <w:pPr>
              <w:pStyle w:val="TabellenText"/>
            </w:pPr>
            <w:r w:rsidRPr="00DF7EA6">
              <w:t>Eine Messwert-Kategorie wird richtig interpretiert und angezeigt.</w:t>
            </w:r>
          </w:p>
        </w:tc>
      </w:tr>
      <w:tr w:rsidR="00DF7EA6" w14:paraId="7A401463" w14:textId="77777777" w:rsidTr="009F7A7B">
        <w:trPr>
          <w:trHeight w:val="213"/>
        </w:trPr>
        <w:tc>
          <w:tcPr>
            <w:tcW w:w="2552" w:type="dxa"/>
          </w:tcPr>
          <w:p w14:paraId="68450DB6" w14:textId="77777777" w:rsidR="00DF7EA6" w:rsidRDefault="00DF7EA6" w:rsidP="009F7A7B">
            <w:pPr>
              <w:pStyle w:val="TabellenText"/>
            </w:pPr>
            <w:r>
              <w:t>0</w:t>
            </w:r>
          </w:p>
        </w:tc>
        <w:tc>
          <w:tcPr>
            <w:tcW w:w="6461" w:type="dxa"/>
          </w:tcPr>
          <w:p w14:paraId="3C2BE013" w14:textId="77777777" w:rsidR="00DF7EA6" w:rsidRPr="00C84570" w:rsidRDefault="00DF7EA6" w:rsidP="009F7A7B">
            <w:pPr>
              <w:pStyle w:val="TabellenText"/>
            </w:pPr>
            <w:r w:rsidRPr="00DF7EA6">
              <w:t>Keine Messwert-Kategorie wird richtig interpretiert und angezeigt.</w:t>
            </w:r>
          </w:p>
        </w:tc>
      </w:tr>
    </w:tbl>
    <w:p w14:paraId="075B11DB" w14:textId="77777777" w:rsidR="00DF7EA6" w:rsidRDefault="00DF7EA6" w:rsidP="00DF7EA6"/>
    <w:p w14:paraId="4BC8A3A6" w14:textId="77777777" w:rsidR="00DF7EA6" w:rsidRDefault="00DF7EA6" w:rsidP="00DF7EA6">
      <w:pPr>
        <w:pStyle w:val="berschrift3"/>
      </w:pPr>
      <w:r w:rsidRPr="00DF7EA6">
        <w:lastRenderedPageBreak/>
        <w:t>Grafische Darstellung der Messwerte</w:t>
      </w:r>
    </w:p>
    <w:p w14:paraId="6B3AEDC5" w14:textId="77777777" w:rsidR="00DF7EA6" w:rsidRDefault="00DF7EA6" w:rsidP="00DF7EA6">
      <w:pPr>
        <w:rPr>
          <w:b/>
        </w:rPr>
      </w:pPr>
      <w:r>
        <w:rPr>
          <w:b/>
        </w:rPr>
        <w:t>Leitfrage</w:t>
      </w:r>
    </w:p>
    <w:p w14:paraId="4EC08FEF" w14:textId="77777777" w:rsidR="00DF7EA6" w:rsidRPr="00DF7EA6" w:rsidRDefault="00DF7EA6" w:rsidP="00DF7EA6">
      <w:r w:rsidRPr="00DF7EA6">
        <w:t>Kann der Verlauf der drei Luftqualitätsmesswerte grafisch und mit wählbarem Zeitraum angezeigt werden?</w:t>
      </w:r>
    </w:p>
    <w:tbl>
      <w:tblPr>
        <w:tblStyle w:val="AvectrisTabelle"/>
        <w:tblW w:w="0" w:type="auto"/>
        <w:tblInd w:w="0" w:type="dxa"/>
        <w:tblLook w:val="04A0" w:firstRow="1" w:lastRow="0" w:firstColumn="1" w:lastColumn="0" w:noHBand="0" w:noVBand="1"/>
      </w:tblPr>
      <w:tblGrid>
        <w:gridCol w:w="2552"/>
        <w:gridCol w:w="6461"/>
      </w:tblGrid>
      <w:tr w:rsidR="00DF7EA6" w14:paraId="55999F31" w14:textId="77777777" w:rsidTr="009F7A7B">
        <w:trPr>
          <w:cnfStyle w:val="100000000000" w:firstRow="1" w:lastRow="0" w:firstColumn="0" w:lastColumn="0" w:oddVBand="0" w:evenVBand="0" w:oddHBand="0" w:evenHBand="0" w:firstRowFirstColumn="0" w:firstRowLastColumn="0" w:lastRowFirstColumn="0" w:lastRowLastColumn="0"/>
          <w:trHeight w:val="198"/>
        </w:trPr>
        <w:tc>
          <w:tcPr>
            <w:tcW w:w="2552" w:type="dxa"/>
          </w:tcPr>
          <w:p w14:paraId="4C5E96EB" w14:textId="77777777" w:rsidR="00DF7EA6" w:rsidRDefault="00DF7EA6" w:rsidP="009F7A7B">
            <w:pPr>
              <w:pStyle w:val="Tabellentitel1"/>
            </w:pPr>
            <w:r>
              <w:t>Gütestufe</w:t>
            </w:r>
          </w:p>
        </w:tc>
        <w:tc>
          <w:tcPr>
            <w:tcW w:w="6461" w:type="dxa"/>
          </w:tcPr>
          <w:p w14:paraId="63D0A011" w14:textId="77777777" w:rsidR="00DF7EA6" w:rsidRDefault="00DF7EA6" w:rsidP="009F7A7B">
            <w:pPr>
              <w:pStyle w:val="Tabellentitel1"/>
            </w:pPr>
            <w:r>
              <w:t>Beschreibung</w:t>
            </w:r>
          </w:p>
        </w:tc>
      </w:tr>
      <w:tr w:rsidR="00DF7EA6" w14:paraId="6C553DCE" w14:textId="77777777" w:rsidTr="009F7A7B">
        <w:trPr>
          <w:trHeight w:val="213"/>
        </w:trPr>
        <w:tc>
          <w:tcPr>
            <w:tcW w:w="2552" w:type="dxa"/>
          </w:tcPr>
          <w:p w14:paraId="017CEDAD" w14:textId="77777777" w:rsidR="00DF7EA6" w:rsidRDefault="00DF7EA6" w:rsidP="009F7A7B">
            <w:pPr>
              <w:pStyle w:val="TabellenText"/>
            </w:pPr>
            <w:r>
              <w:t>3</w:t>
            </w:r>
          </w:p>
        </w:tc>
        <w:tc>
          <w:tcPr>
            <w:tcW w:w="6461" w:type="dxa"/>
          </w:tcPr>
          <w:p w14:paraId="30B6B547" w14:textId="77777777" w:rsidR="00DF7EA6" w:rsidRDefault="00DF7EA6" w:rsidP="009F7A7B">
            <w:pPr>
              <w:pStyle w:val="TabellenText"/>
            </w:pPr>
            <w:r w:rsidRPr="00DF7EA6">
              <w:t>Alle drei Messwerte werden als Grafik und mit wählbarem Zeitraum angezeigt.</w:t>
            </w:r>
          </w:p>
        </w:tc>
      </w:tr>
      <w:tr w:rsidR="00DF7EA6" w14:paraId="3F41608F" w14:textId="77777777" w:rsidTr="009F7A7B">
        <w:trPr>
          <w:trHeight w:val="213"/>
        </w:trPr>
        <w:tc>
          <w:tcPr>
            <w:tcW w:w="2552" w:type="dxa"/>
          </w:tcPr>
          <w:p w14:paraId="1D310B73" w14:textId="77777777" w:rsidR="00DF7EA6" w:rsidRDefault="00DF7EA6" w:rsidP="009F7A7B">
            <w:pPr>
              <w:pStyle w:val="TabellenText"/>
            </w:pPr>
            <w:r>
              <w:t>2</w:t>
            </w:r>
          </w:p>
        </w:tc>
        <w:tc>
          <w:tcPr>
            <w:tcW w:w="6461" w:type="dxa"/>
          </w:tcPr>
          <w:p w14:paraId="7D910387" w14:textId="77777777" w:rsidR="00DF7EA6" w:rsidRPr="00C84570" w:rsidRDefault="00DF7EA6" w:rsidP="009F7A7B">
            <w:pPr>
              <w:pStyle w:val="TabellenText"/>
            </w:pPr>
            <w:r w:rsidRPr="00DF7EA6">
              <w:t>Alle drei Messwerte werden als Grafik angezeigt, jedoch ohne wählbaren Zeitraum.</w:t>
            </w:r>
          </w:p>
        </w:tc>
      </w:tr>
      <w:tr w:rsidR="00DF7EA6" w14:paraId="2B1EB958" w14:textId="77777777" w:rsidTr="009F7A7B">
        <w:trPr>
          <w:trHeight w:val="213"/>
        </w:trPr>
        <w:tc>
          <w:tcPr>
            <w:tcW w:w="2552" w:type="dxa"/>
          </w:tcPr>
          <w:p w14:paraId="4A221402" w14:textId="77777777" w:rsidR="00DF7EA6" w:rsidRDefault="00DF7EA6" w:rsidP="009F7A7B">
            <w:pPr>
              <w:pStyle w:val="TabellenText"/>
            </w:pPr>
            <w:r>
              <w:t>1</w:t>
            </w:r>
          </w:p>
        </w:tc>
        <w:tc>
          <w:tcPr>
            <w:tcW w:w="6461" w:type="dxa"/>
          </w:tcPr>
          <w:p w14:paraId="18666433" w14:textId="77777777" w:rsidR="00DF7EA6" w:rsidRPr="00C84570" w:rsidRDefault="00DF7EA6" w:rsidP="009F7A7B">
            <w:pPr>
              <w:pStyle w:val="TabellenText"/>
            </w:pPr>
            <w:r w:rsidRPr="00DF7EA6">
              <w:t>Nur ein Teil der Messwerte werden als Grafik angezeigt.</w:t>
            </w:r>
          </w:p>
        </w:tc>
      </w:tr>
      <w:tr w:rsidR="00DF7EA6" w14:paraId="400A23B6" w14:textId="77777777" w:rsidTr="009F7A7B">
        <w:trPr>
          <w:trHeight w:val="213"/>
        </w:trPr>
        <w:tc>
          <w:tcPr>
            <w:tcW w:w="2552" w:type="dxa"/>
          </w:tcPr>
          <w:p w14:paraId="54B91D04" w14:textId="77777777" w:rsidR="00DF7EA6" w:rsidRDefault="00DF7EA6" w:rsidP="009F7A7B">
            <w:pPr>
              <w:pStyle w:val="TabellenText"/>
            </w:pPr>
            <w:r>
              <w:t>0</w:t>
            </w:r>
          </w:p>
        </w:tc>
        <w:tc>
          <w:tcPr>
            <w:tcW w:w="6461" w:type="dxa"/>
          </w:tcPr>
          <w:p w14:paraId="5C9AF732" w14:textId="77777777" w:rsidR="00DF7EA6" w:rsidRPr="00C84570" w:rsidRDefault="00DF7EA6" w:rsidP="009F7A7B">
            <w:pPr>
              <w:pStyle w:val="TabellenText"/>
            </w:pPr>
            <w:r w:rsidRPr="00DF7EA6">
              <w:t>Kein Messwert kann als Grafik angezeigt werden.</w:t>
            </w:r>
          </w:p>
        </w:tc>
      </w:tr>
    </w:tbl>
    <w:p w14:paraId="6008E232" w14:textId="77777777" w:rsidR="00DF7EA6" w:rsidRDefault="00DF7EA6" w:rsidP="00DF7EA6">
      <w:pPr>
        <w:pStyle w:val="berschrift2"/>
        <w:numPr>
          <w:ilvl w:val="0"/>
          <w:numId w:val="0"/>
        </w:numPr>
        <w:ind w:left="576"/>
      </w:pPr>
    </w:p>
    <w:p w14:paraId="4FDA7347" w14:textId="77777777" w:rsidR="00DF7EA6" w:rsidRDefault="00DD270A" w:rsidP="00DF7EA6">
      <w:pPr>
        <w:pStyle w:val="berschrift1"/>
      </w:pPr>
      <w:r>
        <w:t>Projektorganisation</w:t>
      </w:r>
    </w:p>
    <w:p w14:paraId="0A853FD7" w14:textId="77777777" w:rsidR="00DD270A" w:rsidRDefault="00DD270A" w:rsidP="00DD270A">
      <w:pPr>
        <w:pStyle w:val="berschrift2"/>
      </w:pPr>
      <w:r>
        <w:t>Methode</w:t>
      </w:r>
    </w:p>
    <w:p w14:paraId="34EED4CD" w14:textId="77777777" w:rsidR="00DD270A" w:rsidRDefault="002640BB" w:rsidP="00DD270A">
      <w:r>
        <w:t>Die gesamte IPA wird mit IPERKA (Informieren, Planen, Entscheiden, Realisieren, Kontrollieren und Auswerten) durchgeführt. IPERKA ist einfach anzuwenden und wurde oft während meiner Lehre benutzt, daher ist diese Projektmethode die einzige welche für mich in Frage kommt.</w:t>
      </w:r>
    </w:p>
    <w:p w14:paraId="49669111" w14:textId="77777777" w:rsidR="002640BB" w:rsidRDefault="002640BB" w:rsidP="002640BB">
      <w:pPr>
        <w:pStyle w:val="berschrift2"/>
      </w:pPr>
      <w:r>
        <w:t>Auftraggeber</w:t>
      </w:r>
    </w:p>
    <w:p w14:paraId="7ED815C9" w14:textId="77777777" w:rsidR="002640BB" w:rsidRPr="002640BB" w:rsidRDefault="002640BB" w:rsidP="002640BB">
      <w:r>
        <w:t>Die Berufsbildung Baden ist der Auftraggeber für diesen Pilot Versuch.</w:t>
      </w:r>
    </w:p>
    <w:p w14:paraId="42C8AD57" w14:textId="77777777" w:rsidR="002640BB" w:rsidRDefault="002640BB" w:rsidP="002640BB">
      <w:pPr>
        <w:pStyle w:val="berschrift2"/>
      </w:pPr>
      <w:r>
        <w:t>Beteiligte Personen</w:t>
      </w:r>
    </w:p>
    <w:p w14:paraId="27AEBD0C" w14:textId="77777777" w:rsidR="002640BB" w:rsidRDefault="002640BB" w:rsidP="002640BB">
      <w:pPr>
        <w:rPr>
          <w:b/>
        </w:rPr>
      </w:pPr>
      <w:r w:rsidRPr="002640BB">
        <w:rPr>
          <w:b/>
        </w:rPr>
        <w:t>Kandidat</w:t>
      </w:r>
    </w:p>
    <w:p w14:paraId="7597320C" w14:textId="77777777" w:rsidR="002640BB" w:rsidRPr="00C71B6A" w:rsidRDefault="002640BB" w:rsidP="002640BB">
      <w:pPr>
        <w:rPr>
          <w:lang w:val="fr-FR"/>
        </w:rPr>
      </w:pPr>
      <w:r w:rsidRPr="002640BB">
        <w:rPr>
          <w:lang w:val="fr-FR"/>
        </w:rPr>
        <w:t>Nils Egger</w:t>
      </w:r>
      <w:r w:rsidRPr="002640BB">
        <w:rPr>
          <w:lang w:val="fr-FR"/>
        </w:rPr>
        <w:br/>
      </w:r>
      <w:hyperlink r:id="rId12" w:history="1">
        <w:r w:rsidRPr="002640BB">
          <w:rPr>
            <w:rStyle w:val="Hyperlink"/>
            <w:lang w:val="fr-FR"/>
          </w:rPr>
          <w:t>nils.egger@avectris.ch</w:t>
        </w:r>
      </w:hyperlink>
    </w:p>
    <w:p w14:paraId="4467FB82" w14:textId="77777777" w:rsidR="002640BB" w:rsidRDefault="002640BB" w:rsidP="002640BB">
      <w:pPr>
        <w:rPr>
          <w:b/>
        </w:rPr>
      </w:pPr>
      <w:r>
        <w:rPr>
          <w:b/>
        </w:rPr>
        <w:t>Verantwortliche Fachkraft</w:t>
      </w:r>
    </w:p>
    <w:p w14:paraId="64287B86" w14:textId="77777777" w:rsidR="002640BB" w:rsidRDefault="002640BB" w:rsidP="002640BB">
      <w:r w:rsidRPr="002640BB">
        <w:t>Daniel Säuberli</w:t>
      </w:r>
      <w:r w:rsidRPr="002640BB">
        <w:br/>
      </w:r>
      <w:hyperlink r:id="rId13" w:history="1">
        <w:r w:rsidRPr="00FC145F">
          <w:rPr>
            <w:rStyle w:val="Hyperlink"/>
          </w:rPr>
          <w:t>daniel.saeuberli@avectris.ch</w:t>
        </w:r>
      </w:hyperlink>
    </w:p>
    <w:p w14:paraId="0017A098" w14:textId="77777777" w:rsidR="002640BB" w:rsidRPr="002640BB" w:rsidRDefault="002640BB" w:rsidP="002640BB">
      <w:pPr>
        <w:rPr>
          <w:b/>
        </w:rPr>
      </w:pPr>
      <w:r>
        <w:rPr>
          <w:b/>
        </w:rPr>
        <w:t>Berufsbildner</w:t>
      </w:r>
    </w:p>
    <w:p w14:paraId="2578A3B0" w14:textId="77777777" w:rsidR="002640BB" w:rsidRPr="002640BB" w:rsidRDefault="002640BB" w:rsidP="002640BB">
      <w:r>
        <w:t>Mark Grabner</w:t>
      </w:r>
      <w:r>
        <w:br/>
      </w:r>
      <w:hyperlink r:id="rId14" w:history="1">
        <w:r w:rsidRPr="00FC145F">
          <w:rPr>
            <w:rStyle w:val="Hyperlink"/>
          </w:rPr>
          <w:t>mark.grabner@avectris.ch</w:t>
        </w:r>
      </w:hyperlink>
    </w:p>
    <w:p w14:paraId="202C60D2" w14:textId="77777777" w:rsidR="002640BB" w:rsidRDefault="002640BB" w:rsidP="002640BB">
      <w:pPr>
        <w:pStyle w:val="berschrift2"/>
      </w:pPr>
      <w:r>
        <w:t>Durchführungsort</w:t>
      </w:r>
    </w:p>
    <w:p w14:paraId="618B1D25" w14:textId="77777777" w:rsidR="002640BB" w:rsidRDefault="002640BB" w:rsidP="002640BB">
      <w:r>
        <w:t>Die IPA wird in der AVECTRIS AG an der unten aufgeführten Adresse durchgeführt.</w:t>
      </w:r>
    </w:p>
    <w:p w14:paraId="30EA11DF" w14:textId="77777777" w:rsidR="00150723" w:rsidRDefault="002640BB" w:rsidP="00150723">
      <w:proofErr w:type="spellStart"/>
      <w:r>
        <w:lastRenderedPageBreak/>
        <w:t>Avectris</w:t>
      </w:r>
      <w:proofErr w:type="spellEnd"/>
      <w:r>
        <w:t xml:space="preserve"> AG</w:t>
      </w:r>
      <w:r>
        <w:br/>
      </w:r>
      <w:proofErr w:type="spellStart"/>
      <w:r>
        <w:t>Bruggerstrasse</w:t>
      </w:r>
      <w:proofErr w:type="spellEnd"/>
      <w:r>
        <w:t xml:space="preserve"> 68</w:t>
      </w:r>
      <w:r>
        <w:br/>
        <w:t>5401 Baden</w:t>
      </w:r>
      <w:bookmarkStart w:id="0" w:name="_Toc35847324"/>
    </w:p>
    <w:p w14:paraId="1EBC7467" w14:textId="77777777" w:rsidR="00150723" w:rsidRPr="00150723" w:rsidRDefault="00150723" w:rsidP="00150723">
      <w:pPr>
        <w:pStyle w:val="berschrift1"/>
        <w:rPr>
          <w:sz w:val="20"/>
          <w:szCs w:val="22"/>
        </w:rPr>
      </w:pPr>
      <w:r>
        <w:t xml:space="preserve">Deklaration der </w:t>
      </w:r>
      <w:proofErr w:type="spellStart"/>
      <w:r>
        <w:t>Vorkentnisse</w:t>
      </w:r>
      <w:proofErr w:type="spellEnd"/>
    </w:p>
    <w:tbl>
      <w:tblPr>
        <w:tblStyle w:val="AvectrisTabelle"/>
        <w:tblW w:w="0" w:type="auto"/>
        <w:tblInd w:w="0" w:type="dxa"/>
        <w:tblLook w:val="04A0" w:firstRow="1" w:lastRow="0" w:firstColumn="1" w:lastColumn="0" w:noHBand="0" w:noVBand="1"/>
      </w:tblPr>
      <w:tblGrid>
        <w:gridCol w:w="4324"/>
        <w:gridCol w:w="4315"/>
      </w:tblGrid>
      <w:tr w:rsidR="00150723" w14:paraId="279E6BC1" w14:textId="77777777" w:rsidTr="00150723">
        <w:trPr>
          <w:cnfStyle w:val="100000000000" w:firstRow="1" w:lastRow="0" w:firstColumn="0" w:lastColumn="0" w:oddVBand="0" w:evenVBand="0" w:oddHBand="0" w:evenHBand="0" w:firstRowFirstColumn="0" w:firstRowLastColumn="0" w:lastRowFirstColumn="0" w:lastRowLastColumn="0"/>
        </w:trPr>
        <w:tc>
          <w:tcPr>
            <w:tcW w:w="4324" w:type="dxa"/>
          </w:tcPr>
          <w:p w14:paraId="3ECA4578" w14:textId="77777777" w:rsidR="00150723" w:rsidRDefault="00150723" w:rsidP="00150723">
            <w:pPr>
              <w:pStyle w:val="DokNummer"/>
            </w:pPr>
            <w:r>
              <w:t>Kenntnis</w:t>
            </w:r>
          </w:p>
        </w:tc>
        <w:tc>
          <w:tcPr>
            <w:tcW w:w="4315" w:type="dxa"/>
          </w:tcPr>
          <w:p w14:paraId="70D7F351" w14:textId="77777777" w:rsidR="00150723" w:rsidRDefault="00150723" w:rsidP="00150723">
            <w:pPr>
              <w:pStyle w:val="DokNummer"/>
            </w:pPr>
            <w:r>
              <w:t>Bemerkung</w:t>
            </w:r>
          </w:p>
        </w:tc>
      </w:tr>
      <w:tr w:rsidR="00150723" w14:paraId="5C4B9F91" w14:textId="77777777" w:rsidTr="00150723">
        <w:tc>
          <w:tcPr>
            <w:tcW w:w="4324" w:type="dxa"/>
          </w:tcPr>
          <w:p w14:paraId="03989260" w14:textId="77777777" w:rsidR="00150723" w:rsidRPr="00150723" w:rsidRDefault="00150723" w:rsidP="00150723">
            <w:r w:rsidRPr="00150723">
              <w:t>Python</w:t>
            </w:r>
          </w:p>
        </w:tc>
        <w:tc>
          <w:tcPr>
            <w:tcW w:w="4315" w:type="dxa"/>
          </w:tcPr>
          <w:p w14:paraId="0F341663" w14:textId="77777777" w:rsidR="00150723" w:rsidRPr="00150723" w:rsidRDefault="00150723" w:rsidP="00150723">
            <w:r>
              <w:t xml:space="preserve">Mit Python automatisiere ich meist kurze wiederholende Tasks. Vor knapp einem Jahr habe ich damit mit einem Framework für Backend </w:t>
            </w:r>
            <w:proofErr w:type="spellStart"/>
            <w:r>
              <w:t>API’s</w:t>
            </w:r>
            <w:proofErr w:type="spellEnd"/>
            <w:r>
              <w:t xml:space="preserve"> begonnen.</w:t>
            </w:r>
          </w:p>
        </w:tc>
      </w:tr>
      <w:tr w:rsidR="00150723" w14:paraId="39970A19" w14:textId="77777777" w:rsidTr="00150723">
        <w:tc>
          <w:tcPr>
            <w:tcW w:w="4324" w:type="dxa"/>
          </w:tcPr>
          <w:p w14:paraId="5C356214" w14:textId="77777777" w:rsidR="00150723" w:rsidRPr="00150723" w:rsidRDefault="00150723" w:rsidP="00150723">
            <w:r>
              <w:t>HTML, CSS</w:t>
            </w:r>
          </w:p>
        </w:tc>
        <w:tc>
          <w:tcPr>
            <w:tcW w:w="4315" w:type="dxa"/>
          </w:tcPr>
          <w:p w14:paraId="07008265" w14:textId="77777777" w:rsidR="00150723" w:rsidRDefault="00150723" w:rsidP="00150723">
            <w:r>
              <w:t>HTML und CSS verwende ich seit Beginn meiner Lehre, dies ist definitiv kein Neuland mehr.</w:t>
            </w:r>
          </w:p>
        </w:tc>
      </w:tr>
      <w:tr w:rsidR="00150723" w14:paraId="470DC404" w14:textId="77777777" w:rsidTr="00150723">
        <w:tc>
          <w:tcPr>
            <w:tcW w:w="4324" w:type="dxa"/>
          </w:tcPr>
          <w:p w14:paraId="726B3DC4" w14:textId="77777777" w:rsidR="00150723" w:rsidRDefault="00150723" w:rsidP="00150723">
            <w:r>
              <w:t>Bootstrap</w:t>
            </w:r>
          </w:p>
        </w:tc>
        <w:tc>
          <w:tcPr>
            <w:tcW w:w="4315" w:type="dxa"/>
          </w:tcPr>
          <w:p w14:paraId="172D7C7F" w14:textId="77777777" w:rsidR="00150723" w:rsidRDefault="00150723" w:rsidP="00150723">
            <w:r>
              <w:t xml:space="preserve">Ich kann Bootstrap ohne Probleme anwenden, jedoch ist es für </w:t>
            </w:r>
            <w:r w:rsidR="00981ECC">
              <w:t>mich neu die SCSS Dateien anzupassen.</w:t>
            </w:r>
          </w:p>
        </w:tc>
      </w:tr>
      <w:tr w:rsidR="00150723" w14:paraId="417CC002" w14:textId="77777777" w:rsidTr="00150723">
        <w:tc>
          <w:tcPr>
            <w:tcW w:w="4324" w:type="dxa"/>
          </w:tcPr>
          <w:p w14:paraId="7625A9E9" w14:textId="77777777" w:rsidR="00150723" w:rsidRDefault="00150723" w:rsidP="00150723">
            <w:r>
              <w:t xml:space="preserve">JavaScript, </w:t>
            </w:r>
            <w:proofErr w:type="spellStart"/>
            <w:r>
              <w:t>JQuery</w:t>
            </w:r>
            <w:proofErr w:type="spellEnd"/>
          </w:p>
        </w:tc>
        <w:tc>
          <w:tcPr>
            <w:tcW w:w="4315" w:type="dxa"/>
          </w:tcPr>
          <w:p w14:paraId="1DF45565" w14:textId="77777777" w:rsidR="00150723" w:rsidRDefault="00150723" w:rsidP="00150723">
            <w:r>
              <w:t xml:space="preserve">Bei den meisten Webseiten welche ich schreibe verwende ich JavaScript und </w:t>
            </w:r>
            <w:proofErr w:type="spellStart"/>
            <w:r>
              <w:t>JQuery</w:t>
            </w:r>
            <w:proofErr w:type="spellEnd"/>
            <w:r>
              <w:t>. Daher kenne ich diese gut.</w:t>
            </w:r>
          </w:p>
        </w:tc>
      </w:tr>
      <w:tr w:rsidR="00150723" w14:paraId="0E545F5F" w14:textId="77777777" w:rsidTr="00150723">
        <w:tc>
          <w:tcPr>
            <w:tcW w:w="4324" w:type="dxa"/>
          </w:tcPr>
          <w:p w14:paraId="69DEEF08" w14:textId="77777777" w:rsidR="00150723" w:rsidRDefault="00150723" w:rsidP="00150723">
            <w:proofErr w:type="spellStart"/>
            <w:r>
              <w:t>PostgreSQL</w:t>
            </w:r>
            <w:proofErr w:type="spellEnd"/>
          </w:p>
        </w:tc>
        <w:tc>
          <w:tcPr>
            <w:tcW w:w="4315" w:type="dxa"/>
          </w:tcPr>
          <w:p w14:paraId="2884EBBC" w14:textId="77777777" w:rsidR="00981ECC" w:rsidRDefault="00150723" w:rsidP="00150723">
            <w:r>
              <w:t>Ich beherrsche allgemeine SQL Fähigkeiten aber noch keine vertieften Kenntnisse. Ich arbeite erste seit Beginn des Jahres wieder mit SQL.</w:t>
            </w:r>
          </w:p>
        </w:tc>
      </w:tr>
      <w:tr w:rsidR="00981ECC" w14:paraId="0EBB6DAD" w14:textId="77777777" w:rsidTr="00150723">
        <w:tc>
          <w:tcPr>
            <w:tcW w:w="4324" w:type="dxa"/>
          </w:tcPr>
          <w:p w14:paraId="55DB6B58" w14:textId="77777777" w:rsidR="00981ECC" w:rsidRDefault="00981ECC" w:rsidP="00150723">
            <w:proofErr w:type="spellStart"/>
            <w:r>
              <w:t>Jekyll</w:t>
            </w:r>
            <w:proofErr w:type="spellEnd"/>
          </w:p>
        </w:tc>
        <w:tc>
          <w:tcPr>
            <w:tcW w:w="4315" w:type="dxa"/>
          </w:tcPr>
          <w:p w14:paraId="5DB1F2C6" w14:textId="77777777" w:rsidR="00981ECC" w:rsidRDefault="00981ECC" w:rsidP="00981ECC">
            <w:proofErr w:type="spellStart"/>
            <w:r>
              <w:t>Jekyll</w:t>
            </w:r>
            <w:proofErr w:type="spellEnd"/>
            <w:r>
              <w:t xml:space="preserve"> ist ein HTML-</w:t>
            </w:r>
            <w:proofErr w:type="spellStart"/>
            <w:r>
              <w:t>Preprocessor</w:t>
            </w:r>
            <w:proofErr w:type="spellEnd"/>
            <w:r>
              <w:t xml:space="preserve"> bei welchem ich die Basics verstehe.</w:t>
            </w:r>
          </w:p>
        </w:tc>
      </w:tr>
    </w:tbl>
    <w:p w14:paraId="476B2DDC" w14:textId="77777777" w:rsidR="00981ECC" w:rsidRPr="00981ECC" w:rsidRDefault="00981ECC" w:rsidP="00981ECC">
      <w:pPr>
        <w:pStyle w:val="berschrift1"/>
        <w:numPr>
          <w:ilvl w:val="0"/>
          <w:numId w:val="0"/>
        </w:numPr>
        <w:ind w:left="432"/>
        <w:rPr>
          <w:sz w:val="20"/>
          <w:szCs w:val="22"/>
        </w:rPr>
      </w:pPr>
    </w:p>
    <w:p w14:paraId="75CB2A9C" w14:textId="77777777" w:rsidR="00981ECC" w:rsidRDefault="00981ECC" w:rsidP="00981ECC">
      <w:pPr>
        <w:pStyle w:val="berschrift1"/>
      </w:pPr>
      <w:r>
        <w:t>Deklaration der Vorarbeiten</w:t>
      </w:r>
    </w:p>
    <w:p w14:paraId="0E2E8CC6" w14:textId="77777777" w:rsidR="00981ECC" w:rsidRDefault="00981ECC" w:rsidP="00981ECC">
      <w:pPr>
        <w:pStyle w:val="Listenabsatz"/>
        <w:numPr>
          <w:ilvl w:val="0"/>
          <w:numId w:val="37"/>
        </w:numPr>
      </w:pPr>
      <w:proofErr w:type="spellStart"/>
      <w:r>
        <w:t>Mockups</w:t>
      </w:r>
      <w:proofErr w:type="spellEnd"/>
      <w:r>
        <w:t xml:space="preserve"> der Webseite</w:t>
      </w:r>
    </w:p>
    <w:p w14:paraId="2ADB4333" w14:textId="77777777" w:rsidR="00981ECC" w:rsidRDefault="00981ECC" w:rsidP="00981ECC">
      <w:pPr>
        <w:pStyle w:val="Listenabsatz"/>
        <w:numPr>
          <w:ilvl w:val="0"/>
          <w:numId w:val="37"/>
        </w:numPr>
      </w:pPr>
      <w:r>
        <w:t xml:space="preserve">Sensor Wert Dekodierung vorbereitet für die </w:t>
      </w:r>
      <w:proofErr w:type="spellStart"/>
      <w:r>
        <w:t>Adeunis</w:t>
      </w:r>
      <w:proofErr w:type="spellEnd"/>
      <w:r>
        <w:t xml:space="preserve"> RF und </w:t>
      </w:r>
      <w:proofErr w:type="spellStart"/>
      <w:r>
        <w:t>Elsys</w:t>
      </w:r>
      <w:proofErr w:type="spellEnd"/>
      <w:r>
        <w:t xml:space="preserve"> CO2 Sensoren</w:t>
      </w:r>
    </w:p>
    <w:p w14:paraId="38ADC901" w14:textId="77777777" w:rsidR="00981ECC" w:rsidRDefault="00981ECC" w:rsidP="00981ECC">
      <w:pPr>
        <w:pStyle w:val="Listenabsatz"/>
        <w:numPr>
          <w:ilvl w:val="0"/>
          <w:numId w:val="37"/>
        </w:numPr>
      </w:pPr>
      <w:r>
        <w:t>Sensor Wert Abhörung von Loriot</w:t>
      </w:r>
    </w:p>
    <w:p w14:paraId="7E04FE28" w14:textId="77777777" w:rsidR="00981ECC" w:rsidRDefault="00981ECC" w:rsidP="00981ECC">
      <w:pPr>
        <w:pStyle w:val="Listenabsatz"/>
        <w:numPr>
          <w:ilvl w:val="0"/>
          <w:numId w:val="37"/>
        </w:numPr>
      </w:pPr>
      <w:r>
        <w:t>Installation der Entwicklungsumgebung</w:t>
      </w:r>
    </w:p>
    <w:p w14:paraId="209739B9" w14:textId="77777777" w:rsidR="00981ECC" w:rsidRDefault="00981ECC" w:rsidP="00981ECC">
      <w:pPr>
        <w:pStyle w:val="Listenabsatz"/>
        <w:numPr>
          <w:ilvl w:val="0"/>
          <w:numId w:val="37"/>
        </w:numPr>
      </w:pPr>
      <w:r>
        <w:t>Vorbereitung des Servers</w:t>
      </w:r>
    </w:p>
    <w:p w14:paraId="648E24FA" w14:textId="77777777" w:rsidR="00981ECC" w:rsidRDefault="00981ECC" w:rsidP="00981ECC">
      <w:pPr>
        <w:pStyle w:val="Listenabsatz"/>
        <w:numPr>
          <w:ilvl w:val="0"/>
          <w:numId w:val="37"/>
        </w:numPr>
      </w:pPr>
      <w:r>
        <w:t>Konzeptionelles und Logisches Modell</w:t>
      </w:r>
    </w:p>
    <w:p w14:paraId="3C2D828E" w14:textId="77777777" w:rsidR="00981ECC" w:rsidRDefault="00981ECC" w:rsidP="00981ECC">
      <w:pPr>
        <w:pStyle w:val="Listenabsatz"/>
        <w:numPr>
          <w:ilvl w:val="0"/>
          <w:numId w:val="37"/>
        </w:numPr>
      </w:pPr>
      <w:r>
        <w:t>SQL Abfragen für den Aufbau der Datenbank</w:t>
      </w:r>
    </w:p>
    <w:p w14:paraId="38F66577" w14:textId="77777777" w:rsidR="00981ECC" w:rsidRDefault="00981ECC" w:rsidP="00981ECC">
      <w:pPr>
        <w:pStyle w:val="Listenabsatz"/>
        <w:numPr>
          <w:ilvl w:val="0"/>
          <w:numId w:val="37"/>
        </w:numPr>
      </w:pPr>
      <w:r>
        <w:t>Sphinx Dokumentation für das Backend eingerichtet</w:t>
      </w:r>
    </w:p>
    <w:p w14:paraId="5F9F64F0" w14:textId="3F8B1C63" w:rsidR="00981ECC" w:rsidRDefault="00981ECC" w:rsidP="00981ECC">
      <w:pPr>
        <w:pStyle w:val="Listenabsatz"/>
        <w:numPr>
          <w:ilvl w:val="0"/>
          <w:numId w:val="37"/>
        </w:numPr>
      </w:pPr>
      <w:proofErr w:type="spellStart"/>
      <w:r>
        <w:t>Jekyll</w:t>
      </w:r>
      <w:proofErr w:type="spellEnd"/>
      <w:r>
        <w:t xml:space="preserve"> mit Bootstrap eingerichtet für das Frontend</w:t>
      </w:r>
    </w:p>
    <w:p w14:paraId="56CCCA58" w14:textId="587AAA68" w:rsidR="002F1216" w:rsidRDefault="002F1216" w:rsidP="00981ECC">
      <w:pPr>
        <w:pStyle w:val="Listenabsatz"/>
        <w:numPr>
          <w:ilvl w:val="0"/>
          <w:numId w:val="37"/>
        </w:numPr>
      </w:pPr>
      <w:r>
        <w:t>Token Authentifizierung</w:t>
      </w:r>
    </w:p>
    <w:p w14:paraId="74E83776" w14:textId="6ACF39A4" w:rsidR="002F1216" w:rsidRDefault="002F1216" w:rsidP="00981ECC">
      <w:pPr>
        <w:pStyle w:val="Listenabsatz"/>
        <w:numPr>
          <w:ilvl w:val="0"/>
          <w:numId w:val="37"/>
        </w:numPr>
      </w:pPr>
      <w:r>
        <w:t>Framework für die Erstellung von Model Controllers für Models</w:t>
      </w:r>
    </w:p>
    <w:p w14:paraId="2AE341D0" w14:textId="128C9EFD" w:rsidR="002F1216" w:rsidRDefault="002F1216" w:rsidP="00981ECC">
      <w:pPr>
        <w:pStyle w:val="Listenabsatz"/>
        <w:numPr>
          <w:ilvl w:val="0"/>
          <w:numId w:val="37"/>
        </w:numPr>
      </w:pPr>
      <w:r>
        <w:lastRenderedPageBreak/>
        <w:t xml:space="preserve">Python Client für </w:t>
      </w:r>
      <w:proofErr w:type="spellStart"/>
      <w:r>
        <w:t>PostgreSQL</w:t>
      </w:r>
      <w:proofErr w:type="spellEnd"/>
    </w:p>
    <w:p w14:paraId="00F03BCF" w14:textId="77777777" w:rsidR="00981ECC" w:rsidRDefault="00981ECC" w:rsidP="00981ECC">
      <w:pPr>
        <w:pStyle w:val="berschrift1"/>
      </w:pPr>
      <w:r>
        <w:t xml:space="preserve">Deklaration der benützten </w:t>
      </w:r>
      <w:proofErr w:type="spellStart"/>
      <w:r>
        <w:t>Firmenstandarts</w:t>
      </w:r>
      <w:proofErr w:type="spellEnd"/>
    </w:p>
    <w:p w14:paraId="1B3327E7" w14:textId="77777777" w:rsidR="00981ECC" w:rsidRDefault="00981ECC" w:rsidP="00981ECC">
      <w:r>
        <w:t xml:space="preserve">Für dieses Dokument wurde eine Word Vorlage für Projekt Berichte </w:t>
      </w:r>
      <w:commentRangeStart w:id="1"/>
      <w:r>
        <w:t>verwendet</w:t>
      </w:r>
      <w:commentRangeEnd w:id="1"/>
      <w:r w:rsidR="00D36BBA">
        <w:rPr>
          <w:rStyle w:val="Kommentarzeichen"/>
        </w:rPr>
        <w:commentReference w:id="1"/>
      </w:r>
      <w:r>
        <w:t>.</w:t>
      </w:r>
    </w:p>
    <w:p w14:paraId="148E8923" w14:textId="77777777" w:rsidR="00D36BBA" w:rsidRDefault="00D36BBA" w:rsidP="00D36BBA">
      <w:pPr>
        <w:pStyle w:val="berschrift1"/>
      </w:pPr>
      <w:r>
        <w:t>Zeitplan</w:t>
      </w:r>
    </w:p>
    <w:p w14:paraId="3B2FB5E1" w14:textId="77777777" w:rsidR="00BF1879" w:rsidRPr="00BF1879" w:rsidRDefault="00BF1879" w:rsidP="00BF1879">
      <w:pPr>
        <w:pStyle w:val="berschrift2"/>
      </w:pPr>
      <w:r>
        <w:t>Bemerkungen</w:t>
      </w:r>
    </w:p>
    <w:p w14:paraId="306156BD" w14:textId="64AFFA1B" w:rsidR="00BF1879" w:rsidRDefault="00BF1879" w:rsidP="00BF1879">
      <w:r>
        <w:t xml:space="preserve">Der Zeitplan ist in ein 2 Stunden Raster aufgeteilt. Somit besteht ein voller Tag aus 8 Stunden. Am 25. März und 01. April bin ich ein halber Tag in der Schule und daher bestehen diese 2 Tage nur aus 4 Stunden. Auch der Zeitplan ist nach IPERKA aufgeteilt, die Phasen sind mit einem grauen Balken </w:t>
      </w:r>
      <w:r w:rsidR="000272C9">
        <w:t>aufgeteilt</w:t>
      </w:r>
      <w:r>
        <w:t>.</w:t>
      </w:r>
    </w:p>
    <w:p w14:paraId="2149524D" w14:textId="77777777" w:rsidR="00BF1879" w:rsidRDefault="00BF1879" w:rsidP="00BF1879">
      <w:r>
        <w:t>Nach Vorschlag des FArbeit_2020.pdf Dokumentes, sind mehr als 40% der Stunden für dokumentieren eingeteilt.</w:t>
      </w:r>
    </w:p>
    <w:p w14:paraId="14E70BF2" w14:textId="77777777" w:rsidR="00BF1879" w:rsidRDefault="00BF1879" w:rsidP="00BF1879">
      <w:pPr>
        <w:pStyle w:val="berschrift2"/>
      </w:pPr>
      <w:r>
        <w:t>Legende</w:t>
      </w:r>
    </w:p>
    <w:tbl>
      <w:tblPr>
        <w:tblStyle w:val="AvectrisTabelle"/>
        <w:tblW w:w="0" w:type="auto"/>
        <w:tblInd w:w="0" w:type="dxa"/>
        <w:tblLook w:val="04A0" w:firstRow="1" w:lastRow="0" w:firstColumn="1" w:lastColumn="0" w:noHBand="0" w:noVBand="1"/>
      </w:tblPr>
      <w:tblGrid>
        <w:gridCol w:w="4535"/>
        <w:gridCol w:w="4536"/>
      </w:tblGrid>
      <w:tr w:rsidR="00BF1879" w14:paraId="0A2E0517" w14:textId="77777777" w:rsidTr="00BF1879">
        <w:trPr>
          <w:cnfStyle w:val="100000000000" w:firstRow="1" w:lastRow="0" w:firstColumn="0" w:lastColumn="0" w:oddVBand="0" w:evenVBand="0" w:oddHBand="0" w:evenHBand="0" w:firstRowFirstColumn="0" w:firstRowLastColumn="0" w:lastRowFirstColumn="0" w:lastRowLastColumn="0"/>
        </w:trPr>
        <w:tc>
          <w:tcPr>
            <w:tcW w:w="4535" w:type="dxa"/>
          </w:tcPr>
          <w:p w14:paraId="7EC210B0" w14:textId="77777777" w:rsidR="00BF1879" w:rsidRDefault="00BF1879" w:rsidP="00BF1879">
            <w:r>
              <w:t>Zustand</w:t>
            </w:r>
          </w:p>
        </w:tc>
        <w:tc>
          <w:tcPr>
            <w:tcW w:w="4536" w:type="dxa"/>
          </w:tcPr>
          <w:p w14:paraId="76071E9B" w14:textId="77777777" w:rsidR="00BF1879" w:rsidRDefault="00BF1879" w:rsidP="00BF1879">
            <w:r>
              <w:t>Kennzeichnung</w:t>
            </w:r>
          </w:p>
        </w:tc>
      </w:tr>
      <w:tr w:rsidR="00BF1879" w14:paraId="399EF5D6" w14:textId="77777777" w:rsidTr="00BF1879">
        <w:tc>
          <w:tcPr>
            <w:tcW w:w="4535" w:type="dxa"/>
          </w:tcPr>
          <w:p w14:paraId="228602AC" w14:textId="77777777" w:rsidR="00BF1879" w:rsidRDefault="00BF1879" w:rsidP="00BF1879">
            <w:r>
              <w:t>Ist</w:t>
            </w:r>
          </w:p>
        </w:tc>
        <w:tc>
          <w:tcPr>
            <w:tcW w:w="4536" w:type="dxa"/>
          </w:tcPr>
          <w:p w14:paraId="0A21469F" w14:textId="77777777" w:rsidR="00BF1879" w:rsidRDefault="00BF1879" w:rsidP="00BF1879">
            <w:r>
              <w:t>Grün</w:t>
            </w:r>
          </w:p>
        </w:tc>
      </w:tr>
      <w:tr w:rsidR="00BF1879" w14:paraId="3D892F6A" w14:textId="77777777" w:rsidTr="00BF1879">
        <w:tc>
          <w:tcPr>
            <w:tcW w:w="4535" w:type="dxa"/>
          </w:tcPr>
          <w:p w14:paraId="2249F5CD" w14:textId="77777777" w:rsidR="00BF1879" w:rsidRDefault="00BF1879" w:rsidP="00BF1879">
            <w:r>
              <w:t>Soll</w:t>
            </w:r>
          </w:p>
        </w:tc>
        <w:tc>
          <w:tcPr>
            <w:tcW w:w="4536" w:type="dxa"/>
          </w:tcPr>
          <w:p w14:paraId="0A6771E6" w14:textId="77777777" w:rsidR="00BF1879" w:rsidRDefault="00BF1879" w:rsidP="00BF1879">
            <w:r>
              <w:t>Orange</w:t>
            </w:r>
          </w:p>
        </w:tc>
      </w:tr>
      <w:tr w:rsidR="00BF1879" w14:paraId="50F18C70" w14:textId="77777777" w:rsidTr="00BF1879">
        <w:tc>
          <w:tcPr>
            <w:tcW w:w="4535" w:type="dxa"/>
          </w:tcPr>
          <w:p w14:paraId="52ECCB73" w14:textId="77777777" w:rsidR="00BF1879" w:rsidRDefault="00BF1879" w:rsidP="00BF1879">
            <w:r>
              <w:t>Ist-Meilenstein</w:t>
            </w:r>
          </w:p>
        </w:tc>
        <w:tc>
          <w:tcPr>
            <w:tcW w:w="4536" w:type="dxa"/>
          </w:tcPr>
          <w:p w14:paraId="6145E1BA" w14:textId="77777777" w:rsidR="00BF1879" w:rsidRDefault="00BF1879" w:rsidP="00BF1879">
            <w:r>
              <w:t>Güner Richtungspfeil</w:t>
            </w:r>
          </w:p>
        </w:tc>
      </w:tr>
      <w:tr w:rsidR="00BF1879" w14:paraId="5D95AF43" w14:textId="77777777" w:rsidTr="00BF1879">
        <w:tc>
          <w:tcPr>
            <w:tcW w:w="4535" w:type="dxa"/>
          </w:tcPr>
          <w:p w14:paraId="5DA585CB" w14:textId="77777777" w:rsidR="00BF1879" w:rsidRDefault="00BF1879" w:rsidP="00BF1879">
            <w:r>
              <w:t>Soll-Meilenstein</w:t>
            </w:r>
          </w:p>
        </w:tc>
        <w:tc>
          <w:tcPr>
            <w:tcW w:w="4536" w:type="dxa"/>
          </w:tcPr>
          <w:p w14:paraId="320AA62C" w14:textId="77777777" w:rsidR="00BF1879" w:rsidRDefault="00BF1879" w:rsidP="00BF1879">
            <w:r>
              <w:t>Oranger Richtungspfeil</w:t>
            </w:r>
          </w:p>
        </w:tc>
      </w:tr>
    </w:tbl>
    <w:p w14:paraId="69AA86B4" w14:textId="614A329F" w:rsidR="00BF1879" w:rsidRDefault="00BF1879" w:rsidP="008A1FB6">
      <w:pPr>
        <w:pStyle w:val="berschrift2"/>
      </w:pPr>
      <w:r>
        <w:t>Meilensteine</w:t>
      </w:r>
    </w:p>
    <w:p w14:paraId="354E40F6" w14:textId="4B594A4D" w:rsidR="008A1FB6" w:rsidRDefault="00BF1879" w:rsidP="00BF1879">
      <w:pPr>
        <w:sectPr w:rsidR="008A1FB6" w:rsidSect="008D0D15">
          <w:headerReference w:type="default" r:id="rId17"/>
          <w:headerReference w:type="first" r:id="rId18"/>
          <w:footerReference w:type="first" r:id="rId19"/>
          <w:pgSz w:w="11906" w:h="16838"/>
          <w:pgMar w:top="1021" w:right="1134" w:bottom="1134" w:left="1701" w:header="1020" w:footer="1020" w:gutter="0"/>
          <w:cols w:space="708"/>
          <w:titlePg/>
          <w:docGrid w:linePitch="360"/>
        </w:sectPr>
      </w:pPr>
      <w:r>
        <w:t>Die Meilensteine sind nach den IPERKA Phasen gesetzt. Zudem ist die Phase Realisierung in zwei Meilensteine aufgeteilt. Die Erste nach dem Ende der Realisierung des Backend und die Zweit</w:t>
      </w:r>
      <w:r w:rsidR="0077769A">
        <w:t>e</w:t>
      </w:r>
      <w:r>
        <w:t xml:space="preserve"> nach der Fertigung des Frontend.</w:t>
      </w:r>
    </w:p>
    <w:p w14:paraId="24896BED" w14:textId="77777777" w:rsidR="008A1FB6" w:rsidRPr="008A1FB6" w:rsidRDefault="000614E3" w:rsidP="008A1FB6">
      <w:pPr>
        <w:tabs>
          <w:tab w:val="left" w:pos="691"/>
        </w:tabs>
        <w:sectPr w:rsidR="008A1FB6" w:rsidRPr="008A1FB6" w:rsidSect="008A1FB6">
          <w:pgSz w:w="23811" w:h="16838" w:orient="landscape" w:code="8"/>
          <w:pgMar w:top="720" w:right="720" w:bottom="720" w:left="720" w:header="1020" w:footer="1020" w:gutter="0"/>
          <w:cols w:space="708"/>
          <w:titlePg/>
          <w:docGrid w:linePitch="360"/>
        </w:sectPr>
      </w:pPr>
      <w:r w:rsidRPr="000614E3">
        <w:rPr>
          <w:noProof/>
          <w:lang w:eastAsia="de-CH" w:bidi="ar-SA"/>
        </w:rPr>
        <w:lastRenderedPageBreak/>
        <w:drawing>
          <wp:inline distT="0" distB="0" distL="0" distR="0" wp14:anchorId="48251A4A" wp14:editId="77871071">
            <wp:extent cx="14205585" cy="8187278"/>
            <wp:effectExtent l="0" t="0" r="571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05585" cy="8187278"/>
                    </a:xfrm>
                    <a:prstGeom prst="rect">
                      <a:avLst/>
                    </a:prstGeom>
                    <a:noFill/>
                    <a:ln>
                      <a:noFill/>
                    </a:ln>
                  </pic:spPr>
                </pic:pic>
              </a:graphicData>
            </a:graphic>
          </wp:inline>
        </w:drawing>
      </w:r>
    </w:p>
    <w:p w14:paraId="38277ECE" w14:textId="626F7049" w:rsidR="008A1FB6" w:rsidRPr="00BF1879" w:rsidRDefault="008A1FB6" w:rsidP="00BF1879"/>
    <w:p w14:paraId="3AC9E26A" w14:textId="77777777" w:rsidR="00D36BBA" w:rsidRDefault="00D36BBA" w:rsidP="00D36BBA">
      <w:pPr>
        <w:pStyle w:val="berschrift1"/>
      </w:pPr>
      <w:r>
        <w:t>Organisation der Arbeitsergebnisse</w:t>
      </w:r>
    </w:p>
    <w:p w14:paraId="6DFFBD05" w14:textId="5A30E34B" w:rsidR="00D36BBA" w:rsidRDefault="00D36BBA" w:rsidP="00D36BBA">
      <w:r>
        <w:t>Meine gesamte Arbeit ist in einem privaten GIT R</w:t>
      </w:r>
      <w:r w:rsidR="009B086F">
        <w:t>e</w:t>
      </w:r>
      <w:r>
        <w:t xml:space="preserve">pository auf </w:t>
      </w:r>
      <w:proofErr w:type="spellStart"/>
      <w:r>
        <w:t>github</w:t>
      </w:r>
      <w:proofErr w:type="spellEnd"/>
      <w:r>
        <w:t xml:space="preserve"> abgespeichert. Ich werde während der </w:t>
      </w:r>
      <w:r w:rsidR="000272C9">
        <w:t>IPA</w:t>
      </w:r>
      <w:r>
        <w:t xml:space="preserve"> all zwei Stunden meine Arbeit speichern und auf </w:t>
      </w:r>
      <w:proofErr w:type="spellStart"/>
      <w:r>
        <w:t>github</w:t>
      </w:r>
      <w:proofErr w:type="spellEnd"/>
      <w:r w:rsidR="000272C9">
        <w:t xml:space="preserve"> hochladen</w:t>
      </w:r>
      <w:r>
        <w:t>.</w:t>
      </w:r>
    </w:p>
    <w:p w14:paraId="070351B8" w14:textId="6F705429" w:rsidR="00BF1879" w:rsidRDefault="00BF1879" w:rsidP="00D36BBA">
      <w:r>
        <w:t xml:space="preserve">Der IPA Bericht wird in Word verfasst und letztendlich zu einer PDF Datei konvertiert. Mein Python Code wird mit </w:t>
      </w:r>
      <w:r w:rsidR="007C0CC4">
        <w:t xml:space="preserve">Inline Kommentaren und </w:t>
      </w:r>
      <w:hyperlink r:id="rId21" w:history="1">
        <w:r w:rsidRPr="00BF1879">
          <w:rPr>
            <w:rStyle w:val="Hyperlink"/>
          </w:rPr>
          <w:t>Sphinx</w:t>
        </w:r>
      </w:hyperlink>
      <w:r>
        <w:t xml:space="preserve"> dokumentiert, und</w:t>
      </w:r>
      <w:r w:rsidR="007C0CC4">
        <w:t xml:space="preserve"> schlussendlich</w:t>
      </w:r>
      <w:r>
        <w:t xml:space="preserve"> als Webseite im Anhang vorhanden sein.</w:t>
      </w:r>
    </w:p>
    <w:p w14:paraId="2FC3E592" w14:textId="4CE60487" w:rsidR="009F7A7B" w:rsidRDefault="009F7A7B" w:rsidP="00D36BBA"/>
    <w:p w14:paraId="2562BEB6" w14:textId="5DA53BE2" w:rsidR="00BF1879" w:rsidRDefault="009F7A7B" w:rsidP="009F7A7B">
      <w:pPr>
        <w:pStyle w:val="StandardBold"/>
      </w:pPr>
      <w:r>
        <w:t>Teil 2: Projekt-Dokumentation</w:t>
      </w:r>
    </w:p>
    <w:p w14:paraId="26F743A4" w14:textId="5A4AEB52" w:rsidR="009F7A7B" w:rsidRDefault="009B086F" w:rsidP="009B086F">
      <w:pPr>
        <w:pStyle w:val="berschrift1"/>
      </w:pPr>
      <w:r>
        <w:t>Informieren</w:t>
      </w:r>
    </w:p>
    <w:p w14:paraId="07328CBF" w14:textId="5B8CF0CE" w:rsidR="009B086F" w:rsidRDefault="009B086F" w:rsidP="009B086F">
      <w:pPr>
        <w:pStyle w:val="berschrift2"/>
      </w:pPr>
      <w:r>
        <w:t>Aufgabe</w:t>
      </w:r>
    </w:p>
    <w:p w14:paraId="48FEFC4E" w14:textId="28A0AA5F" w:rsidR="009B086F" w:rsidRDefault="009B086F" w:rsidP="009B086F">
      <w:r>
        <w:t>Das Ziel ist es für die BBB eine Webseite zu erstellen, welche dem</w:t>
      </w:r>
      <w:r w:rsidR="004373D2">
        <w:t xml:space="preserve"> Reinigungspersonal</w:t>
      </w:r>
      <w:r>
        <w:t xml:space="preserve"> hilft zu wissen, wo und wann geputzt werden muss. Beim Pilotenversuch geht es primär darum Sensor Werte darzustellen und auf diese zu reagieren. Zum Beispiel soll eine Meldung im Dashboard erscheinen, wenn ein gewisser CO2 Wert überschritten wird. Diese Meldung soll dann vom Reinigungspersonal abgearbeitet werden. Hierbei wäre damit Fenster öffnen gemeint.</w:t>
      </w:r>
    </w:p>
    <w:p w14:paraId="3F4DE60A" w14:textId="2B182756" w:rsidR="009B086F" w:rsidRDefault="00291142" w:rsidP="00291142">
      <w:pPr>
        <w:pStyle w:val="berschrift2"/>
      </w:pPr>
      <w:r>
        <w:t>Deadline</w:t>
      </w:r>
    </w:p>
    <w:p w14:paraId="7327CE3B" w14:textId="6B3257BC" w:rsidR="00291142" w:rsidRDefault="00291142" w:rsidP="00291142">
      <w:r>
        <w:t>Diese Applikation soll bis und mit dem 08.04.2020 geschrieben sein.</w:t>
      </w:r>
    </w:p>
    <w:p w14:paraId="055CC3E8" w14:textId="3D176D7D" w:rsidR="00291142" w:rsidRDefault="00291142" w:rsidP="00291142">
      <w:pPr>
        <w:pStyle w:val="berschrift2"/>
      </w:pPr>
      <w:r>
        <w:t>Herausforderungen</w:t>
      </w:r>
    </w:p>
    <w:p w14:paraId="4CCE0ADE" w14:textId="3D76E6CB" w:rsidR="00291142" w:rsidRDefault="00291142" w:rsidP="00291142">
      <w:pPr>
        <w:pStyle w:val="berschrift3"/>
      </w:pPr>
      <w:r>
        <w:t>JavaScript Diagramme</w:t>
      </w:r>
    </w:p>
    <w:p w14:paraId="1580BD1C" w14:textId="1385997C" w:rsidR="00291142" w:rsidRDefault="00291142" w:rsidP="00291142">
      <w:r>
        <w:t>Die Sensordaten müssen auf eine Art</w:t>
      </w:r>
      <w:r w:rsidR="004373D2">
        <w:t xml:space="preserve"> Visuell</w:t>
      </w:r>
      <w:r>
        <w:t xml:space="preserve"> dargestellt werden. Ich stelle mir dies anhand einer JavaScript </w:t>
      </w:r>
      <w:r w:rsidR="004373D2">
        <w:t>Bibliothek</w:t>
      </w:r>
      <w:r>
        <w:t xml:space="preserve"> vor. Ich kenne noch keine und muss mir eine Liste mit Google beschaffen.</w:t>
      </w:r>
    </w:p>
    <w:p w14:paraId="12BABAFA" w14:textId="62333BCB" w:rsidR="00F31BB3" w:rsidRDefault="007E4B48" w:rsidP="00291142">
      <w:r>
        <w:t>Zwei</w:t>
      </w:r>
      <w:r w:rsidR="004373D2">
        <w:t xml:space="preserve"> Bibliotheken welche mir sympathisch vorkommen sind </w:t>
      </w:r>
      <w:r>
        <w:t>folgend aufgelistet</w:t>
      </w:r>
      <w:r w:rsidR="004373D2">
        <w:t xml:space="preserve">. </w:t>
      </w:r>
      <w:r>
        <w:t xml:space="preserve">Beide Bibliotheken sind gratis und open </w:t>
      </w:r>
      <w:proofErr w:type="spellStart"/>
      <w:r>
        <w:t>source</w:t>
      </w:r>
      <w:proofErr w:type="spellEnd"/>
      <w:r>
        <w:t>.</w:t>
      </w:r>
    </w:p>
    <w:p w14:paraId="6E70E351" w14:textId="54CE862C" w:rsidR="00F31BB3" w:rsidRDefault="0045186E" w:rsidP="00F31BB3">
      <w:pPr>
        <w:pStyle w:val="Listenabsatz"/>
        <w:numPr>
          <w:ilvl w:val="0"/>
          <w:numId w:val="39"/>
        </w:numPr>
      </w:pPr>
      <w:hyperlink r:id="rId22" w:history="1">
        <w:r w:rsidR="00F31BB3" w:rsidRPr="00F31BB3">
          <w:rPr>
            <w:rStyle w:val="Hyperlink"/>
          </w:rPr>
          <w:t>Chart.js</w:t>
        </w:r>
      </w:hyperlink>
    </w:p>
    <w:p w14:paraId="11FE2ED0" w14:textId="26DA78CF" w:rsidR="00C816B5" w:rsidRDefault="00C816B5" w:rsidP="00C816B5">
      <w:commentRangeStart w:id="2"/>
      <w:r>
        <w:t xml:space="preserve">Als ich ein einfaches Beispiel für Chart.js erstellte, fiel mir den Anfang sehr schwer, da es schwierig zu </w:t>
      </w:r>
      <w:r w:rsidR="00A225F3">
        <w:t>sein</w:t>
      </w:r>
      <w:r>
        <w:t xml:space="preserve"> </w:t>
      </w:r>
      <w:proofErr w:type="spellStart"/>
      <w:r>
        <w:t>scheint</w:t>
      </w:r>
      <w:r w:rsidR="00A225F3">
        <w:t>e</w:t>
      </w:r>
      <w:proofErr w:type="spellEnd"/>
      <w:r>
        <w:t xml:space="preserve">, die Diagramm Grösse zu verändern. Die Lösung hierzu war es, das Diagramm in einem div zu verpacken und die Grösse des </w:t>
      </w:r>
      <w:proofErr w:type="spellStart"/>
      <w:r>
        <w:t>divs</w:t>
      </w:r>
      <w:proofErr w:type="spellEnd"/>
      <w:r>
        <w:t xml:space="preserve"> zu setzen.</w:t>
      </w:r>
      <w:r w:rsidR="002857C7">
        <w:t xml:space="preserve"> Somit lässt sich mit folgendem Code ein Diagramm für einen Sensor erstellen.</w:t>
      </w:r>
      <w:commentRangeEnd w:id="2"/>
      <w:r w:rsidR="00A225F3">
        <w:rPr>
          <w:rStyle w:val="Kommentarzeichen"/>
        </w:rPr>
        <w:commentReference w:id="2"/>
      </w:r>
      <w:r w:rsidR="00A225F3">
        <w:t xml:space="preserve"> Der Code wurde von der </w:t>
      </w:r>
      <w:hyperlink r:id="rId23" w:history="1">
        <w:r w:rsidR="00A225F3" w:rsidRPr="00A225F3">
          <w:rPr>
            <w:rStyle w:val="Hyperlink"/>
          </w:rPr>
          <w:t>offiziellen Dokumentation</w:t>
        </w:r>
      </w:hyperlink>
      <w:r w:rsidR="00A225F3">
        <w:t xml:space="preserve"> entnommen.</w:t>
      </w:r>
    </w:p>
    <w:p w14:paraId="7275A195" w14:textId="30AF649B" w:rsidR="007A61A6" w:rsidRDefault="007A61A6" w:rsidP="007A61A6">
      <w:pPr>
        <w:keepNext/>
      </w:pPr>
      <w:r>
        <w:rPr>
          <w:noProof/>
          <w:lang w:eastAsia="de-CH" w:bidi="ar-SA"/>
        </w:rPr>
        <w:lastRenderedPageBreak/>
        <w:drawing>
          <wp:inline distT="0" distB="0" distL="0" distR="0" wp14:anchorId="53B34D8C" wp14:editId="20B2D964">
            <wp:extent cx="2178407" cy="225425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22254" cy="2299624"/>
                    </a:xfrm>
                    <a:prstGeom prst="rect">
                      <a:avLst/>
                    </a:prstGeom>
                  </pic:spPr>
                </pic:pic>
              </a:graphicData>
            </a:graphic>
          </wp:inline>
        </w:drawing>
      </w:r>
      <w:r w:rsidR="002857C7">
        <w:rPr>
          <w:noProof/>
          <w:lang w:eastAsia="de-CH" w:bidi="ar-SA"/>
        </w:rPr>
        <w:drawing>
          <wp:inline distT="0" distB="0" distL="0" distR="0" wp14:anchorId="17142AEC" wp14:editId="61938E05">
            <wp:extent cx="2622495" cy="2266950"/>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0134" cy="2282198"/>
                    </a:xfrm>
                    <a:prstGeom prst="rect">
                      <a:avLst/>
                    </a:prstGeom>
                  </pic:spPr>
                </pic:pic>
              </a:graphicData>
            </a:graphic>
          </wp:inline>
        </w:drawing>
      </w:r>
    </w:p>
    <w:p w14:paraId="27460B55" w14:textId="10F382C0" w:rsidR="007A61A6" w:rsidRDefault="007A61A6" w:rsidP="007A61A6">
      <w:pPr>
        <w:pStyle w:val="Beschriftung"/>
      </w:pPr>
      <w:bookmarkStart w:id="3" w:name="_Toc35872430"/>
      <w:r>
        <w:t xml:space="preserve">Abbildung </w:t>
      </w:r>
      <w:r>
        <w:fldChar w:fldCharType="begin"/>
      </w:r>
      <w:r>
        <w:instrText xml:space="preserve"> SEQ Abbildung \* ARABIC </w:instrText>
      </w:r>
      <w:r>
        <w:fldChar w:fldCharType="separate"/>
      </w:r>
      <w:r>
        <w:rPr>
          <w:noProof/>
        </w:rPr>
        <w:t>1</w:t>
      </w:r>
      <w:r>
        <w:fldChar w:fldCharType="end"/>
      </w:r>
      <w:r>
        <w:t xml:space="preserve"> Chart.js Resultat</w:t>
      </w:r>
      <w:bookmarkEnd w:id="3"/>
    </w:p>
    <w:p w14:paraId="452D7EDE" w14:textId="6A3E9242" w:rsidR="007A61A6" w:rsidRDefault="007A61A6" w:rsidP="007A61A6">
      <w:pPr>
        <w:pStyle w:val="Beschriftung"/>
      </w:pPr>
      <w:bookmarkStart w:id="4" w:name="_Toc35872431"/>
      <w:r>
        <w:t xml:space="preserve">Abbildung </w:t>
      </w:r>
      <w:r>
        <w:fldChar w:fldCharType="begin"/>
      </w:r>
      <w:r>
        <w:instrText xml:space="preserve"> SEQ Abbildung \* ARABIC </w:instrText>
      </w:r>
      <w:r>
        <w:fldChar w:fldCharType="separate"/>
      </w:r>
      <w:r>
        <w:rPr>
          <w:noProof/>
        </w:rPr>
        <w:t>2</w:t>
      </w:r>
      <w:r>
        <w:fldChar w:fldCharType="end"/>
      </w:r>
      <w:r>
        <w:t xml:space="preserve"> Chart.js Code</w:t>
      </w:r>
      <w:bookmarkEnd w:id="4"/>
    </w:p>
    <w:p w14:paraId="708E8951" w14:textId="7DE58391" w:rsidR="002857C7" w:rsidRDefault="00A225F3" w:rsidP="00C816B5">
      <w:r w:rsidRPr="00A225F3">
        <w:rPr>
          <w:noProof/>
          <w:lang w:eastAsia="de-CH" w:bidi="ar-SA"/>
        </w:rPr>
        <w:t xml:space="preserve"> </w:t>
      </w:r>
    </w:p>
    <w:p w14:paraId="0197E6B3" w14:textId="77777777" w:rsidR="00C816B5" w:rsidRDefault="00C816B5" w:rsidP="00C816B5"/>
    <w:p w14:paraId="2884C27F" w14:textId="15F9942F" w:rsidR="00F31BB3" w:rsidRDefault="0045186E" w:rsidP="00F31BB3">
      <w:pPr>
        <w:pStyle w:val="Listenabsatz"/>
        <w:numPr>
          <w:ilvl w:val="0"/>
          <w:numId w:val="39"/>
        </w:numPr>
      </w:pPr>
      <w:hyperlink r:id="rId26" w:history="1">
        <w:r w:rsidR="00F31BB3" w:rsidRPr="00F31BB3">
          <w:rPr>
            <w:rStyle w:val="Hyperlink"/>
          </w:rPr>
          <w:t>Chartist.js</w:t>
        </w:r>
      </w:hyperlink>
    </w:p>
    <w:p w14:paraId="22B67E0E" w14:textId="00623B67" w:rsidR="007360F5" w:rsidRDefault="007360F5" w:rsidP="007360F5">
      <w:proofErr w:type="spellStart"/>
      <w:r>
        <w:t>Chartist</w:t>
      </w:r>
      <w:proofErr w:type="spellEnd"/>
      <w:r>
        <w:t xml:space="preserve"> konnte ich ohne weitere Probleme sehr schnell ein Beispiel mit den gleichen Daten wie oben implementieren. Es scheint minimiert auf das wichtigste zu sein.</w:t>
      </w:r>
      <w:r w:rsidRPr="007360F5">
        <w:rPr>
          <w:noProof/>
          <w:lang w:eastAsia="de-CH" w:bidi="ar-SA"/>
        </w:rPr>
        <w:t xml:space="preserve"> </w:t>
      </w:r>
    </w:p>
    <w:p w14:paraId="3F4ADC65" w14:textId="4DD56DF6" w:rsidR="007A61A6" w:rsidRDefault="007A61A6" w:rsidP="007A61A6">
      <w:pPr>
        <w:keepNext/>
      </w:pPr>
      <w:r>
        <w:rPr>
          <w:noProof/>
          <w:lang w:eastAsia="de-CH" w:bidi="ar-SA"/>
        </w:rPr>
        <w:drawing>
          <wp:inline distT="0" distB="0" distL="0" distR="0" wp14:anchorId="60FEB086" wp14:editId="25C6E44A">
            <wp:extent cx="1772595" cy="177598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4977" cy="1798409"/>
                    </a:xfrm>
                    <a:prstGeom prst="rect">
                      <a:avLst/>
                    </a:prstGeom>
                  </pic:spPr>
                </pic:pic>
              </a:graphicData>
            </a:graphic>
          </wp:inline>
        </w:drawing>
      </w:r>
      <w:r>
        <w:rPr>
          <w:noProof/>
          <w:lang w:eastAsia="de-CH" w:bidi="ar-SA"/>
        </w:rPr>
        <w:drawing>
          <wp:inline distT="0" distB="0" distL="0" distR="0" wp14:anchorId="0FE84798" wp14:editId="5D0F41CC">
            <wp:extent cx="2641857" cy="1591294"/>
            <wp:effectExtent l="0" t="0" r="635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4672" cy="1617083"/>
                    </a:xfrm>
                    <a:prstGeom prst="rect">
                      <a:avLst/>
                    </a:prstGeom>
                  </pic:spPr>
                </pic:pic>
              </a:graphicData>
            </a:graphic>
          </wp:inline>
        </w:drawing>
      </w:r>
    </w:p>
    <w:p w14:paraId="54BE5455" w14:textId="4FC40D75" w:rsidR="007A61A6" w:rsidRDefault="007A61A6" w:rsidP="007A61A6">
      <w:pPr>
        <w:pStyle w:val="Beschriftung"/>
      </w:pPr>
      <w:bookmarkStart w:id="5" w:name="_Toc35872432"/>
      <w:r>
        <w:t xml:space="preserve">Abbildung </w:t>
      </w:r>
      <w:r>
        <w:fldChar w:fldCharType="begin"/>
      </w:r>
      <w:r>
        <w:instrText xml:space="preserve"> SEQ Abbildung \* ARABIC </w:instrText>
      </w:r>
      <w:r>
        <w:fldChar w:fldCharType="separate"/>
      </w:r>
      <w:r>
        <w:rPr>
          <w:noProof/>
        </w:rPr>
        <w:t>3</w:t>
      </w:r>
      <w:r>
        <w:fldChar w:fldCharType="end"/>
      </w:r>
      <w:r>
        <w:t xml:space="preserve"> Chartist.js Resultat</w:t>
      </w:r>
      <w:bookmarkEnd w:id="5"/>
    </w:p>
    <w:p w14:paraId="68369A4B" w14:textId="40EFC314" w:rsidR="007360F5" w:rsidRDefault="007A61A6" w:rsidP="007A61A6">
      <w:pPr>
        <w:pStyle w:val="Beschriftung"/>
      </w:pPr>
      <w:bookmarkStart w:id="6" w:name="_Toc35872433"/>
      <w:r>
        <w:t xml:space="preserve">Abbildung </w:t>
      </w:r>
      <w:r>
        <w:fldChar w:fldCharType="begin"/>
      </w:r>
      <w:r>
        <w:instrText xml:space="preserve"> SEQ Abbildung \* ARABIC </w:instrText>
      </w:r>
      <w:r>
        <w:fldChar w:fldCharType="separate"/>
      </w:r>
      <w:r>
        <w:rPr>
          <w:noProof/>
        </w:rPr>
        <w:t>4</w:t>
      </w:r>
      <w:r>
        <w:fldChar w:fldCharType="end"/>
      </w:r>
      <w:r>
        <w:t xml:space="preserve"> Chartis.js Code</w:t>
      </w:r>
      <w:bookmarkEnd w:id="6"/>
    </w:p>
    <w:p w14:paraId="3B0374C8" w14:textId="2827EC83" w:rsidR="00291142" w:rsidRDefault="00291142" w:rsidP="00291142">
      <w:pPr>
        <w:pStyle w:val="berschrift3"/>
      </w:pPr>
      <w:r>
        <w:t>Sensor Wert Beobachter</w:t>
      </w:r>
    </w:p>
    <w:p w14:paraId="1EA920CE" w14:textId="4DA97D19" w:rsidR="00291142" w:rsidRDefault="00291142" w:rsidP="00291142">
      <w:r>
        <w:t>Ein Sensor kann mehrere Werte messen, auf eine Weise müssen Benutzer definieren können, auf welche Werte geachtet werden müssen und wann ein Richtwert</w:t>
      </w:r>
      <w:r w:rsidR="004373D2">
        <w:t xml:space="preserve"> oder Zählerstand</w:t>
      </w:r>
      <w:r>
        <w:t xml:space="preserve"> überschritten wurde. Dies möchte ich möglichst erweiterbar lösen. Jedoch komme ich vermutlich nicht darum, dass bei jeder neuen Art von Sensor ein neuer Wert </w:t>
      </w:r>
      <w:r w:rsidRPr="00291142">
        <w:t>Dekodierung Algorithmus</w:t>
      </w:r>
      <w:r>
        <w:t xml:space="preserve"> von einem Programmierer geschrieben werden </w:t>
      </w:r>
      <w:r>
        <w:lastRenderedPageBreak/>
        <w:t>muss. Die Werte eines Sensors werden meist in Hex übertragen und müssen dann Anhand der Datenblätter ausgelesen werden.</w:t>
      </w:r>
    </w:p>
    <w:p w14:paraId="10EE4989" w14:textId="21C6C552" w:rsidR="000F3D5E" w:rsidRDefault="000F3D5E" w:rsidP="00291142">
      <w:r>
        <w:t xml:space="preserve">Im Prinzip stelle ich </w:t>
      </w:r>
      <w:r w:rsidR="00E40485">
        <w:t>es mir</w:t>
      </w:r>
      <w:r w:rsidR="004373D2">
        <w:t xml:space="preserve"> das</w:t>
      </w:r>
      <w:r w:rsidR="00E40485">
        <w:t xml:space="preserve"> so vor</w:t>
      </w:r>
      <w:r>
        <w:t>:</w:t>
      </w:r>
    </w:p>
    <w:p w14:paraId="7B53E6D6" w14:textId="495CAED8" w:rsidR="000F3D5E" w:rsidRDefault="000F3D5E" w:rsidP="00291142">
      <w:r>
        <w:t xml:space="preserve">Ein </w:t>
      </w:r>
      <w:r w:rsidR="00E40485">
        <w:t>Sensor Wert wird erhalten und</w:t>
      </w:r>
      <w:r>
        <w:t xml:space="preserve"> anhand des passenden Sensor </w:t>
      </w:r>
      <w:proofErr w:type="spellStart"/>
      <w:r>
        <w:t>Dekodierers</w:t>
      </w:r>
      <w:proofErr w:type="spellEnd"/>
      <w:r>
        <w:t xml:space="preserve"> in die verschiedenen Werte umgewandelt</w:t>
      </w:r>
      <w:r w:rsidR="00E40485">
        <w:t>. Danach wird bei jedem der einzelnen Werte geprüft</w:t>
      </w:r>
      <w:r w:rsidR="006D174A">
        <w:t>,</w:t>
      </w:r>
      <w:r w:rsidR="00E40485">
        <w:t xml:space="preserve"> ob dieser seinen Richtwert oder Zählerstand überschritten hat.</w:t>
      </w:r>
      <w:r w:rsidR="006D174A">
        <w:t xml:space="preserve"> Wenn ja, wird eine spezifische Meldung für jenen Wert ausgelöst.</w:t>
      </w:r>
    </w:p>
    <w:p w14:paraId="6B1217E6" w14:textId="77777777" w:rsidR="007A61A6" w:rsidRDefault="000F3D5E" w:rsidP="007A61A6">
      <w:pPr>
        <w:keepNext/>
      </w:pPr>
      <w:r>
        <w:rPr>
          <w:noProof/>
          <w:lang w:eastAsia="de-CH" w:bidi="ar-SA"/>
        </w:rPr>
        <w:drawing>
          <wp:inline distT="0" distB="0" distL="0" distR="0" wp14:anchorId="2966C2DE" wp14:editId="038A43A5">
            <wp:extent cx="5759819" cy="39020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rtBeobachterAblauf.png"/>
                    <pic:cNvPicPr/>
                  </pic:nvPicPr>
                  <pic:blipFill>
                    <a:blip r:embed="rId29">
                      <a:extLst>
                        <a:ext uri="{28A0092B-C50C-407E-A947-70E740481C1C}">
                          <a14:useLocalDpi xmlns:a14="http://schemas.microsoft.com/office/drawing/2010/main" val="0"/>
                        </a:ext>
                      </a:extLst>
                    </a:blip>
                    <a:stretch>
                      <a:fillRect/>
                    </a:stretch>
                  </pic:blipFill>
                  <pic:spPr>
                    <a:xfrm>
                      <a:off x="0" y="0"/>
                      <a:ext cx="5759819" cy="3902075"/>
                    </a:xfrm>
                    <a:prstGeom prst="rect">
                      <a:avLst/>
                    </a:prstGeom>
                  </pic:spPr>
                </pic:pic>
              </a:graphicData>
            </a:graphic>
          </wp:inline>
        </w:drawing>
      </w:r>
    </w:p>
    <w:p w14:paraId="43CEE71A" w14:textId="75B5DE14" w:rsidR="000F3D5E" w:rsidRDefault="007A61A6" w:rsidP="007A61A6">
      <w:pPr>
        <w:pStyle w:val="Beschriftung"/>
      </w:pPr>
      <w:bookmarkStart w:id="7" w:name="_Toc35872434"/>
      <w:r>
        <w:t xml:space="preserve">Abbildung </w:t>
      </w:r>
      <w:r>
        <w:fldChar w:fldCharType="begin"/>
      </w:r>
      <w:r>
        <w:instrText xml:space="preserve"> SEQ Abbildung \* ARABIC </w:instrText>
      </w:r>
      <w:r>
        <w:fldChar w:fldCharType="separate"/>
      </w:r>
      <w:r>
        <w:rPr>
          <w:noProof/>
        </w:rPr>
        <w:t>5</w:t>
      </w:r>
      <w:r>
        <w:fldChar w:fldCharType="end"/>
      </w:r>
      <w:r>
        <w:t xml:space="preserve"> Sensor Wert Ablauf</w:t>
      </w:r>
      <w:bookmarkEnd w:id="7"/>
    </w:p>
    <w:p w14:paraId="15FAA2D2" w14:textId="48C1DD85" w:rsidR="00291142" w:rsidRDefault="00291142" w:rsidP="00291142">
      <w:pPr>
        <w:pStyle w:val="berschrift3"/>
      </w:pPr>
      <w:proofErr w:type="spellStart"/>
      <w:r>
        <w:t>Responsive</w:t>
      </w:r>
      <w:proofErr w:type="spellEnd"/>
      <w:r>
        <w:t xml:space="preserve"> Design</w:t>
      </w:r>
    </w:p>
    <w:p w14:paraId="54BFFB38" w14:textId="77777777" w:rsidR="007A61A6" w:rsidRDefault="00291142" w:rsidP="007A61A6">
      <w:pPr>
        <w:keepNext/>
      </w:pPr>
      <w:r>
        <w:t xml:space="preserve">Auch mit Bootstrap ist ein </w:t>
      </w:r>
      <w:proofErr w:type="spellStart"/>
      <w:r>
        <w:t>Responsive</w:t>
      </w:r>
      <w:proofErr w:type="spellEnd"/>
      <w:r>
        <w:t xml:space="preserve"> Design schwierig Korrekt umzusetzen. Zudem werde ich die SCSS Dateien von Bootstrap so ändern müssen, dass sie dem Corporate Design der BBB entsprechen. </w:t>
      </w:r>
      <w:r w:rsidR="009737E1">
        <w:t xml:space="preserve">Das Reinigungspersonal wird sich mit Tablets im Gebäude herumgeben, daher ist es für mich aus sehr wichtig, dass das Frontend für Touch-Steuerung optimiert ist. Dies ist für mich auch eher Neuland und werde vermutlich meine Browser Ansicht auf </w:t>
      </w:r>
      <w:r w:rsidR="006D174A">
        <w:t xml:space="preserve">die Grösse eines Tablets </w:t>
      </w:r>
      <w:r w:rsidR="009737E1">
        <w:t>ändern damit ich ständig das</w:t>
      </w:r>
      <w:r w:rsidR="006D174A">
        <w:t xml:space="preserve"> Resultat sehe, welches schlussendlich auch wirklich benutzt wird</w:t>
      </w:r>
      <w:r w:rsidR="009737E1">
        <w:t>.</w:t>
      </w:r>
      <w:r w:rsidR="006D174A">
        <w:t xml:space="preserve"> In </w:t>
      </w:r>
      <w:proofErr w:type="spellStart"/>
      <w:r w:rsidR="006D174A">
        <w:t>Chromium</w:t>
      </w:r>
      <w:proofErr w:type="spellEnd"/>
      <w:r w:rsidR="006D174A">
        <w:t xml:space="preserve"> basierenden Browsers kann man dies mit der F12 Taste erreichen.</w:t>
      </w:r>
      <w:r w:rsidR="006D174A" w:rsidRPr="006D174A">
        <w:rPr>
          <w:noProof/>
          <w:lang w:eastAsia="de-CH" w:bidi="ar-SA"/>
        </w:rPr>
        <w:t xml:space="preserve"> </w:t>
      </w:r>
      <w:r w:rsidR="006D174A">
        <w:rPr>
          <w:noProof/>
          <w:lang w:eastAsia="de-CH" w:bidi="ar-SA"/>
        </w:rPr>
        <w:drawing>
          <wp:inline distT="0" distB="0" distL="0" distR="0" wp14:anchorId="798CA338" wp14:editId="662B906B">
            <wp:extent cx="5760085" cy="3479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347980"/>
                    </a:xfrm>
                    <a:prstGeom prst="rect">
                      <a:avLst/>
                    </a:prstGeom>
                  </pic:spPr>
                </pic:pic>
              </a:graphicData>
            </a:graphic>
          </wp:inline>
        </w:drawing>
      </w:r>
    </w:p>
    <w:p w14:paraId="174AC8F6" w14:textId="3B2AD4AB" w:rsidR="00291142" w:rsidRDefault="007A61A6" w:rsidP="007A61A6">
      <w:pPr>
        <w:pStyle w:val="Beschriftung"/>
      </w:pPr>
      <w:bookmarkStart w:id="8" w:name="_Toc35872435"/>
      <w:r>
        <w:t xml:space="preserve">Abbildung </w:t>
      </w:r>
      <w:r>
        <w:fldChar w:fldCharType="begin"/>
      </w:r>
      <w:r>
        <w:instrText xml:space="preserve"> SEQ Abbildung \* ARABIC </w:instrText>
      </w:r>
      <w:r>
        <w:fldChar w:fldCharType="separate"/>
      </w:r>
      <w:r>
        <w:rPr>
          <w:noProof/>
        </w:rPr>
        <w:t>6</w:t>
      </w:r>
      <w:r>
        <w:fldChar w:fldCharType="end"/>
      </w:r>
      <w:r>
        <w:t xml:space="preserve"> </w:t>
      </w:r>
      <w:proofErr w:type="spellStart"/>
      <w:r>
        <w:t>Chromium</w:t>
      </w:r>
      <w:proofErr w:type="spellEnd"/>
      <w:r>
        <w:t xml:space="preserve"> Entwickler Modus</w:t>
      </w:r>
      <w:bookmarkEnd w:id="8"/>
    </w:p>
    <w:p w14:paraId="66736A54" w14:textId="77777777" w:rsidR="007A61A6" w:rsidRDefault="006D174A" w:rsidP="007A61A6">
      <w:pPr>
        <w:keepNext/>
      </w:pPr>
      <w:r>
        <w:rPr>
          <w:noProof/>
          <w:lang w:eastAsia="de-CH" w:bidi="ar-SA"/>
        </w:rPr>
        <w:lastRenderedPageBreak/>
        <w:drawing>
          <wp:inline distT="0" distB="0" distL="0" distR="0" wp14:anchorId="71755C18" wp14:editId="3E5AE9A6">
            <wp:extent cx="2781300" cy="4667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1300" cy="466725"/>
                    </a:xfrm>
                    <a:prstGeom prst="rect">
                      <a:avLst/>
                    </a:prstGeom>
                  </pic:spPr>
                </pic:pic>
              </a:graphicData>
            </a:graphic>
          </wp:inline>
        </w:drawing>
      </w:r>
    </w:p>
    <w:p w14:paraId="74C2F666" w14:textId="0231E0F8" w:rsidR="007A61A6" w:rsidRDefault="007A61A6" w:rsidP="007A61A6">
      <w:pPr>
        <w:pStyle w:val="Beschriftung"/>
      </w:pPr>
      <w:bookmarkStart w:id="9" w:name="_Toc35872436"/>
      <w:r>
        <w:t xml:space="preserve">Abbildung </w:t>
      </w:r>
      <w:r>
        <w:fldChar w:fldCharType="begin"/>
      </w:r>
      <w:r>
        <w:instrText xml:space="preserve"> SEQ Abbildung \* ARABIC </w:instrText>
      </w:r>
      <w:r>
        <w:fldChar w:fldCharType="separate"/>
      </w:r>
      <w:r>
        <w:rPr>
          <w:noProof/>
        </w:rPr>
        <w:t>7</w:t>
      </w:r>
      <w:r>
        <w:fldChar w:fldCharType="end"/>
      </w:r>
      <w:r>
        <w:t xml:space="preserve"> </w:t>
      </w:r>
      <w:proofErr w:type="spellStart"/>
      <w:r>
        <w:t>Chromium</w:t>
      </w:r>
      <w:proofErr w:type="spellEnd"/>
      <w:r>
        <w:t xml:space="preserve"> </w:t>
      </w:r>
      <w:proofErr w:type="spellStart"/>
      <w:r>
        <w:t>Responsi</w:t>
      </w:r>
      <w:r w:rsidRPr="00AA059A">
        <w:t>ve</w:t>
      </w:r>
      <w:proofErr w:type="spellEnd"/>
      <w:r w:rsidRPr="00AA059A">
        <w:t xml:space="preserve"> Modus</w:t>
      </w:r>
      <w:bookmarkEnd w:id="9"/>
    </w:p>
    <w:p w14:paraId="6943EBBB" w14:textId="794BA7DB" w:rsidR="006D174A" w:rsidRDefault="006D174A" w:rsidP="00291142">
      <w:r w:rsidRPr="006D174A">
        <w:rPr>
          <w:noProof/>
          <w:lang w:eastAsia="de-CH" w:bidi="ar-SA"/>
        </w:rPr>
        <w:t xml:space="preserve"> </w:t>
      </w:r>
    </w:p>
    <w:p w14:paraId="569D385A" w14:textId="64D3AFAA" w:rsidR="009737E1" w:rsidRDefault="009737E1" w:rsidP="009737E1">
      <w:pPr>
        <w:pStyle w:val="berschrift3"/>
      </w:pPr>
      <w:r>
        <w:t>Sphinx Dokumentation</w:t>
      </w:r>
    </w:p>
    <w:p w14:paraId="23BB29B7" w14:textId="74ACB6D8" w:rsidR="006D174A" w:rsidRDefault="002F1216" w:rsidP="006D174A">
      <w:r>
        <w:t xml:space="preserve">Python lässt sich anhand von sogenannten </w:t>
      </w:r>
      <w:proofErr w:type="spellStart"/>
      <w:r>
        <w:t>Docstrings</w:t>
      </w:r>
      <w:proofErr w:type="spellEnd"/>
      <w:r>
        <w:t xml:space="preserve"> dokumentieren. Diese kann man dann einfach mit Sphinx zu einer Webseite generieren lassen. Meine Herausforderung hier ist, dass ich diese gründlich nachführe und gleich nach der Erstellung einer Funktion diese </w:t>
      </w:r>
      <w:r w:rsidR="006D174A">
        <w:t>auch wirklich schreibe</w:t>
      </w:r>
      <w:r>
        <w:t>.</w:t>
      </w:r>
      <w:r w:rsidRPr="002F1216">
        <w:t xml:space="preserve"> </w:t>
      </w:r>
      <w:r w:rsidR="006D174A">
        <w:t>$</w:t>
      </w:r>
    </w:p>
    <w:p w14:paraId="20EF7508" w14:textId="5F5976DF" w:rsidR="006D174A" w:rsidRDefault="006D174A" w:rsidP="006D174A">
      <w:r>
        <w:t xml:space="preserve">Hierbei gilt, dass meine </w:t>
      </w:r>
      <w:proofErr w:type="spellStart"/>
      <w:r>
        <w:t>Docstrings</w:t>
      </w:r>
      <w:proofErr w:type="spellEnd"/>
      <w:r>
        <w:t xml:space="preserve"> dem Standard von Google folgen, und folgenderweise aussehen sollten.</w:t>
      </w:r>
    </w:p>
    <w:p w14:paraId="23E21C24" w14:textId="77777777" w:rsidR="007A61A6" w:rsidRDefault="006D174A" w:rsidP="007A61A6">
      <w:pPr>
        <w:keepNext/>
      </w:pPr>
      <w:r>
        <w:rPr>
          <w:noProof/>
          <w:lang w:eastAsia="de-CH" w:bidi="ar-SA"/>
        </w:rPr>
        <w:drawing>
          <wp:inline distT="0" distB="0" distL="0" distR="0" wp14:anchorId="53DD3704" wp14:editId="68947CD3">
            <wp:extent cx="4914900" cy="16573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1657350"/>
                    </a:xfrm>
                    <a:prstGeom prst="rect">
                      <a:avLst/>
                    </a:prstGeom>
                  </pic:spPr>
                </pic:pic>
              </a:graphicData>
            </a:graphic>
          </wp:inline>
        </w:drawing>
      </w:r>
    </w:p>
    <w:p w14:paraId="2F19FF34" w14:textId="47BB023D" w:rsidR="007A61A6" w:rsidRDefault="007A61A6" w:rsidP="007A61A6">
      <w:pPr>
        <w:pStyle w:val="Beschriftung"/>
      </w:pPr>
      <w:bookmarkStart w:id="10" w:name="_Toc35872437"/>
      <w:r>
        <w:t xml:space="preserve">Abbildung </w:t>
      </w:r>
      <w:r>
        <w:fldChar w:fldCharType="begin"/>
      </w:r>
      <w:r>
        <w:instrText xml:space="preserve"> SEQ Abbildung \* ARABIC </w:instrText>
      </w:r>
      <w:r>
        <w:fldChar w:fldCharType="separate"/>
      </w:r>
      <w:r>
        <w:rPr>
          <w:noProof/>
        </w:rPr>
        <w:t>8</w:t>
      </w:r>
      <w:r>
        <w:fldChar w:fldCharType="end"/>
      </w:r>
      <w:r>
        <w:t xml:space="preserve"> Google Style </w:t>
      </w:r>
      <w:proofErr w:type="spellStart"/>
      <w:r>
        <w:t>Docstrings</w:t>
      </w:r>
      <w:bookmarkEnd w:id="10"/>
      <w:proofErr w:type="spellEnd"/>
    </w:p>
    <w:bookmarkEnd w:id="0"/>
    <w:p w14:paraId="583B0ECD" w14:textId="150E02B7" w:rsidR="00981ECC" w:rsidRDefault="002F1216" w:rsidP="002F1216">
      <w:pPr>
        <w:pStyle w:val="berschrift3"/>
      </w:pPr>
      <w:r>
        <w:t>Python API Framework</w:t>
      </w:r>
    </w:p>
    <w:p w14:paraId="1C4107F5" w14:textId="58383661" w:rsidR="00E40485" w:rsidRDefault="002F1216" w:rsidP="002F1216">
      <w:commentRangeStart w:id="11"/>
      <w:r>
        <w:t xml:space="preserve">Innerhalb des letzten Jahres hatte ich ein </w:t>
      </w:r>
      <w:r w:rsidR="00F31BB3">
        <w:t>Python Framework geschrieben</w:t>
      </w:r>
      <w:r>
        <w:t xml:space="preserve"> welche</w:t>
      </w:r>
      <w:r w:rsidR="00F31BB3">
        <w:t>s</w:t>
      </w:r>
      <w:r w:rsidR="00C71B6A">
        <w:t xml:space="preserve"> auf</w:t>
      </w:r>
      <w:r>
        <w:t xml:space="preserve"> Google </w:t>
      </w:r>
      <w:proofErr w:type="spellStart"/>
      <w:r w:rsidR="00F31BB3">
        <w:t>Firestore</w:t>
      </w:r>
      <w:proofErr w:type="spellEnd"/>
      <w:r w:rsidR="00F31BB3">
        <w:t xml:space="preserve"> </w:t>
      </w:r>
      <w:r w:rsidR="00C71B6A">
        <w:t>Daten abspeichert</w:t>
      </w:r>
      <w:r>
        <w:t>.</w:t>
      </w:r>
      <w:r w:rsidR="00C71B6A">
        <w:t xml:space="preserve"> Dies wurde mir jedoch zur Hürde und ich habe das komplette Framework SQL basierend umgeschrieben. Ich werde dieses Framework als Gerüst für meine IPA benützen.</w:t>
      </w:r>
      <w:r>
        <w:t xml:space="preserve"> Eine vollständige Dokumentation zu diesem Framework lässt sich hier finden.</w:t>
      </w:r>
      <w:commentRangeEnd w:id="11"/>
      <w:r>
        <w:rPr>
          <w:rStyle w:val="Kommentarzeichen"/>
        </w:rPr>
        <w:commentReference w:id="11"/>
      </w:r>
      <w:r>
        <w:t xml:space="preserve"> </w:t>
      </w:r>
      <w:r w:rsidR="00F31BB3">
        <w:t>Die IPA wird das</w:t>
      </w:r>
      <w:r>
        <w:t xml:space="preserve"> erste produktive Produkt</w:t>
      </w:r>
      <w:r w:rsidR="00F31BB3">
        <w:t xml:space="preserve"> werden</w:t>
      </w:r>
      <w:r>
        <w:t>. Es kann sich daher herausstellen</w:t>
      </w:r>
      <w:r w:rsidR="00F31BB3">
        <w:t>,</w:t>
      </w:r>
      <w:r>
        <w:t xml:space="preserve"> da</w:t>
      </w:r>
      <w:r w:rsidR="00F31BB3">
        <w:t>s</w:t>
      </w:r>
      <w:r>
        <w:t xml:space="preserve">s wichtige Aspekte eines Backend Frameworks </w:t>
      </w:r>
      <w:r w:rsidR="00F31BB3">
        <w:t>in meinem Fehlen</w:t>
      </w:r>
      <w:r>
        <w:t xml:space="preserve"> und mir die ganze Arbeit nicht </w:t>
      </w:r>
      <w:r w:rsidR="00E40485">
        <w:t>erleichtert,</w:t>
      </w:r>
      <w:r>
        <w:t xml:space="preserve"> sondern nur erschwert.</w:t>
      </w:r>
    </w:p>
    <w:p w14:paraId="2258F820" w14:textId="6D3861C4" w:rsidR="00B16FDE" w:rsidRDefault="00B16FDE" w:rsidP="002F1216">
      <w:r>
        <w:t>Das Framework hilft beim Aufbau eines ASGI Servers welches dazu fähig ist, Daten entgegenzunehmen, validieren und speichern, diese wieder zu verändern und auszulesen. Bei einer API sind Access Tokens eine bevorzugte Wahl für Authentifizierung, dafür bietet das Framework eine komplette Lösung. Zudem ist es möglich Bilder abzuspeichern und wieder darzustellen.</w:t>
      </w:r>
    </w:p>
    <w:p w14:paraId="270B94FD" w14:textId="13D62F11" w:rsidR="00B16FDE" w:rsidRDefault="00B16FDE" w:rsidP="002F1216">
      <w:r>
        <w:t>Für mich wird es noch eine kleine Herausforderung mit purem JavaScript auf die API zuzugreifen und dies möglichst so, dass ich nicht Code wiederholend schreiben muss. Zudem muss jeder Aufruf auf die API mit einem Authentifizierungstoken begleitet sein.</w:t>
      </w:r>
    </w:p>
    <w:p w14:paraId="4725E176" w14:textId="034388AE" w:rsidR="00F31BB3" w:rsidRDefault="00F31BB3" w:rsidP="00F31BB3">
      <w:pPr>
        <w:pStyle w:val="berschrift3"/>
      </w:pPr>
      <w:r>
        <w:t>HTML Präprozessor</w:t>
      </w:r>
    </w:p>
    <w:p w14:paraId="1E403E6F" w14:textId="40D99194" w:rsidR="00B16FDE" w:rsidRDefault="00F31BB3" w:rsidP="00B16FDE">
      <w:r>
        <w:t xml:space="preserve">Damit ich nicht mehrmals das gleiche HTML, wie der Header, schreiben werde, muss ich mir einen HTML Präprozessor beibringen, welcher fähig ist Templates in Seiten einzubinden und daraus eine statische </w:t>
      </w:r>
      <w:r>
        <w:lastRenderedPageBreak/>
        <w:t>Seite zu erstellen.</w:t>
      </w:r>
      <w:r w:rsidR="00B16FDE">
        <w:t xml:space="preserve"> Vor der IPA habe ich mir deswegen noch </w:t>
      </w:r>
      <w:hyperlink r:id="rId33" w:history="1">
        <w:proofErr w:type="spellStart"/>
        <w:r w:rsidR="00B16FDE" w:rsidRPr="00B16FDE">
          <w:rPr>
            <w:rStyle w:val="Hyperlink"/>
          </w:rPr>
          <w:t>Jekyll</w:t>
        </w:r>
        <w:proofErr w:type="spellEnd"/>
      </w:hyperlink>
      <w:r w:rsidR="00B16FDE">
        <w:t xml:space="preserve"> angeschaut. Dieses Tool bietet genau was ich brauche und wird mich beim Aufbau der Seite unterstützen.</w:t>
      </w:r>
    </w:p>
    <w:p w14:paraId="75B29F52" w14:textId="2E2A8F0F" w:rsidR="00B845F6" w:rsidRDefault="005C4EF2" w:rsidP="005C4EF2">
      <w:pPr>
        <w:pStyle w:val="berschrift1"/>
      </w:pPr>
      <w:r>
        <w:t>Planen</w:t>
      </w:r>
    </w:p>
    <w:p w14:paraId="16904465" w14:textId="3DBA1103" w:rsidR="007218CA" w:rsidRPr="007218CA" w:rsidRDefault="007218CA" w:rsidP="007218CA">
      <w:pPr>
        <w:pStyle w:val="berschrift2"/>
        <w:numPr>
          <w:ilvl w:val="0"/>
          <w:numId w:val="0"/>
        </w:numPr>
      </w:pPr>
    </w:p>
    <w:p w14:paraId="1A19B63C" w14:textId="400ABE74" w:rsidR="008E2040" w:rsidRDefault="005C4EF2" w:rsidP="008E2040">
      <w:pPr>
        <w:pStyle w:val="berschrift2"/>
      </w:pPr>
      <w:r>
        <w:t>System</w:t>
      </w:r>
    </w:p>
    <w:p w14:paraId="773949FE" w14:textId="49736FBD" w:rsidR="008E2040" w:rsidRPr="008E2040" w:rsidRDefault="008E2040" w:rsidP="008E2040">
      <w:r>
        <w:t xml:space="preserve">Das System ist so aufgebaut, dass ein Benutzer zuerst die statische Webseite von dem IIS Server ladet und danach alle Daten von der API, welche von </w:t>
      </w:r>
      <w:hyperlink r:id="rId34" w:history="1">
        <w:proofErr w:type="spellStart"/>
        <w:r w:rsidRPr="008E2040">
          <w:rPr>
            <w:rStyle w:val="Hyperlink"/>
          </w:rPr>
          <w:t>Uvicorn</w:t>
        </w:r>
        <w:proofErr w:type="spellEnd"/>
      </w:hyperlink>
      <w:r>
        <w:t xml:space="preserve"> gehostet wird, holt. Beide Dienste werden auf dem internen Server </w:t>
      </w:r>
      <w:r w:rsidRPr="008E2040">
        <w:t>SI1010023</w:t>
      </w:r>
      <w:r>
        <w:t xml:space="preserve"> gehostet. Ein solcher Vorgang erlaubt eine angenehmere Benutzung der Webseite, denn man muss nicht warten bis zum Beispiel PHP alle Daten in das HTML gerendert hat, sondern man bekommt direkt die Webseite mit einer kleinen Ladeanimation und weiss bereits, dass etwas passiert, danach geht es meistens schnell bis die Daten von der API geladen und dargestellt werden. Zudem muss man nicht jedes Mal eine Seite neu laden um Daten abzuspeichern, denn alle Zugriffe auf die API werden mit Ajax Aufrufe ausgeführt.</w:t>
      </w:r>
    </w:p>
    <w:p w14:paraId="267131F6" w14:textId="6E46640C" w:rsidR="00B16FDE" w:rsidRDefault="00D03A6F" w:rsidP="00B16FDE">
      <w:r>
        <w:rPr>
          <w:noProof/>
          <w:lang w:eastAsia="de-CH" w:bidi="ar-SA"/>
        </w:rPr>
        <w:drawing>
          <wp:inline distT="0" distB="0" distL="0" distR="0" wp14:anchorId="1A84B955" wp14:editId="3F168AC6">
            <wp:extent cx="5429250" cy="4381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rverAufbau.png"/>
                    <pic:cNvPicPr/>
                  </pic:nvPicPr>
                  <pic:blipFill>
                    <a:blip r:embed="rId35">
                      <a:extLst>
                        <a:ext uri="{28A0092B-C50C-407E-A947-70E740481C1C}">
                          <a14:useLocalDpi xmlns:a14="http://schemas.microsoft.com/office/drawing/2010/main" val="0"/>
                        </a:ext>
                      </a:extLst>
                    </a:blip>
                    <a:stretch>
                      <a:fillRect/>
                    </a:stretch>
                  </pic:blipFill>
                  <pic:spPr>
                    <a:xfrm>
                      <a:off x="0" y="0"/>
                      <a:ext cx="5429250" cy="4381500"/>
                    </a:xfrm>
                    <a:prstGeom prst="rect">
                      <a:avLst/>
                    </a:prstGeom>
                  </pic:spPr>
                </pic:pic>
              </a:graphicData>
            </a:graphic>
          </wp:inline>
        </w:drawing>
      </w:r>
    </w:p>
    <w:p w14:paraId="1D790956" w14:textId="58117965" w:rsidR="00D03A6F" w:rsidRDefault="009354C8" w:rsidP="009354C8">
      <w:pPr>
        <w:pStyle w:val="berschrift2"/>
      </w:pPr>
      <w:r>
        <w:t>Authentifizierung</w:t>
      </w:r>
    </w:p>
    <w:p w14:paraId="03FEAE83" w14:textId="77777777" w:rsidR="009354C8" w:rsidRDefault="009354C8" w:rsidP="009354C8">
      <w:r>
        <w:t>Die Authentifizierung wird per Access und Refresh Tokens funktionieren. Nachdem ein Benutzer mit seinen Login Daten sich einloggte, erhält er je eine der beiden genannten Tokens.</w:t>
      </w:r>
    </w:p>
    <w:p w14:paraId="6469BEE1" w14:textId="77777777" w:rsidR="009354C8" w:rsidRDefault="009354C8" w:rsidP="009354C8">
      <w:pPr>
        <w:rPr>
          <w:b/>
        </w:rPr>
      </w:pPr>
      <w:r w:rsidRPr="009354C8">
        <w:rPr>
          <w:b/>
        </w:rPr>
        <w:lastRenderedPageBreak/>
        <w:t>Access Token</w:t>
      </w:r>
    </w:p>
    <w:p w14:paraId="316AF487" w14:textId="283160A9" w:rsidR="009354C8" w:rsidRDefault="009354C8" w:rsidP="009354C8">
      <w:r>
        <w:t xml:space="preserve">Dieser Schlüssel hat eine kurze Lebensdauer (15 – 30 min) und beinhaltet Informationen über den Benutzer, diese Informationen können die Rolle und </w:t>
      </w:r>
      <w:r w:rsidR="00B31A6F">
        <w:t>ID sein. Der Token hat eine Signatur angehängt, welche versichert, dass dieser nicht verändert wurde. Bei jedem Aufruf auf die API wird dieser Token mitgeschickt und auf Alter und Signatur geprüft. Der Vorteil ist, dass die API nicht bei jedem Aufruf eine Datenbank Abfrage durchführen muss, sondern direkt die Rolle aus dem Token herauslesen kann.</w:t>
      </w:r>
    </w:p>
    <w:p w14:paraId="0EF4A5A5" w14:textId="34CFE8DD" w:rsidR="00B31A6F" w:rsidRDefault="00B31A6F" w:rsidP="009354C8">
      <w:pPr>
        <w:rPr>
          <w:b/>
        </w:rPr>
      </w:pPr>
      <w:r w:rsidRPr="00B31A6F">
        <w:rPr>
          <w:b/>
        </w:rPr>
        <w:t>Refresh Token</w:t>
      </w:r>
    </w:p>
    <w:p w14:paraId="27253C88" w14:textId="22592727" w:rsidR="00B31A6F" w:rsidRDefault="00B31A6F" w:rsidP="009354C8">
      <w:r>
        <w:t xml:space="preserve">Der Refresh Token ist ein kryptografisch sicherer zufällig generierter String. Dieser kann dazu verwendet werden, einen neuen Access Token anzufordern. Bei jeder Anfrage für einen neuen Access Token sollte die Aktivität des Benutzers auf Verdächtige Aktionen überprüft werden. Ein Refresh Token ist gleich viel Wert wie ein Login und muss daher sicher gespeichert werden. </w:t>
      </w:r>
    </w:p>
    <w:p w14:paraId="513FD105" w14:textId="757BEA0A" w:rsidR="00A10FB4" w:rsidRDefault="00A10FB4" w:rsidP="009354C8">
      <w:r>
        <w:t>Die Authentifizierung hat somit folgenden Ablauf. Das Diagramm ist von links nach rechts zu lesen.</w:t>
      </w:r>
    </w:p>
    <w:p w14:paraId="0790B087" w14:textId="264C3DBF" w:rsidR="00A10FB4" w:rsidRDefault="00A10FB4" w:rsidP="009354C8">
      <w:r>
        <w:rPr>
          <w:noProof/>
          <w:lang w:eastAsia="de-CH" w:bidi="ar-SA"/>
        </w:rPr>
        <w:drawing>
          <wp:inline distT="0" distB="0" distL="0" distR="0" wp14:anchorId="1C1AAE9B" wp14:editId="6027E548">
            <wp:extent cx="5760085" cy="2379345"/>
            <wp:effectExtent l="0" t="0" r="0" b="190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hentifizierung.png"/>
                    <pic:cNvPicPr/>
                  </pic:nvPicPr>
                  <pic:blipFill>
                    <a:blip r:embed="rId36">
                      <a:extLst>
                        <a:ext uri="{28A0092B-C50C-407E-A947-70E740481C1C}">
                          <a14:useLocalDpi xmlns:a14="http://schemas.microsoft.com/office/drawing/2010/main" val="0"/>
                        </a:ext>
                      </a:extLst>
                    </a:blip>
                    <a:stretch>
                      <a:fillRect/>
                    </a:stretch>
                  </pic:blipFill>
                  <pic:spPr>
                    <a:xfrm>
                      <a:off x="0" y="0"/>
                      <a:ext cx="5760085" cy="2379345"/>
                    </a:xfrm>
                    <a:prstGeom prst="rect">
                      <a:avLst/>
                    </a:prstGeom>
                  </pic:spPr>
                </pic:pic>
              </a:graphicData>
            </a:graphic>
          </wp:inline>
        </w:drawing>
      </w:r>
    </w:p>
    <w:p w14:paraId="55E98215" w14:textId="7CA51E3B" w:rsidR="00A225F3" w:rsidRDefault="00A225F3" w:rsidP="00A225F3">
      <w:pPr>
        <w:pStyle w:val="berschrift1"/>
      </w:pPr>
      <w:r>
        <w:t>Literaturverzeichnis</w:t>
      </w:r>
    </w:p>
    <w:tbl>
      <w:tblPr>
        <w:tblStyle w:val="AvectrisTabelle"/>
        <w:tblW w:w="0" w:type="auto"/>
        <w:tblInd w:w="0" w:type="dxa"/>
        <w:tblLook w:val="04A0" w:firstRow="1" w:lastRow="0" w:firstColumn="1" w:lastColumn="0" w:noHBand="0" w:noVBand="1"/>
      </w:tblPr>
      <w:tblGrid>
        <w:gridCol w:w="3023"/>
        <w:gridCol w:w="3024"/>
        <w:gridCol w:w="3024"/>
      </w:tblGrid>
      <w:tr w:rsidR="00A225F3" w14:paraId="6F88D089" w14:textId="77777777" w:rsidTr="00A225F3">
        <w:trPr>
          <w:cnfStyle w:val="100000000000" w:firstRow="1" w:lastRow="0" w:firstColumn="0" w:lastColumn="0" w:oddVBand="0" w:evenVBand="0" w:oddHBand="0" w:evenHBand="0" w:firstRowFirstColumn="0" w:firstRowLastColumn="0" w:lastRowFirstColumn="0" w:lastRowLastColumn="0"/>
        </w:trPr>
        <w:tc>
          <w:tcPr>
            <w:tcW w:w="3023" w:type="dxa"/>
          </w:tcPr>
          <w:p w14:paraId="7C62DF65" w14:textId="3189C95D" w:rsidR="00A225F3" w:rsidRDefault="00A225F3" w:rsidP="00A225F3">
            <w:r>
              <w:t>Abgerufener Link</w:t>
            </w:r>
          </w:p>
        </w:tc>
        <w:tc>
          <w:tcPr>
            <w:tcW w:w="3024" w:type="dxa"/>
          </w:tcPr>
          <w:p w14:paraId="7821231E" w14:textId="0788D5CE" w:rsidR="00A225F3" w:rsidRDefault="00A225F3" w:rsidP="00A225F3">
            <w:r>
              <w:t>Wann</w:t>
            </w:r>
          </w:p>
        </w:tc>
        <w:tc>
          <w:tcPr>
            <w:tcW w:w="3024" w:type="dxa"/>
          </w:tcPr>
          <w:p w14:paraId="2A4D38CD" w14:textId="0201EC53" w:rsidR="00A225F3" w:rsidRDefault="00A225F3" w:rsidP="00A225F3">
            <w:r>
              <w:t>Begründung</w:t>
            </w:r>
          </w:p>
        </w:tc>
      </w:tr>
      <w:tr w:rsidR="00A225F3" w14:paraId="2BD016BB" w14:textId="77777777" w:rsidTr="00A225F3">
        <w:tc>
          <w:tcPr>
            <w:tcW w:w="3023" w:type="dxa"/>
          </w:tcPr>
          <w:p w14:paraId="6EB4FD38" w14:textId="47D3B131" w:rsidR="00A225F3" w:rsidRDefault="0045186E" w:rsidP="00A225F3">
            <w:hyperlink r:id="rId37" w:history="1">
              <w:r w:rsidR="00A225F3">
                <w:rPr>
                  <w:rStyle w:val="Hyperlink"/>
                </w:rPr>
                <w:t>https://www.chartjs.org/docs/latest/charts/line.html</w:t>
              </w:r>
            </w:hyperlink>
          </w:p>
        </w:tc>
        <w:tc>
          <w:tcPr>
            <w:tcW w:w="3024" w:type="dxa"/>
          </w:tcPr>
          <w:p w14:paraId="30634B73" w14:textId="61098362" w:rsidR="00A225F3" w:rsidRDefault="00A225F3" w:rsidP="00A225F3">
            <w:r>
              <w:t>23.03.2020</w:t>
            </w:r>
          </w:p>
        </w:tc>
        <w:tc>
          <w:tcPr>
            <w:tcW w:w="3024" w:type="dxa"/>
          </w:tcPr>
          <w:p w14:paraId="6C52493A" w14:textId="225D05FD" w:rsidR="00A225F3" w:rsidRDefault="00A225F3" w:rsidP="00A225F3">
            <w:r>
              <w:t>Hilfestellung für Chart.js Beispiel</w:t>
            </w:r>
            <w:r w:rsidR="00DF24BC">
              <w:t>.</w:t>
            </w:r>
          </w:p>
        </w:tc>
      </w:tr>
      <w:tr w:rsidR="00A225F3" w14:paraId="46FD39FB" w14:textId="77777777" w:rsidTr="00A225F3">
        <w:tc>
          <w:tcPr>
            <w:tcW w:w="3023" w:type="dxa"/>
          </w:tcPr>
          <w:p w14:paraId="6904C3B2" w14:textId="1E6ED045" w:rsidR="00A225F3" w:rsidRDefault="0045186E" w:rsidP="00A225F3">
            <w:hyperlink r:id="rId38" w:history="1">
              <w:r w:rsidR="00A225F3">
                <w:rPr>
                  <w:rStyle w:val="Hyperlink"/>
                </w:rPr>
                <w:t>https://developer.mozilla.org/en-US/docs/Web/HTTP/Basics_of_HTTP/MIME_types/Common_types</w:t>
              </w:r>
            </w:hyperlink>
          </w:p>
        </w:tc>
        <w:tc>
          <w:tcPr>
            <w:tcW w:w="3024" w:type="dxa"/>
          </w:tcPr>
          <w:p w14:paraId="76D4739B" w14:textId="7B1797E4" w:rsidR="00A225F3" w:rsidRDefault="00A225F3" w:rsidP="00A225F3">
            <w:r>
              <w:t>23.03.2020</w:t>
            </w:r>
          </w:p>
        </w:tc>
        <w:tc>
          <w:tcPr>
            <w:tcW w:w="3024" w:type="dxa"/>
          </w:tcPr>
          <w:p w14:paraId="4F63E962" w14:textId="21CE99DE" w:rsidR="00A225F3" w:rsidRDefault="00A225F3" w:rsidP="00A225F3">
            <w:r>
              <w:t xml:space="preserve">Mime </w:t>
            </w:r>
            <w:proofErr w:type="spellStart"/>
            <w:r>
              <w:t>Types</w:t>
            </w:r>
            <w:proofErr w:type="spellEnd"/>
            <w:r>
              <w:t xml:space="preserve"> wurden für verschiedene Diagramme verwendet.</w:t>
            </w:r>
          </w:p>
        </w:tc>
      </w:tr>
      <w:tr w:rsidR="00A225F3" w14:paraId="0A8B7615" w14:textId="77777777" w:rsidTr="00A225F3">
        <w:tc>
          <w:tcPr>
            <w:tcW w:w="3023" w:type="dxa"/>
          </w:tcPr>
          <w:p w14:paraId="71CD0CCB" w14:textId="25822F6C" w:rsidR="00A225F3" w:rsidRDefault="0045186E" w:rsidP="00A225F3">
            <w:hyperlink r:id="rId39" w:history="1">
              <w:r w:rsidR="00A225F3">
                <w:rPr>
                  <w:rStyle w:val="Hyperlink"/>
                </w:rPr>
                <w:t>https://www.slant.co/options/10578/alternatives/~chart-js-alternatives</w:t>
              </w:r>
            </w:hyperlink>
          </w:p>
        </w:tc>
        <w:tc>
          <w:tcPr>
            <w:tcW w:w="3024" w:type="dxa"/>
          </w:tcPr>
          <w:p w14:paraId="6270C360" w14:textId="6585610E" w:rsidR="00A225F3" w:rsidRDefault="00A225F3" w:rsidP="00A225F3">
            <w:r>
              <w:t>23.03.2020</w:t>
            </w:r>
          </w:p>
        </w:tc>
        <w:tc>
          <w:tcPr>
            <w:tcW w:w="3024" w:type="dxa"/>
          </w:tcPr>
          <w:p w14:paraId="1B042EFE" w14:textId="4CC65202" w:rsidR="00E10676" w:rsidRDefault="00A225F3" w:rsidP="00A225F3">
            <w:r>
              <w:t xml:space="preserve">Hilfe Auswahl von JavaScript </w:t>
            </w:r>
            <w:r w:rsidR="00DF24BC">
              <w:t>Diagramm Bibliotheken.</w:t>
            </w:r>
          </w:p>
        </w:tc>
      </w:tr>
      <w:tr w:rsidR="00E10676" w14:paraId="61F370EA" w14:textId="77777777" w:rsidTr="00A225F3">
        <w:tc>
          <w:tcPr>
            <w:tcW w:w="3023" w:type="dxa"/>
          </w:tcPr>
          <w:p w14:paraId="417ADDD2" w14:textId="43D57091" w:rsidR="00E10676" w:rsidRDefault="0045186E" w:rsidP="00A225F3">
            <w:hyperlink r:id="rId40" w:history="1">
              <w:r w:rsidR="00E10676">
                <w:rPr>
                  <w:rStyle w:val="Hyperlink"/>
                </w:rPr>
                <w:t>https://gionkunz.github.io/chartist-js/getting-started.html</w:t>
              </w:r>
            </w:hyperlink>
          </w:p>
        </w:tc>
        <w:tc>
          <w:tcPr>
            <w:tcW w:w="3024" w:type="dxa"/>
          </w:tcPr>
          <w:p w14:paraId="219CAA1E" w14:textId="394E8A51" w:rsidR="00E10676" w:rsidRDefault="00E10676" w:rsidP="00A225F3">
            <w:r>
              <w:t>23.03.2020</w:t>
            </w:r>
          </w:p>
        </w:tc>
        <w:tc>
          <w:tcPr>
            <w:tcW w:w="3024" w:type="dxa"/>
          </w:tcPr>
          <w:p w14:paraId="1236F8CC" w14:textId="6AD86A1E" w:rsidR="00E10676" w:rsidRDefault="00E10676" w:rsidP="00E10676">
            <w:r>
              <w:t>Hilfestellung für Chartist.js</w:t>
            </w:r>
          </w:p>
        </w:tc>
      </w:tr>
    </w:tbl>
    <w:p w14:paraId="6585C0DB" w14:textId="616B5BB8" w:rsidR="00A225F3" w:rsidRDefault="00A225F3" w:rsidP="00A225F3"/>
    <w:p w14:paraId="6EAA91DC" w14:textId="28FBEC57" w:rsidR="007A61A6" w:rsidRDefault="007A61A6" w:rsidP="007A61A6">
      <w:pPr>
        <w:pStyle w:val="berschrift1"/>
      </w:pPr>
      <w:r>
        <w:t>Abbildungsverzeichnis</w:t>
      </w:r>
    </w:p>
    <w:p w14:paraId="2097245C" w14:textId="1CD3DB1F" w:rsidR="0045186E" w:rsidRDefault="007A61A6">
      <w:pPr>
        <w:pStyle w:val="Abbildungsverzeichnis"/>
        <w:tabs>
          <w:tab w:val="right" w:leader="dot" w:pos="9061"/>
        </w:tabs>
        <w:rPr>
          <w:rFonts w:asciiTheme="minorHAnsi" w:eastAsiaTheme="minorEastAsia" w:hAnsiTheme="minorHAnsi"/>
          <w:noProof/>
          <w:sz w:val="22"/>
          <w:lang w:eastAsia="de-CH" w:bidi="ar-SA"/>
        </w:rPr>
      </w:pPr>
      <w:r>
        <w:fldChar w:fldCharType="begin"/>
      </w:r>
      <w:r>
        <w:instrText xml:space="preserve"> TOC \h \z \c "Abbildung" </w:instrText>
      </w:r>
      <w:r>
        <w:fldChar w:fldCharType="separate"/>
      </w:r>
      <w:hyperlink w:anchor="_Toc35872430" w:history="1">
        <w:r w:rsidR="0045186E" w:rsidRPr="0095662A">
          <w:rPr>
            <w:rStyle w:val="Hyperlink"/>
            <w:noProof/>
          </w:rPr>
          <w:t>Abbildung 1 Chart.js Resultat</w:t>
        </w:r>
        <w:r w:rsidR="0045186E">
          <w:rPr>
            <w:noProof/>
            <w:webHidden/>
          </w:rPr>
          <w:tab/>
        </w:r>
        <w:r w:rsidR="0045186E">
          <w:rPr>
            <w:noProof/>
            <w:webHidden/>
          </w:rPr>
          <w:fldChar w:fldCharType="begin"/>
        </w:r>
        <w:r w:rsidR="0045186E">
          <w:rPr>
            <w:noProof/>
            <w:webHidden/>
          </w:rPr>
          <w:instrText xml:space="preserve"> PAGEREF _Toc35872430 \h </w:instrText>
        </w:r>
        <w:r w:rsidR="0045186E">
          <w:rPr>
            <w:noProof/>
            <w:webHidden/>
          </w:rPr>
        </w:r>
        <w:r w:rsidR="0045186E">
          <w:rPr>
            <w:noProof/>
            <w:webHidden/>
          </w:rPr>
          <w:fldChar w:fldCharType="separate"/>
        </w:r>
        <w:r w:rsidR="0045186E">
          <w:rPr>
            <w:noProof/>
            <w:webHidden/>
          </w:rPr>
          <w:t>14</w:t>
        </w:r>
        <w:r w:rsidR="0045186E">
          <w:rPr>
            <w:noProof/>
            <w:webHidden/>
          </w:rPr>
          <w:fldChar w:fldCharType="end"/>
        </w:r>
      </w:hyperlink>
    </w:p>
    <w:p w14:paraId="615AA666" w14:textId="25603A82"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1" w:history="1">
        <w:r w:rsidRPr="0095662A">
          <w:rPr>
            <w:rStyle w:val="Hyperlink"/>
            <w:noProof/>
          </w:rPr>
          <w:t>Abbildung 2 Chart.js Code</w:t>
        </w:r>
        <w:r>
          <w:rPr>
            <w:noProof/>
            <w:webHidden/>
          </w:rPr>
          <w:tab/>
        </w:r>
        <w:r>
          <w:rPr>
            <w:noProof/>
            <w:webHidden/>
          </w:rPr>
          <w:fldChar w:fldCharType="begin"/>
        </w:r>
        <w:r>
          <w:rPr>
            <w:noProof/>
            <w:webHidden/>
          </w:rPr>
          <w:instrText xml:space="preserve"> PAGEREF _Toc35872431 \h </w:instrText>
        </w:r>
        <w:r>
          <w:rPr>
            <w:noProof/>
            <w:webHidden/>
          </w:rPr>
        </w:r>
        <w:r>
          <w:rPr>
            <w:noProof/>
            <w:webHidden/>
          </w:rPr>
          <w:fldChar w:fldCharType="separate"/>
        </w:r>
        <w:r>
          <w:rPr>
            <w:noProof/>
            <w:webHidden/>
          </w:rPr>
          <w:t>14</w:t>
        </w:r>
        <w:r>
          <w:rPr>
            <w:noProof/>
            <w:webHidden/>
          </w:rPr>
          <w:fldChar w:fldCharType="end"/>
        </w:r>
      </w:hyperlink>
    </w:p>
    <w:p w14:paraId="6DAE941C" w14:textId="5D93EC9B"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2" w:history="1">
        <w:r w:rsidRPr="0095662A">
          <w:rPr>
            <w:rStyle w:val="Hyperlink"/>
            <w:noProof/>
          </w:rPr>
          <w:t>Abbildung 3 Chartist.js Resultat</w:t>
        </w:r>
        <w:r>
          <w:rPr>
            <w:noProof/>
            <w:webHidden/>
          </w:rPr>
          <w:tab/>
        </w:r>
        <w:r>
          <w:rPr>
            <w:noProof/>
            <w:webHidden/>
          </w:rPr>
          <w:fldChar w:fldCharType="begin"/>
        </w:r>
        <w:r>
          <w:rPr>
            <w:noProof/>
            <w:webHidden/>
          </w:rPr>
          <w:instrText xml:space="preserve"> PAGEREF _Toc35872432 \h </w:instrText>
        </w:r>
        <w:r>
          <w:rPr>
            <w:noProof/>
            <w:webHidden/>
          </w:rPr>
        </w:r>
        <w:r>
          <w:rPr>
            <w:noProof/>
            <w:webHidden/>
          </w:rPr>
          <w:fldChar w:fldCharType="separate"/>
        </w:r>
        <w:r>
          <w:rPr>
            <w:noProof/>
            <w:webHidden/>
          </w:rPr>
          <w:t>14</w:t>
        </w:r>
        <w:r>
          <w:rPr>
            <w:noProof/>
            <w:webHidden/>
          </w:rPr>
          <w:fldChar w:fldCharType="end"/>
        </w:r>
      </w:hyperlink>
    </w:p>
    <w:p w14:paraId="5D74D614" w14:textId="42CCEA2C"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3" w:history="1">
        <w:r w:rsidRPr="0095662A">
          <w:rPr>
            <w:rStyle w:val="Hyperlink"/>
            <w:noProof/>
          </w:rPr>
          <w:t>Abbildung 4 Chartis.js Code</w:t>
        </w:r>
        <w:r>
          <w:rPr>
            <w:noProof/>
            <w:webHidden/>
          </w:rPr>
          <w:tab/>
        </w:r>
        <w:r>
          <w:rPr>
            <w:noProof/>
            <w:webHidden/>
          </w:rPr>
          <w:fldChar w:fldCharType="begin"/>
        </w:r>
        <w:r>
          <w:rPr>
            <w:noProof/>
            <w:webHidden/>
          </w:rPr>
          <w:instrText xml:space="preserve"> PAGEREF _Toc35872433 \h </w:instrText>
        </w:r>
        <w:r>
          <w:rPr>
            <w:noProof/>
            <w:webHidden/>
          </w:rPr>
        </w:r>
        <w:r>
          <w:rPr>
            <w:noProof/>
            <w:webHidden/>
          </w:rPr>
          <w:fldChar w:fldCharType="separate"/>
        </w:r>
        <w:r>
          <w:rPr>
            <w:noProof/>
            <w:webHidden/>
          </w:rPr>
          <w:t>14</w:t>
        </w:r>
        <w:r>
          <w:rPr>
            <w:noProof/>
            <w:webHidden/>
          </w:rPr>
          <w:fldChar w:fldCharType="end"/>
        </w:r>
      </w:hyperlink>
    </w:p>
    <w:p w14:paraId="6645AA49" w14:textId="6800D3E7"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4" w:history="1">
        <w:r w:rsidRPr="0095662A">
          <w:rPr>
            <w:rStyle w:val="Hyperlink"/>
            <w:noProof/>
          </w:rPr>
          <w:t>Abbildung 5 Sensor Wert Ablauf</w:t>
        </w:r>
        <w:r>
          <w:rPr>
            <w:noProof/>
            <w:webHidden/>
          </w:rPr>
          <w:tab/>
        </w:r>
        <w:r>
          <w:rPr>
            <w:noProof/>
            <w:webHidden/>
          </w:rPr>
          <w:fldChar w:fldCharType="begin"/>
        </w:r>
        <w:r>
          <w:rPr>
            <w:noProof/>
            <w:webHidden/>
          </w:rPr>
          <w:instrText xml:space="preserve"> PAGEREF _Toc35872434 \h </w:instrText>
        </w:r>
        <w:r>
          <w:rPr>
            <w:noProof/>
            <w:webHidden/>
          </w:rPr>
        </w:r>
        <w:r>
          <w:rPr>
            <w:noProof/>
            <w:webHidden/>
          </w:rPr>
          <w:fldChar w:fldCharType="separate"/>
        </w:r>
        <w:r>
          <w:rPr>
            <w:noProof/>
            <w:webHidden/>
          </w:rPr>
          <w:t>15</w:t>
        </w:r>
        <w:r>
          <w:rPr>
            <w:noProof/>
            <w:webHidden/>
          </w:rPr>
          <w:fldChar w:fldCharType="end"/>
        </w:r>
      </w:hyperlink>
    </w:p>
    <w:p w14:paraId="19A29760" w14:textId="323C36AC"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5" w:history="1">
        <w:r w:rsidRPr="0095662A">
          <w:rPr>
            <w:rStyle w:val="Hyperlink"/>
            <w:noProof/>
          </w:rPr>
          <w:t>Abbildung 6 Chromium Entwickler Modus</w:t>
        </w:r>
        <w:r>
          <w:rPr>
            <w:noProof/>
            <w:webHidden/>
          </w:rPr>
          <w:tab/>
        </w:r>
        <w:r>
          <w:rPr>
            <w:noProof/>
            <w:webHidden/>
          </w:rPr>
          <w:fldChar w:fldCharType="begin"/>
        </w:r>
        <w:r>
          <w:rPr>
            <w:noProof/>
            <w:webHidden/>
          </w:rPr>
          <w:instrText xml:space="preserve"> PAGEREF _Toc35872435 \h </w:instrText>
        </w:r>
        <w:r>
          <w:rPr>
            <w:noProof/>
            <w:webHidden/>
          </w:rPr>
        </w:r>
        <w:r>
          <w:rPr>
            <w:noProof/>
            <w:webHidden/>
          </w:rPr>
          <w:fldChar w:fldCharType="separate"/>
        </w:r>
        <w:r>
          <w:rPr>
            <w:noProof/>
            <w:webHidden/>
          </w:rPr>
          <w:t>15</w:t>
        </w:r>
        <w:r>
          <w:rPr>
            <w:noProof/>
            <w:webHidden/>
          </w:rPr>
          <w:fldChar w:fldCharType="end"/>
        </w:r>
      </w:hyperlink>
    </w:p>
    <w:p w14:paraId="0D960416" w14:textId="52F7E6F8"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6" w:history="1">
        <w:r w:rsidRPr="0095662A">
          <w:rPr>
            <w:rStyle w:val="Hyperlink"/>
            <w:noProof/>
          </w:rPr>
          <w:t>Abbildung 7 Chromium Responsive Modus</w:t>
        </w:r>
        <w:r>
          <w:rPr>
            <w:noProof/>
            <w:webHidden/>
          </w:rPr>
          <w:tab/>
        </w:r>
        <w:r>
          <w:rPr>
            <w:noProof/>
            <w:webHidden/>
          </w:rPr>
          <w:fldChar w:fldCharType="begin"/>
        </w:r>
        <w:r>
          <w:rPr>
            <w:noProof/>
            <w:webHidden/>
          </w:rPr>
          <w:instrText xml:space="preserve"> PAGEREF _Toc35872436 \h </w:instrText>
        </w:r>
        <w:r>
          <w:rPr>
            <w:noProof/>
            <w:webHidden/>
          </w:rPr>
        </w:r>
        <w:r>
          <w:rPr>
            <w:noProof/>
            <w:webHidden/>
          </w:rPr>
          <w:fldChar w:fldCharType="separate"/>
        </w:r>
        <w:r>
          <w:rPr>
            <w:noProof/>
            <w:webHidden/>
          </w:rPr>
          <w:t>16</w:t>
        </w:r>
        <w:r>
          <w:rPr>
            <w:noProof/>
            <w:webHidden/>
          </w:rPr>
          <w:fldChar w:fldCharType="end"/>
        </w:r>
      </w:hyperlink>
    </w:p>
    <w:p w14:paraId="4F277B09" w14:textId="5950C434" w:rsidR="0045186E" w:rsidRDefault="0045186E">
      <w:pPr>
        <w:pStyle w:val="Abbildungsverzeichnis"/>
        <w:tabs>
          <w:tab w:val="right" w:leader="dot" w:pos="9061"/>
        </w:tabs>
        <w:rPr>
          <w:rFonts w:asciiTheme="minorHAnsi" w:eastAsiaTheme="minorEastAsia" w:hAnsiTheme="minorHAnsi"/>
          <w:noProof/>
          <w:sz w:val="22"/>
          <w:lang w:eastAsia="de-CH" w:bidi="ar-SA"/>
        </w:rPr>
      </w:pPr>
      <w:hyperlink w:anchor="_Toc35872437" w:history="1">
        <w:r w:rsidRPr="0095662A">
          <w:rPr>
            <w:rStyle w:val="Hyperlink"/>
            <w:noProof/>
          </w:rPr>
          <w:t>Abbildung 8 Google Style Docstrings</w:t>
        </w:r>
        <w:r>
          <w:rPr>
            <w:noProof/>
            <w:webHidden/>
          </w:rPr>
          <w:tab/>
        </w:r>
        <w:r>
          <w:rPr>
            <w:noProof/>
            <w:webHidden/>
          </w:rPr>
          <w:fldChar w:fldCharType="begin"/>
        </w:r>
        <w:r>
          <w:rPr>
            <w:noProof/>
            <w:webHidden/>
          </w:rPr>
          <w:instrText xml:space="preserve"> PAGEREF _Toc35872437 \h </w:instrText>
        </w:r>
        <w:r>
          <w:rPr>
            <w:noProof/>
            <w:webHidden/>
          </w:rPr>
        </w:r>
        <w:r>
          <w:rPr>
            <w:noProof/>
            <w:webHidden/>
          </w:rPr>
          <w:fldChar w:fldCharType="separate"/>
        </w:r>
        <w:r>
          <w:rPr>
            <w:noProof/>
            <w:webHidden/>
          </w:rPr>
          <w:t>16</w:t>
        </w:r>
        <w:r>
          <w:rPr>
            <w:noProof/>
            <w:webHidden/>
          </w:rPr>
          <w:fldChar w:fldCharType="end"/>
        </w:r>
      </w:hyperlink>
    </w:p>
    <w:p w14:paraId="63A680DF" w14:textId="5E91F5FF" w:rsidR="007A61A6" w:rsidRPr="007A61A6" w:rsidRDefault="007A61A6" w:rsidP="007A61A6">
      <w:r>
        <w:fldChar w:fldCharType="end"/>
      </w:r>
      <w:bookmarkStart w:id="12" w:name="_GoBack"/>
      <w:bookmarkEnd w:id="12"/>
    </w:p>
    <w:sectPr w:rsidR="007A61A6" w:rsidRPr="007A61A6" w:rsidSect="008D0D15">
      <w:pgSz w:w="11906" w:h="16838"/>
      <w:pgMar w:top="1021" w:right="1134" w:bottom="1134" w:left="1701" w:header="1020" w:footer="10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gger Nils AVECTRIS" w:date="2020-03-23T10:17:00Z" w:initials="ENA">
    <w:p w14:paraId="6336E423" w14:textId="77777777" w:rsidR="0045186E" w:rsidRDefault="0045186E">
      <w:pPr>
        <w:pStyle w:val="Kommentartext"/>
      </w:pPr>
      <w:r>
        <w:rPr>
          <w:rStyle w:val="Kommentarzeichen"/>
        </w:rPr>
        <w:annotationRef/>
      </w:r>
      <w:r>
        <w:t>Gibt es noch mehr?</w:t>
      </w:r>
    </w:p>
  </w:comment>
  <w:comment w:id="2" w:author="Egger Nils AVECTRIS" w:date="2020-03-23T14:56:00Z" w:initials="ENA">
    <w:p w14:paraId="1B32EB0D" w14:textId="419A2DD3" w:rsidR="0045186E" w:rsidRDefault="0045186E">
      <w:pPr>
        <w:pStyle w:val="Kommentartext"/>
      </w:pPr>
      <w:r>
        <w:rPr>
          <w:rStyle w:val="Kommentarzeichen"/>
        </w:rPr>
        <w:annotationRef/>
      </w:r>
      <w:r>
        <w:t>File verlinke</w:t>
      </w:r>
    </w:p>
  </w:comment>
  <w:comment w:id="11" w:author="Egger Nils AVECTRIS" w:date="2020-03-23T12:09:00Z" w:initials="ENA">
    <w:p w14:paraId="4BDB0607" w14:textId="77777777" w:rsidR="0045186E" w:rsidRDefault="0045186E">
      <w:pPr>
        <w:pStyle w:val="Kommentartext"/>
      </w:pPr>
      <w:r>
        <w:rPr>
          <w:rStyle w:val="Kommentarzeichen"/>
        </w:rPr>
        <w:annotationRef/>
      </w:r>
      <w:r>
        <w:t>Link hinzufügen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6E423" w15:done="0"/>
  <w15:commentEx w15:paraId="1B32EB0D" w15:done="0"/>
  <w15:commentEx w15:paraId="4BDB06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92ED2E" w14:textId="77777777" w:rsidR="00CD7E55" w:rsidRDefault="00CD7E55" w:rsidP="00E42095">
      <w:pPr>
        <w:spacing w:line="240" w:lineRule="auto"/>
      </w:pPr>
      <w:r>
        <w:separator/>
      </w:r>
    </w:p>
  </w:endnote>
  <w:endnote w:type="continuationSeparator" w:id="0">
    <w:p w14:paraId="3A2DA109" w14:textId="77777777" w:rsidR="00CD7E55" w:rsidRDefault="00CD7E55"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5186E" w14:paraId="60CAECFA" w14:textId="77777777" w:rsidTr="00611FE4">
      <w:trPr>
        <w:trHeight w:val="1984"/>
      </w:trPr>
      <w:tc>
        <w:tcPr>
          <w:tcW w:w="4545" w:type="dxa"/>
          <w:vAlign w:val="bottom"/>
        </w:tcPr>
        <w:p w14:paraId="670EFDA7" w14:textId="77777777" w:rsidR="0045186E" w:rsidRPr="00611FE4" w:rsidRDefault="0045186E" w:rsidP="00611FE4">
          <w:pPr>
            <w:pStyle w:val="AbsenderFusszeile"/>
          </w:pPr>
          <w:proofErr w:type="spellStart"/>
          <w:r w:rsidRPr="00611FE4">
            <w:t>Avectris</w:t>
          </w:r>
          <w:proofErr w:type="spellEnd"/>
          <w:r w:rsidRPr="00611FE4">
            <w:t xml:space="preserve"> AG</w:t>
          </w:r>
        </w:p>
        <w:p w14:paraId="4525EADA" w14:textId="77777777" w:rsidR="0045186E" w:rsidRPr="00611FE4" w:rsidRDefault="0045186E" w:rsidP="00611FE4">
          <w:pPr>
            <w:pStyle w:val="AbsenderFusszeile"/>
          </w:pPr>
          <w:proofErr w:type="spellStart"/>
          <w:r w:rsidRPr="00611FE4">
            <w:t>Bruggerstrasse</w:t>
          </w:r>
          <w:proofErr w:type="spellEnd"/>
          <w:r w:rsidRPr="00611FE4">
            <w:t xml:space="preserve"> 68</w:t>
          </w:r>
        </w:p>
        <w:p w14:paraId="5AAF7859" w14:textId="77777777" w:rsidR="0045186E" w:rsidRPr="00611FE4" w:rsidRDefault="0045186E" w:rsidP="00611FE4">
          <w:pPr>
            <w:pStyle w:val="AbsenderFusszeile"/>
          </w:pPr>
          <w:r w:rsidRPr="00611FE4">
            <w:t>Postfach</w:t>
          </w:r>
        </w:p>
        <w:p w14:paraId="18A8CF4B" w14:textId="77777777" w:rsidR="0045186E" w:rsidRPr="00611FE4" w:rsidRDefault="0045186E" w:rsidP="00611FE4">
          <w:pPr>
            <w:pStyle w:val="AbsenderFusszeile"/>
          </w:pPr>
          <w:r w:rsidRPr="00611FE4">
            <w:t>CH-5401 Baden</w:t>
          </w:r>
        </w:p>
        <w:p w14:paraId="1F25255F" w14:textId="77777777" w:rsidR="0045186E" w:rsidRPr="00611FE4" w:rsidRDefault="0045186E" w:rsidP="00611FE4">
          <w:pPr>
            <w:pStyle w:val="AbsenderFusszeile"/>
          </w:pPr>
          <w:r w:rsidRPr="00611FE4">
            <w:t>T +41 58 411 77 77</w:t>
          </w:r>
        </w:p>
        <w:p w14:paraId="6F177F08" w14:textId="77777777" w:rsidR="0045186E" w:rsidRPr="00611FE4" w:rsidRDefault="0045186E" w:rsidP="00611FE4">
          <w:pPr>
            <w:pStyle w:val="AbsenderFusszeile"/>
            <w:spacing w:line="360" w:lineRule="auto"/>
          </w:pPr>
          <w:hyperlink r:id="rId1" w:history="1">
            <w:r w:rsidRPr="00611FE4">
              <w:rPr>
                <w:rStyle w:val="Hyperlink"/>
              </w:rPr>
              <w:t>www.avectris.ch</w:t>
            </w:r>
          </w:hyperlink>
        </w:p>
        <w:p w14:paraId="737147B8" w14:textId="77777777" w:rsidR="0045186E" w:rsidRPr="00611FE4" w:rsidRDefault="0045186E" w:rsidP="00611FE4">
          <w:pPr>
            <w:pStyle w:val="AbsenderFusszeile"/>
            <w:spacing w:line="360" w:lineRule="auto"/>
          </w:pPr>
          <w:r w:rsidRPr="00611FE4">
            <w:t>Standorte: Baden, Wallisellen, Wangen</w:t>
          </w:r>
        </w:p>
        <w:p w14:paraId="5BD95ABF" w14:textId="77777777" w:rsidR="0045186E" w:rsidRPr="00611FE4" w:rsidRDefault="0045186E" w:rsidP="00611FE4">
          <w:pPr>
            <w:pStyle w:val="AbsenderFusszeile"/>
            <w:spacing w:line="20" w:lineRule="exact"/>
            <w:rPr>
              <w:sz w:val="2"/>
              <w:szCs w:val="2"/>
            </w:rPr>
          </w:pPr>
        </w:p>
      </w:tc>
      <w:tc>
        <w:tcPr>
          <w:tcW w:w="4526" w:type="dxa"/>
          <w:vAlign w:val="bottom"/>
          <w:hideMark/>
        </w:tcPr>
        <w:p w14:paraId="3C7B49CC" w14:textId="77777777" w:rsidR="0045186E" w:rsidRDefault="0045186E" w:rsidP="00611FE4">
          <w:pPr>
            <w:pStyle w:val="Claim"/>
            <w:spacing w:line="276" w:lineRule="auto"/>
            <w:rPr>
              <w:lang w:val="en-US"/>
            </w:rPr>
          </w:pPr>
          <w:r>
            <w:rPr>
              <w:noProof/>
              <w:lang w:eastAsia="de-CH" w:bidi="ar-SA"/>
            </w:rPr>
            <w:drawing>
              <wp:inline distT="0" distB="0" distL="0" distR="0" wp14:anchorId="74B16E24" wp14:editId="55DB404E">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14:paraId="63F212CD" w14:textId="77777777" w:rsidR="0045186E" w:rsidRDefault="0045186E" w:rsidP="00611FE4">
    <w:pPr>
      <w:pStyle w:val="Fuzeile"/>
      <w:rPr>
        <w:szCs w:val="2"/>
      </w:rPr>
    </w:pPr>
  </w:p>
  <w:p w14:paraId="58C83676" w14:textId="77777777" w:rsidR="0045186E" w:rsidRDefault="0045186E" w:rsidP="00611FE4">
    <w:pPr>
      <w:pStyle w:val="Fuzeile"/>
    </w:pPr>
  </w:p>
  <w:p w14:paraId="13DE2D9A" w14:textId="77777777" w:rsidR="0045186E" w:rsidRDefault="0045186E" w:rsidP="00611FE4">
    <w:pPr>
      <w:pStyle w:val="Fuzeile"/>
    </w:pPr>
  </w:p>
  <w:p w14:paraId="4D883387" w14:textId="77777777" w:rsidR="0045186E" w:rsidRPr="00611FE4" w:rsidRDefault="0045186E" w:rsidP="00611F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6A657" w14:textId="77777777" w:rsidR="0045186E" w:rsidRPr="002E429C" w:rsidRDefault="0045186E" w:rsidP="007479FA">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4FDE8" w14:textId="77777777" w:rsidR="00CD7E55" w:rsidRDefault="00CD7E55" w:rsidP="00E42095">
      <w:pPr>
        <w:spacing w:line="240" w:lineRule="auto"/>
      </w:pPr>
      <w:r>
        <w:separator/>
      </w:r>
    </w:p>
  </w:footnote>
  <w:footnote w:type="continuationSeparator" w:id="0">
    <w:p w14:paraId="56684B19" w14:textId="77777777" w:rsidR="00CD7E55" w:rsidRDefault="00CD7E55"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5186E" w14:paraId="58CC4CEB" w14:textId="77777777" w:rsidTr="000B182B">
      <w:trPr>
        <w:trHeight w:val="794"/>
      </w:trPr>
      <w:tc>
        <w:tcPr>
          <w:tcW w:w="9071" w:type="dxa"/>
          <w:gridSpan w:val="2"/>
        </w:tcPr>
        <w:p w14:paraId="38D81D62" w14:textId="77777777" w:rsidR="0045186E" w:rsidRPr="007479FA" w:rsidRDefault="0045186E" w:rsidP="000B182B">
          <w:pPr>
            <w:pStyle w:val="AbsenderFusszeile"/>
          </w:pPr>
          <w:proofErr w:type="spellStart"/>
          <w:r w:rsidRPr="007479FA">
            <w:t>Avectris</w:t>
          </w:r>
          <w:proofErr w:type="spellEnd"/>
          <w:r w:rsidRPr="007479FA">
            <w:t xml:space="preserve"> AG</w:t>
          </w:r>
        </w:p>
        <w:p w14:paraId="55EBF96A" w14:textId="77777777" w:rsidR="0045186E" w:rsidRPr="004C1088" w:rsidRDefault="0045186E" w:rsidP="000B182B">
          <w:pPr>
            <w:pStyle w:val="AbsenderFusszeile"/>
          </w:pPr>
          <w:r w:rsidRPr="007479FA">
            <w:t>CH-5401 Baden</w:t>
          </w:r>
        </w:p>
      </w:tc>
    </w:tr>
    <w:tr w:rsidR="0045186E" w14:paraId="2EC604F5" w14:textId="77777777" w:rsidTr="003C6FA2">
      <w:trPr>
        <w:trHeight w:val="227"/>
      </w:trPr>
      <w:tc>
        <w:tcPr>
          <w:tcW w:w="1134" w:type="dxa"/>
        </w:tcPr>
        <w:p w14:paraId="30AFC56A" w14:textId="77777777" w:rsidR="0045186E" w:rsidRDefault="0045186E" w:rsidP="000B182B">
          <w:pPr>
            <w:pStyle w:val="InfoBlocklinks"/>
          </w:pPr>
          <w:r>
            <w:t>Titel</w:t>
          </w:r>
        </w:p>
      </w:tc>
      <w:tc>
        <w:tcPr>
          <w:tcW w:w="7937" w:type="dxa"/>
        </w:tcPr>
        <w:p w14:paraId="62353884" w14:textId="01AC9A2F" w:rsidR="0045186E" w:rsidRDefault="0045186E" w:rsidP="00073355">
          <w:pPr>
            <w:pStyle w:val="TabellenText"/>
          </w:pPr>
          <w:r>
            <w:rPr>
              <w:noProof/>
            </w:rPr>
            <w:fldChar w:fldCharType="begin"/>
          </w:r>
          <w:r>
            <w:rPr>
              <w:noProof/>
            </w:rPr>
            <w:instrText xml:space="preserve"> STYLEREF  "Untertitel1 Fett"  \* MERGEFORMAT </w:instrText>
          </w:r>
          <w:r>
            <w:rPr>
              <w:noProof/>
            </w:rPr>
            <w:fldChar w:fldCharType="separate"/>
          </w:r>
          <w:r w:rsidR="00E511B9">
            <w:rPr>
              <w:noProof/>
            </w:rPr>
            <w:t>BBB Gebäude Management Testpilot</w:t>
          </w:r>
          <w:r>
            <w:rPr>
              <w:noProof/>
            </w:rPr>
            <w:fldChar w:fldCharType="end"/>
          </w:r>
        </w:p>
      </w:tc>
    </w:tr>
    <w:tr w:rsidR="0045186E" w14:paraId="3CED62ED" w14:textId="77777777" w:rsidTr="003C6FA2">
      <w:trPr>
        <w:trHeight w:val="227"/>
      </w:trPr>
      <w:tc>
        <w:tcPr>
          <w:tcW w:w="1134" w:type="dxa"/>
        </w:tcPr>
        <w:p w14:paraId="7DB8FF25" w14:textId="77777777" w:rsidR="0045186E" w:rsidRDefault="0045186E" w:rsidP="000B182B">
          <w:pPr>
            <w:pStyle w:val="InfoBlocklinks"/>
          </w:pPr>
          <w:r>
            <w:t>Filename</w:t>
          </w:r>
        </w:p>
      </w:tc>
      <w:tc>
        <w:tcPr>
          <w:tcW w:w="7937" w:type="dxa"/>
        </w:tcPr>
        <w:p w14:paraId="3D212DF8" w14:textId="77777777" w:rsidR="0045186E" w:rsidRDefault="0045186E" w:rsidP="00073355">
          <w:pPr>
            <w:pStyle w:val="TabellenText"/>
          </w:pPr>
          <w:fldSimple w:instr=" FILENAME   \* MERGEFORMAT ">
            <w:r>
              <w:rPr>
                <w:noProof/>
              </w:rPr>
              <w:t>IPA-Bericht.docx</w:t>
            </w:r>
          </w:fldSimple>
        </w:p>
      </w:tc>
    </w:tr>
    <w:tr w:rsidR="0045186E" w:rsidRPr="00C71B6A" w14:paraId="4C40D490" w14:textId="77777777" w:rsidTr="003C6FA2">
      <w:trPr>
        <w:trHeight w:val="227"/>
      </w:trPr>
      <w:tc>
        <w:tcPr>
          <w:tcW w:w="1134" w:type="dxa"/>
        </w:tcPr>
        <w:p w14:paraId="79F90426" w14:textId="77777777" w:rsidR="0045186E" w:rsidRDefault="0045186E" w:rsidP="000B182B">
          <w:pPr>
            <w:pStyle w:val="InfoBlocklinks"/>
          </w:pPr>
          <w:r>
            <w:t>Pfad</w:t>
          </w:r>
        </w:p>
      </w:tc>
      <w:tc>
        <w:tcPr>
          <w:tcW w:w="7937" w:type="dxa"/>
        </w:tcPr>
        <w:p w14:paraId="61210EC7" w14:textId="77777777" w:rsidR="0045186E" w:rsidRPr="00357775" w:rsidRDefault="0045186E" w:rsidP="00073355">
          <w:pPr>
            <w:pStyle w:val="TabellenText"/>
            <w:rPr>
              <w:lang w:val="it-IT"/>
            </w:rPr>
          </w:pPr>
          <w:r>
            <w:fldChar w:fldCharType="begin"/>
          </w:r>
          <w:r w:rsidRPr="00357775">
            <w:rPr>
              <w:lang w:val="it-IT"/>
            </w:rPr>
            <w:instrText xml:space="preserve"> FILENAME  \p  \* MERGEFORMAT </w:instrText>
          </w:r>
          <w:r>
            <w:fldChar w:fldCharType="separate"/>
          </w:r>
          <w:r w:rsidRPr="00357775">
            <w:rPr>
              <w:noProof/>
              <w:lang w:val="it-IT"/>
            </w:rPr>
            <w:t>C:\Users\NILSEGGE\ipa\IPA-Bericht.docx</w:t>
          </w:r>
          <w:r>
            <w:rPr>
              <w:noProof/>
            </w:rPr>
            <w:fldChar w:fldCharType="end"/>
          </w:r>
        </w:p>
      </w:tc>
    </w:tr>
    <w:tr w:rsidR="0045186E" w14:paraId="3076A839" w14:textId="77777777" w:rsidTr="005D3E12">
      <w:trPr>
        <w:trHeight w:val="1361"/>
      </w:trPr>
      <w:tc>
        <w:tcPr>
          <w:tcW w:w="1134" w:type="dxa"/>
        </w:tcPr>
        <w:p w14:paraId="6E278435" w14:textId="77777777" w:rsidR="0045186E" w:rsidRPr="007479FA" w:rsidRDefault="0045186E" w:rsidP="000B182B">
          <w:pPr>
            <w:pStyle w:val="InfoBlocklinks"/>
          </w:pPr>
          <w:r>
            <w:t>Seite</w:t>
          </w:r>
        </w:p>
      </w:tc>
      <w:tc>
        <w:tcPr>
          <w:tcW w:w="7937" w:type="dxa"/>
        </w:tcPr>
        <w:p w14:paraId="7D07D4AB" w14:textId="47417A69" w:rsidR="0045186E" w:rsidRPr="004C1088" w:rsidRDefault="0045186E" w:rsidP="00073355">
          <w:pPr>
            <w:pStyle w:val="TabellenText"/>
            <w:rPr>
              <w:noProof/>
            </w:rPr>
          </w:pPr>
          <w:r>
            <w:fldChar w:fldCharType="begin"/>
          </w:r>
          <w:r>
            <w:instrText xml:space="preserve"> PAGE   \* MERGEFORMAT </w:instrText>
          </w:r>
          <w:r>
            <w:fldChar w:fldCharType="separate"/>
          </w:r>
          <w:r w:rsidR="00E511B9">
            <w:rPr>
              <w:noProof/>
            </w:rPr>
            <w:t>2</w:t>
          </w:r>
          <w:r>
            <w:fldChar w:fldCharType="end"/>
          </w:r>
          <w:r>
            <w:t>/</w:t>
          </w:r>
          <w:r>
            <w:rPr>
              <w:noProof/>
            </w:rPr>
            <w:fldChar w:fldCharType="begin"/>
          </w:r>
          <w:r>
            <w:rPr>
              <w:noProof/>
            </w:rPr>
            <w:instrText xml:space="preserve"> NUMPAGES   \* MERGEFORMAT </w:instrText>
          </w:r>
          <w:r>
            <w:rPr>
              <w:noProof/>
            </w:rPr>
            <w:fldChar w:fldCharType="separate"/>
          </w:r>
          <w:r w:rsidR="00E511B9">
            <w:rPr>
              <w:noProof/>
            </w:rPr>
            <w:t>19</w:t>
          </w:r>
          <w:r>
            <w:rPr>
              <w:noProof/>
            </w:rPr>
            <w:fldChar w:fldCharType="end"/>
          </w:r>
        </w:p>
      </w:tc>
    </w:tr>
  </w:tbl>
  <w:p w14:paraId="53204F2C" w14:textId="77777777" w:rsidR="0045186E" w:rsidRPr="00EC6232" w:rsidRDefault="0045186E" w:rsidP="000733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5186E" w14:paraId="1B50C619" w14:textId="77777777" w:rsidTr="000B182B">
      <w:trPr>
        <w:trHeight w:val="794"/>
      </w:trPr>
      <w:tc>
        <w:tcPr>
          <w:tcW w:w="9071" w:type="dxa"/>
          <w:gridSpan w:val="2"/>
        </w:tcPr>
        <w:p w14:paraId="127AEA83" w14:textId="77777777" w:rsidR="0045186E" w:rsidRPr="007479FA" w:rsidRDefault="0045186E" w:rsidP="000B182B">
          <w:pPr>
            <w:pStyle w:val="AbsenderFusszeile"/>
          </w:pPr>
          <w:proofErr w:type="spellStart"/>
          <w:r w:rsidRPr="007479FA">
            <w:t>Avectris</w:t>
          </w:r>
          <w:proofErr w:type="spellEnd"/>
          <w:r w:rsidRPr="007479FA">
            <w:t xml:space="preserve"> AG</w:t>
          </w:r>
        </w:p>
        <w:p w14:paraId="108361EF" w14:textId="77777777" w:rsidR="0045186E" w:rsidRPr="004C1088" w:rsidRDefault="0045186E" w:rsidP="000B182B">
          <w:pPr>
            <w:pStyle w:val="AbsenderFusszeile"/>
          </w:pPr>
          <w:r w:rsidRPr="007479FA">
            <w:t>CH-5401 Baden</w:t>
          </w:r>
        </w:p>
      </w:tc>
    </w:tr>
    <w:tr w:rsidR="0045186E" w14:paraId="37503715" w14:textId="77777777" w:rsidTr="003C6FA2">
      <w:trPr>
        <w:trHeight w:val="227"/>
      </w:trPr>
      <w:tc>
        <w:tcPr>
          <w:tcW w:w="1134" w:type="dxa"/>
        </w:tcPr>
        <w:p w14:paraId="04CC705F" w14:textId="77777777" w:rsidR="0045186E" w:rsidRDefault="0045186E" w:rsidP="000B182B">
          <w:pPr>
            <w:pStyle w:val="InfoBlocklinks"/>
          </w:pPr>
          <w:r>
            <w:t>Titel</w:t>
          </w:r>
        </w:p>
      </w:tc>
      <w:tc>
        <w:tcPr>
          <w:tcW w:w="7937" w:type="dxa"/>
        </w:tcPr>
        <w:p w14:paraId="31FFA456" w14:textId="0580E4BD" w:rsidR="0045186E" w:rsidRDefault="0045186E" w:rsidP="00073355">
          <w:pPr>
            <w:pStyle w:val="TabellenText"/>
          </w:pPr>
          <w:fldSimple w:instr=" STYLEREF  &quot;Untertitel1 Fett&quot;  \* MERGEFORMAT ">
            <w:r w:rsidR="00E511B9">
              <w:rPr>
                <w:noProof/>
              </w:rPr>
              <w:t>BBB Gebäude Management Testpilot</w:t>
            </w:r>
          </w:fldSimple>
        </w:p>
      </w:tc>
    </w:tr>
    <w:tr w:rsidR="0045186E" w14:paraId="499B0E98" w14:textId="77777777" w:rsidTr="009563F3">
      <w:trPr>
        <w:trHeight w:val="794"/>
      </w:trPr>
      <w:tc>
        <w:tcPr>
          <w:tcW w:w="1134" w:type="dxa"/>
        </w:tcPr>
        <w:p w14:paraId="42A206E0" w14:textId="77777777" w:rsidR="0045186E" w:rsidRPr="007479FA" w:rsidRDefault="0045186E" w:rsidP="000B182B">
          <w:pPr>
            <w:pStyle w:val="InfoBlocklinks"/>
          </w:pPr>
          <w:r>
            <w:t>Seite</w:t>
          </w:r>
        </w:p>
      </w:tc>
      <w:tc>
        <w:tcPr>
          <w:tcW w:w="7937" w:type="dxa"/>
        </w:tcPr>
        <w:p w14:paraId="5CEEA0C8" w14:textId="5FDE6CF4" w:rsidR="0045186E" w:rsidRPr="004C1088" w:rsidRDefault="0045186E" w:rsidP="00073355">
          <w:pPr>
            <w:pStyle w:val="TabellenText"/>
            <w:rPr>
              <w:noProof/>
            </w:rPr>
          </w:pPr>
          <w:r>
            <w:fldChar w:fldCharType="begin"/>
          </w:r>
          <w:r>
            <w:instrText xml:space="preserve"> PAGE   \* MERGEFORMAT </w:instrText>
          </w:r>
          <w:r>
            <w:fldChar w:fldCharType="separate"/>
          </w:r>
          <w:r w:rsidR="00E511B9">
            <w:rPr>
              <w:noProof/>
            </w:rPr>
            <w:t>19</w:t>
          </w:r>
          <w:r>
            <w:fldChar w:fldCharType="end"/>
          </w:r>
          <w:r>
            <w:t>/</w:t>
          </w:r>
          <w:fldSimple w:instr=" NUMPAGES   \* MERGEFORMAT ">
            <w:r w:rsidR="00E511B9">
              <w:rPr>
                <w:noProof/>
              </w:rPr>
              <w:t>19</w:t>
            </w:r>
          </w:fldSimple>
        </w:p>
      </w:tc>
    </w:tr>
  </w:tbl>
  <w:p w14:paraId="5C8BB34F" w14:textId="77777777" w:rsidR="0045186E" w:rsidRPr="00EC6232" w:rsidRDefault="0045186E" w:rsidP="00EC6232">
    <w:pPr>
      <w:spacing w:line="240"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45186E" w14:paraId="6B049A70" w14:textId="77777777" w:rsidTr="009F7A7B">
      <w:trPr>
        <w:trHeight w:val="794"/>
      </w:trPr>
      <w:tc>
        <w:tcPr>
          <w:tcW w:w="9071" w:type="dxa"/>
          <w:gridSpan w:val="2"/>
        </w:tcPr>
        <w:p w14:paraId="7B1DAC1D" w14:textId="77777777" w:rsidR="0045186E" w:rsidRPr="007479FA" w:rsidRDefault="0045186E" w:rsidP="00A602F2">
          <w:pPr>
            <w:pStyle w:val="AbsenderFusszeile"/>
          </w:pPr>
          <w:proofErr w:type="spellStart"/>
          <w:r w:rsidRPr="007479FA">
            <w:t>Avectris</w:t>
          </w:r>
          <w:proofErr w:type="spellEnd"/>
          <w:r w:rsidRPr="007479FA">
            <w:t xml:space="preserve"> AG</w:t>
          </w:r>
        </w:p>
        <w:p w14:paraId="3C60DCD5" w14:textId="77777777" w:rsidR="0045186E" w:rsidRPr="004C1088" w:rsidRDefault="0045186E" w:rsidP="00A602F2">
          <w:pPr>
            <w:pStyle w:val="AbsenderFusszeile"/>
          </w:pPr>
          <w:r w:rsidRPr="007479FA">
            <w:t>CH-5401 Baden</w:t>
          </w:r>
        </w:p>
      </w:tc>
    </w:tr>
    <w:tr w:rsidR="0045186E" w14:paraId="5E46F3CB" w14:textId="77777777" w:rsidTr="009F7A7B">
      <w:trPr>
        <w:trHeight w:val="227"/>
      </w:trPr>
      <w:tc>
        <w:tcPr>
          <w:tcW w:w="1134" w:type="dxa"/>
        </w:tcPr>
        <w:p w14:paraId="2AA5AA55" w14:textId="77777777" w:rsidR="0045186E" w:rsidRDefault="0045186E" w:rsidP="00A602F2">
          <w:pPr>
            <w:pStyle w:val="InfoBlocklinks"/>
          </w:pPr>
          <w:r>
            <w:t>Titel</w:t>
          </w:r>
        </w:p>
      </w:tc>
      <w:tc>
        <w:tcPr>
          <w:tcW w:w="7937" w:type="dxa"/>
        </w:tcPr>
        <w:p w14:paraId="30844B3B" w14:textId="647E5454" w:rsidR="0045186E" w:rsidRDefault="0045186E" w:rsidP="00073355">
          <w:pPr>
            <w:pStyle w:val="TabellenText"/>
          </w:pPr>
          <w:r>
            <w:rPr>
              <w:noProof/>
            </w:rPr>
            <w:fldChar w:fldCharType="begin"/>
          </w:r>
          <w:r>
            <w:rPr>
              <w:noProof/>
            </w:rPr>
            <w:instrText xml:space="preserve"> STYLEREF  "Untertitel1 Fett"  \* MERGEFORMAT </w:instrText>
          </w:r>
          <w:r>
            <w:rPr>
              <w:noProof/>
            </w:rPr>
            <w:fldChar w:fldCharType="separate"/>
          </w:r>
          <w:r w:rsidR="00E511B9">
            <w:rPr>
              <w:noProof/>
            </w:rPr>
            <w:t>BBB Gebäude Management Testpilot</w:t>
          </w:r>
          <w:r>
            <w:rPr>
              <w:noProof/>
            </w:rPr>
            <w:fldChar w:fldCharType="end"/>
          </w:r>
        </w:p>
      </w:tc>
    </w:tr>
    <w:tr w:rsidR="0045186E" w14:paraId="05FB5680" w14:textId="77777777" w:rsidTr="009F7A7B">
      <w:trPr>
        <w:trHeight w:val="794"/>
      </w:trPr>
      <w:tc>
        <w:tcPr>
          <w:tcW w:w="1134" w:type="dxa"/>
        </w:tcPr>
        <w:p w14:paraId="63039905" w14:textId="77777777" w:rsidR="0045186E" w:rsidRPr="007479FA" w:rsidRDefault="0045186E" w:rsidP="00A602F2">
          <w:pPr>
            <w:pStyle w:val="InfoBlocklinks"/>
          </w:pPr>
          <w:r>
            <w:t>Seite</w:t>
          </w:r>
        </w:p>
      </w:tc>
      <w:tc>
        <w:tcPr>
          <w:tcW w:w="7937" w:type="dxa"/>
        </w:tcPr>
        <w:p w14:paraId="1C1252B3" w14:textId="20BFC2C3" w:rsidR="0045186E" w:rsidRPr="004C1088" w:rsidRDefault="0045186E" w:rsidP="00073355">
          <w:pPr>
            <w:pStyle w:val="TabellenText"/>
            <w:rPr>
              <w:noProof/>
            </w:rPr>
          </w:pPr>
          <w:r>
            <w:fldChar w:fldCharType="begin"/>
          </w:r>
          <w:r>
            <w:instrText xml:space="preserve"> PAGE   \* MERGEFORMAT </w:instrText>
          </w:r>
          <w:r>
            <w:fldChar w:fldCharType="separate"/>
          </w:r>
          <w:r w:rsidR="00E511B9">
            <w:rPr>
              <w:noProof/>
            </w:rPr>
            <w:t>13</w:t>
          </w:r>
          <w:r>
            <w:fldChar w:fldCharType="end"/>
          </w:r>
          <w:r>
            <w:t>/</w:t>
          </w:r>
          <w:r>
            <w:rPr>
              <w:noProof/>
            </w:rPr>
            <w:fldChar w:fldCharType="begin"/>
          </w:r>
          <w:r>
            <w:rPr>
              <w:noProof/>
            </w:rPr>
            <w:instrText xml:space="preserve"> NUMPAGES   \* MERGEFORMAT </w:instrText>
          </w:r>
          <w:r>
            <w:rPr>
              <w:noProof/>
            </w:rPr>
            <w:fldChar w:fldCharType="separate"/>
          </w:r>
          <w:r w:rsidR="00E511B9">
            <w:rPr>
              <w:noProof/>
            </w:rPr>
            <w:t>19</w:t>
          </w:r>
          <w:r>
            <w:rPr>
              <w:noProof/>
            </w:rPr>
            <w:fldChar w:fldCharType="end"/>
          </w:r>
        </w:p>
      </w:tc>
    </w:tr>
  </w:tbl>
  <w:p w14:paraId="16322C31" w14:textId="77777777" w:rsidR="0045186E" w:rsidRDefault="0045186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F7F7AA5"/>
    <w:multiLevelType w:val="multilevel"/>
    <w:tmpl w:val="BFE2E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E19236D"/>
    <w:multiLevelType w:val="hybridMultilevel"/>
    <w:tmpl w:val="8E5CE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FE76AEB"/>
    <w:multiLevelType w:val="multilevel"/>
    <w:tmpl w:val="1A324A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6CB0E4B"/>
    <w:multiLevelType w:val="hybridMultilevel"/>
    <w:tmpl w:val="156E97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726CA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6F824AA"/>
    <w:multiLevelType w:val="hybridMultilevel"/>
    <w:tmpl w:val="ACDAC0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8B902E7"/>
    <w:multiLevelType w:val="hybridMultilevel"/>
    <w:tmpl w:val="F66636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CFA3818"/>
    <w:multiLevelType w:val="hybridMultilevel"/>
    <w:tmpl w:val="71928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8DB6249"/>
    <w:multiLevelType w:val="hybridMultilevel"/>
    <w:tmpl w:val="B23AE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A03690"/>
    <w:multiLevelType w:val="hybridMultilevel"/>
    <w:tmpl w:val="00D2CF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E40F69"/>
    <w:multiLevelType w:val="hybridMultilevel"/>
    <w:tmpl w:val="C9FA0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62F310D"/>
    <w:multiLevelType w:val="hybridMultilevel"/>
    <w:tmpl w:val="F60E29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DB30739"/>
    <w:multiLevelType w:val="hybridMultilevel"/>
    <w:tmpl w:val="AA4CC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3"/>
  </w:num>
  <w:num w:numId="7">
    <w:abstractNumId w:val="2"/>
  </w:num>
  <w:num w:numId="8">
    <w:abstractNumId w:val="1"/>
  </w:num>
  <w:num w:numId="9">
    <w:abstractNumId w:val="0"/>
  </w:num>
  <w:num w:numId="10">
    <w:abstractNumId w:val="4"/>
  </w:num>
  <w:num w:numId="11">
    <w:abstractNumId w:val="4"/>
  </w:num>
  <w:num w:numId="12">
    <w:abstractNumId w:val="4"/>
  </w:num>
  <w:num w:numId="13">
    <w:abstractNumId w:val="4"/>
  </w:num>
  <w:num w:numId="14">
    <w:abstractNumId w:val="4"/>
  </w:num>
  <w:num w:numId="15">
    <w:abstractNumId w:val="6"/>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13"/>
  </w:num>
  <w:num w:numId="32">
    <w:abstractNumId w:val="16"/>
  </w:num>
  <w:num w:numId="33">
    <w:abstractNumId w:val="11"/>
  </w:num>
  <w:num w:numId="34">
    <w:abstractNumId w:val="9"/>
  </w:num>
  <w:num w:numId="35">
    <w:abstractNumId w:val="15"/>
  </w:num>
  <w:num w:numId="36">
    <w:abstractNumId w:val="7"/>
  </w:num>
  <w:num w:numId="37">
    <w:abstractNumId w:val="14"/>
  </w:num>
  <w:num w:numId="38">
    <w:abstractNumId w:val="12"/>
  </w:num>
  <w:num w:numId="3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ger Nils AVECTRIS">
    <w15:presenceInfo w15:providerId="AD" w15:userId="S-1-5-21-1482476501-606747145-839522115-176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B3"/>
    <w:rsid w:val="000020C8"/>
    <w:rsid w:val="00005886"/>
    <w:rsid w:val="00014FA6"/>
    <w:rsid w:val="000272C9"/>
    <w:rsid w:val="000614E3"/>
    <w:rsid w:val="00073355"/>
    <w:rsid w:val="000B182B"/>
    <w:rsid w:val="000B77A4"/>
    <w:rsid w:val="000F3A11"/>
    <w:rsid w:val="000F3D5E"/>
    <w:rsid w:val="000F6861"/>
    <w:rsid w:val="001339B2"/>
    <w:rsid w:val="00150723"/>
    <w:rsid w:val="00152B36"/>
    <w:rsid w:val="00156E50"/>
    <w:rsid w:val="0017086D"/>
    <w:rsid w:val="001962B3"/>
    <w:rsid w:val="001E1867"/>
    <w:rsid w:val="0020690A"/>
    <w:rsid w:val="0024717D"/>
    <w:rsid w:val="002640BB"/>
    <w:rsid w:val="002857C7"/>
    <w:rsid w:val="00291142"/>
    <w:rsid w:val="002E1345"/>
    <w:rsid w:val="002E429C"/>
    <w:rsid w:val="002F1216"/>
    <w:rsid w:val="00304399"/>
    <w:rsid w:val="00307F0A"/>
    <w:rsid w:val="003273AE"/>
    <w:rsid w:val="00357775"/>
    <w:rsid w:val="003667E8"/>
    <w:rsid w:val="00376138"/>
    <w:rsid w:val="003953F6"/>
    <w:rsid w:val="003A6AC6"/>
    <w:rsid w:val="003A6BB2"/>
    <w:rsid w:val="003A7CEA"/>
    <w:rsid w:val="003C6FA2"/>
    <w:rsid w:val="003F7938"/>
    <w:rsid w:val="003F7B46"/>
    <w:rsid w:val="00431022"/>
    <w:rsid w:val="004373D2"/>
    <w:rsid w:val="0045186E"/>
    <w:rsid w:val="00470065"/>
    <w:rsid w:val="00473229"/>
    <w:rsid w:val="004777B3"/>
    <w:rsid w:val="00497E40"/>
    <w:rsid w:val="004C1088"/>
    <w:rsid w:val="004E2977"/>
    <w:rsid w:val="004E5F45"/>
    <w:rsid w:val="004F05C7"/>
    <w:rsid w:val="004F47E2"/>
    <w:rsid w:val="00521BD5"/>
    <w:rsid w:val="0052450E"/>
    <w:rsid w:val="005400BA"/>
    <w:rsid w:val="005571ED"/>
    <w:rsid w:val="00576340"/>
    <w:rsid w:val="00585840"/>
    <w:rsid w:val="005972CF"/>
    <w:rsid w:val="005B0513"/>
    <w:rsid w:val="005B1DA3"/>
    <w:rsid w:val="005C2B24"/>
    <w:rsid w:val="005C4EF2"/>
    <w:rsid w:val="005D3E12"/>
    <w:rsid w:val="005F6A75"/>
    <w:rsid w:val="00611FE4"/>
    <w:rsid w:val="006368A3"/>
    <w:rsid w:val="0066557C"/>
    <w:rsid w:val="006840CF"/>
    <w:rsid w:val="006A0B3E"/>
    <w:rsid w:val="006A6C69"/>
    <w:rsid w:val="006C0F51"/>
    <w:rsid w:val="006D174A"/>
    <w:rsid w:val="007050AE"/>
    <w:rsid w:val="007218CA"/>
    <w:rsid w:val="007360F5"/>
    <w:rsid w:val="00745207"/>
    <w:rsid w:val="007479FA"/>
    <w:rsid w:val="00752581"/>
    <w:rsid w:val="0077769A"/>
    <w:rsid w:val="007A0ACC"/>
    <w:rsid w:val="007A4E09"/>
    <w:rsid w:val="007A61A6"/>
    <w:rsid w:val="007B0374"/>
    <w:rsid w:val="007C0CC4"/>
    <w:rsid w:val="007D1374"/>
    <w:rsid w:val="007E4B48"/>
    <w:rsid w:val="00800CC9"/>
    <w:rsid w:val="00806989"/>
    <w:rsid w:val="00815180"/>
    <w:rsid w:val="00841FD2"/>
    <w:rsid w:val="00850FED"/>
    <w:rsid w:val="008A1624"/>
    <w:rsid w:val="008A1FB6"/>
    <w:rsid w:val="008D0D15"/>
    <w:rsid w:val="008E2040"/>
    <w:rsid w:val="009019AC"/>
    <w:rsid w:val="009354C8"/>
    <w:rsid w:val="009563F3"/>
    <w:rsid w:val="0095788A"/>
    <w:rsid w:val="009737E1"/>
    <w:rsid w:val="00981ECC"/>
    <w:rsid w:val="0099023E"/>
    <w:rsid w:val="009A6BA8"/>
    <w:rsid w:val="009B086F"/>
    <w:rsid w:val="009F7A7B"/>
    <w:rsid w:val="00A10FB4"/>
    <w:rsid w:val="00A114A0"/>
    <w:rsid w:val="00A225F3"/>
    <w:rsid w:val="00A478BB"/>
    <w:rsid w:val="00A602F2"/>
    <w:rsid w:val="00A92B44"/>
    <w:rsid w:val="00AC2FFB"/>
    <w:rsid w:val="00B107D2"/>
    <w:rsid w:val="00B16FDE"/>
    <w:rsid w:val="00B22811"/>
    <w:rsid w:val="00B31A6F"/>
    <w:rsid w:val="00B845F6"/>
    <w:rsid w:val="00BA6CAF"/>
    <w:rsid w:val="00BF1879"/>
    <w:rsid w:val="00C008A4"/>
    <w:rsid w:val="00C06DB8"/>
    <w:rsid w:val="00C07916"/>
    <w:rsid w:val="00C71B6A"/>
    <w:rsid w:val="00C816B5"/>
    <w:rsid w:val="00C84570"/>
    <w:rsid w:val="00C9049D"/>
    <w:rsid w:val="00C928BB"/>
    <w:rsid w:val="00CA1CA2"/>
    <w:rsid w:val="00CB702E"/>
    <w:rsid w:val="00CC5C97"/>
    <w:rsid w:val="00CD3462"/>
    <w:rsid w:val="00CD7E55"/>
    <w:rsid w:val="00CF52BA"/>
    <w:rsid w:val="00CF61E4"/>
    <w:rsid w:val="00CF7289"/>
    <w:rsid w:val="00D03A6F"/>
    <w:rsid w:val="00D15960"/>
    <w:rsid w:val="00D2367A"/>
    <w:rsid w:val="00D302C1"/>
    <w:rsid w:val="00D3164A"/>
    <w:rsid w:val="00D36BBA"/>
    <w:rsid w:val="00D53E92"/>
    <w:rsid w:val="00D62509"/>
    <w:rsid w:val="00D76A9D"/>
    <w:rsid w:val="00D816FA"/>
    <w:rsid w:val="00D83705"/>
    <w:rsid w:val="00DA18C5"/>
    <w:rsid w:val="00DA37E3"/>
    <w:rsid w:val="00DA6D5B"/>
    <w:rsid w:val="00DC2AF8"/>
    <w:rsid w:val="00DC7B8C"/>
    <w:rsid w:val="00DD270A"/>
    <w:rsid w:val="00DD45FF"/>
    <w:rsid w:val="00DE41AB"/>
    <w:rsid w:val="00DF24BC"/>
    <w:rsid w:val="00DF7EA6"/>
    <w:rsid w:val="00E10676"/>
    <w:rsid w:val="00E40485"/>
    <w:rsid w:val="00E416D3"/>
    <w:rsid w:val="00E42095"/>
    <w:rsid w:val="00E511B9"/>
    <w:rsid w:val="00E91875"/>
    <w:rsid w:val="00EB0032"/>
    <w:rsid w:val="00EC6232"/>
    <w:rsid w:val="00ED47CC"/>
    <w:rsid w:val="00ED4A6A"/>
    <w:rsid w:val="00F02CC6"/>
    <w:rsid w:val="00F31BB3"/>
    <w:rsid w:val="00F7148F"/>
    <w:rsid w:val="00F745A9"/>
    <w:rsid w:val="00F846B4"/>
    <w:rsid w:val="00FA1B14"/>
    <w:rsid w:val="00FA4564"/>
    <w:rsid w:val="00FC3AB1"/>
    <w:rsid w:val="00FE0966"/>
    <w:rsid w:val="00FE4FC8"/>
    <w:rsid w:val="00FE5A48"/>
    <w:rsid w:val="00FF63B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D976"/>
  <w15:docId w15:val="{A9BECCFF-A710-4181-BF61-59B7CA44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C69"/>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6A6C69"/>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6A6C69"/>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6A6C69"/>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6A6C69"/>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6A6C69"/>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6A6C69"/>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6A6C69"/>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6A6C69"/>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6A6C69"/>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6A6C69"/>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6A6C69"/>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6A6C69"/>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6A6C69"/>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6A6C69"/>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6A6C69"/>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6A6C69"/>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6A6C69"/>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6A6C69"/>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6A6C69"/>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6A6C69"/>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6A6C69"/>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6A6C69"/>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6A6C69"/>
    <w:rPr>
      <w:rFonts w:ascii="Arial" w:hAnsi="Arial"/>
      <w:i/>
      <w:iCs/>
      <w:color w:val="auto"/>
    </w:rPr>
  </w:style>
  <w:style w:type="paragraph" w:styleId="Beschriftung">
    <w:name w:val="caption"/>
    <w:basedOn w:val="Standard"/>
    <w:next w:val="Standard"/>
    <w:uiPriority w:val="35"/>
    <w:unhideWhenUsed/>
    <w:qFormat/>
    <w:rsid w:val="006A6C69"/>
    <w:rPr>
      <w:bCs/>
      <w:sz w:val="18"/>
      <w:szCs w:val="18"/>
    </w:rPr>
  </w:style>
  <w:style w:type="character" w:styleId="Fett">
    <w:name w:val="Strong"/>
    <w:basedOn w:val="Absatz-Standardschriftart"/>
    <w:uiPriority w:val="22"/>
    <w:qFormat/>
    <w:rsid w:val="006A6C69"/>
    <w:rPr>
      <w:rFonts w:ascii="Arial" w:hAnsi="Arial"/>
      <w:b/>
      <w:bCs/>
    </w:rPr>
  </w:style>
  <w:style w:type="character" w:styleId="Hervorhebung">
    <w:name w:val="Emphasis"/>
    <w:basedOn w:val="Absatz-Standardschriftart"/>
    <w:uiPriority w:val="20"/>
    <w:semiHidden/>
    <w:qFormat/>
    <w:rsid w:val="006A6C69"/>
    <w:rPr>
      <w:rFonts w:ascii="Arial" w:hAnsi="Arial"/>
      <w:i/>
      <w:iCs/>
    </w:rPr>
  </w:style>
  <w:style w:type="paragraph" w:styleId="Listenabsatz">
    <w:name w:val="List Paragraph"/>
    <w:basedOn w:val="Standard"/>
    <w:uiPriority w:val="34"/>
    <w:semiHidden/>
    <w:qFormat/>
    <w:rsid w:val="006A6C69"/>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6A6C69"/>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6A6C69"/>
    <w:rPr>
      <w:rFonts w:ascii="Simplon Norm" w:hAnsi="Simplon Norm"/>
      <w:b/>
      <w:bCs/>
      <w:i/>
      <w:iCs/>
      <w:sz w:val="20"/>
      <w:lang w:val="de-CH"/>
    </w:rPr>
  </w:style>
  <w:style w:type="character" w:styleId="IntensiveHervorhebung">
    <w:name w:val="Intense Emphasis"/>
    <w:basedOn w:val="Absatz-Standardschriftart"/>
    <w:uiPriority w:val="21"/>
    <w:semiHidden/>
    <w:qFormat/>
    <w:rsid w:val="006A6C69"/>
    <w:rPr>
      <w:rFonts w:ascii="Arial" w:hAnsi="Arial"/>
      <w:b/>
      <w:bCs/>
      <w:i/>
      <w:iCs/>
      <w:color w:val="auto"/>
    </w:rPr>
  </w:style>
  <w:style w:type="character" w:styleId="SchwacherVerweis">
    <w:name w:val="Subtle Reference"/>
    <w:basedOn w:val="Absatz-Standardschriftart"/>
    <w:uiPriority w:val="31"/>
    <w:semiHidden/>
    <w:qFormat/>
    <w:rsid w:val="006A6C69"/>
    <w:rPr>
      <w:rFonts w:ascii="Arial" w:hAnsi="Arial"/>
      <w:smallCaps/>
      <w:color w:val="auto"/>
      <w:u w:val="single"/>
    </w:rPr>
  </w:style>
  <w:style w:type="character" w:styleId="IntensiverVerweis">
    <w:name w:val="Intense Reference"/>
    <w:basedOn w:val="Absatz-Standardschriftart"/>
    <w:uiPriority w:val="32"/>
    <w:semiHidden/>
    <w:qFormat/>
    <w:rsid w:val="006A6C69"/>
    <w:rPr>
      <w:rFonts w:ascii="Arial" w:hAnsi="Arial"/>
      <w:b/>
      <w:bCs/>
      <w:smallCaps/>
      <w:color w:val="auto"/>
      <w:spacing w:val="5"/>
      <w:u w:val="single"/>
    </w:rPr>
  </w:style>
  <w:style w:type="character" w:styleId="Buchtitel">
    <w:name w:val="Book Title"/>
    <w:basedOn w:val="Absatz-Standardschriftart"/>
    <w:uiPriority w:val="33"/>
    <w:semiHidden/>
    <w:qFormat/>
    <w:rsid w:val="006A6C69"/>
    <w:rPr>
      <w:rFonts w:ascii="Arial" w:hAnsi="Arial"/>
      <w:b/>
      <w:bCs/>
      <w:smallCaps/>
      <w:spacing w:val="5"/>
    </w:rPr>
  </w:style>
  <w:style w:type="paragraph" w:styleId="Inhaltsverzeichnisberschrift">
    <w:name w:val="TOC Heading"/>
    <w:basedOn w:val="berschrift1"/>
    <w:next w:val="Standard"/>
    <w:uiPriority w:val="39"/>
    <w:semiHidden/>
    <w:unhideWhenUsed/>
    <w:qFormat/>
    <w:rsid w:val="006A6C69"/>
    <w:pPr>
      <w:outlineLvl w:val="9"/>
    </w:pPr>
  </w:style>
  <w:style w:type="paragraph" w:styleId="Sprechblasentext">
    <w:name w:val="Balloon Text"/>
    <w:basedOn w:val="Standard"/>
    <w:link w:val="SprechblasentextZchn"/>
    <w:uiPriority w:val="99"/>
    <w:semiHidden/>
    <w:unhideWhenUsed/>
    <w:rsid w:val="006A6C6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C69"/>
    <w:rPr>
      <w:rFonts w:ascii="Tahoma" w:hAnsi="Tahoma" w:cs="Tahoma"/>
      <w:sz w:val="16"/>
      <w:szCs w:val="16"/>
      <w:lang w:val="de-CH"/>
    </w:rPr>
  </w:style>
  <w:style w:type="table" w:styleId="Tabellenraster">
    <w:name w:val="Table Grid"/>
    <w:basedOn w:val="NormaleTabelle"/>
    <w:uiPriority w:val="59"/>
    <w:rsid w:val="006A6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6A6C69"/>
    <w:pPr>
      <w:spacing w:after="0" w:line="240" w:lineRule="auto"/>
    </w:pPr>
    <w:rPr>
      <w:color w:val="FF3333" w:themeColor="accent1"/>
      <w:sz w:val="12"/>
      <w:szCs w:val="12"/>
    </w:rPr>
  </w:style>
  <w:style w:type="paragraph" w:customStyle="1" w:styleId="InfoBlocklinks">
    <w:name w:val="InfoBlock links"/>
    <w:uiPriority w:val="2"/>
    <w:qFormat/>
    <w:rsid w:val="006A6C69"/>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6A6C69"/>
    <w:rPr>
      <w:color w:val="808080"/>
    </w:rPr>
  </w:style>
  <w:style w:type="paragraph" w:customStyle="1" w:styleId="Betreff">
    <w:name w:val="Betreff"/>
    <w:uiPriority w:val="2"/>
    <w:qFormat/>
    <w:rsid w:val="006A6C69"/>
    <w:pPr>
      <w:spacing w:after="0" w:line="240" w:lineRule="atLeast"/>
    </w:pPr>
    <w:rPr>
      <w:rFonts w:ascii="Simplon Norm" w:hAnsi="Simplon Norm"/>
      <w:b/>
      <w:sz w:val="20"/>
      <w:lang w:val="de-CH"/>
    </w:rPr>
  </w:style>
  <w:style w:type="paragraph" w:customStyle="1" w:styleId="UnterschriftTitel">
    <w:name w:val="Unterschrift  Titel"/>
    <w:uiPriority w:val="3"/>
    <w:qFormat/>
    <w:rsid w:val="006A6C69"/>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6A6C69"/>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6A6C69"/>
    <w:rPr>
      <w:rFonts w:ascii="Simplon Norm" w:hAnsi="Simplon Norm"/>
      <w:sz w:val="2"/>
      <w:lang w:val="de-CH"/>
    </w:rPr>
  </w:style>
  <w:style w:type="paragraph" w:styleId="Fuzeile">
    <w:name w:val="footer"/>
    <w:basedOn w:val="Standard"/>
    <w:link w:val="FuzeileZchn"/>
    <w:uiPriority w:val="99"/>
    <w:rsid w:val="006A6C69"/>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6A6C69"/>
    <w:rPr>
      <w:rFonts w:ascii="Simplon Norm" w:hAnsi="Simplon Norm"/>
      <w:sz w:val="2"/>
      <w:lang w:val="de-CH"/>
    </w:rPr>
  </w:style>
  <w:style w:type="paragraph" w:customStyle="1" w:styleId="AbsenderFusszeile">
    <w:name w:val="Absender Fusszeile"/>
    <w:basedOn w:val="Standard"/>
    <w:uiPriority w:val="2"/>
    <w:qFormat/>
    <w:rsid w:val="006A6C69"/>
    <w:pPr>
      <w:spacing w:after="0" w:line="220" w:lineRule="atLeast"/>
    </w:pPr>
    <w:rPr>
      <w:color w:val="FF3333" w:themeColor="accent1"/>
      <w:sz w:val="18"/>
      <w:szCs w:val="18"/>
    </w:rPr>
  </w:style>
  <w:style w:type="character" w:styleId="Hyperlink">
    <w:name w:val="Hyperlink"/>
    <w:basedOn w:val="Absatz-Standardschriftart"/>
    <w:uiPriority w:val="99"/>
    <w:unhideWhenUsed/>
    <w:rsid w:val="006A6C69"/>
    <w:rPr>
      <w:color w:val="FF3333" w:themeColor="hyperlink"/>
      <w:u w:val="single"/>
    </w:rPr>
  </w:style>
  <w:style w:type="paragraph" w:customStyle="1" w:styleId="Claim">
    <w:name w:val="Claim"/>
    <w:uiPriority w:val="3"/>
    <w:qFormat/>
    <w:rsid w:val="006A6C69"/>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6A6C69"/>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376138"/>
    <w:pPr>
      <w:numPr>
        <w:numId w:val="26"/>
      </w:numPr>
      <w:contextualSpacing/>
    </w:pPr>
  </w:style>
  <w:style w:type="paragraph" w:styleId="Aufzhlungszeichen2">
    <w:name w:val="List Bullet 2"/>
    <w:basedOn w:val="Standard"/>
    <w:next w:val="Standard"/>
    <w:uiPriority w:val="1"/>
    <w:qFormat/>
    <w:rsid w:val="00376138"/>
    <w:pPr>
      <w:numPr>
        <w:numId w:val="27"/>
      </w:numPr>
      <w:contextualSpacing/>
    </w:pPr>
  </w:style>
  <w:style w:type="paragraph" w:styleId="Aufzhlungszeichen3">
    <w:name w:val="List Bullet 3"/>
    <w:basedOn w:val="Standard"/>
    <w:next w:val="Standard"/>
    <w:uiPriority w:val="1"/>
    <w:qFormat/>
    <w:rsid w:val="00376138"/>
    <w:pPr>
      <w:numPr>
        <w:numId w:val="28"/>
      </w:numPr>
      <w:contextualSpacing/>
    </w:pPr>
  </w:style>
  <w:style w:type="paragraph" w:styleId="Aufzhlungszeichen4">
    <w:name w:val="List Bullet 4"/>
    <w:basedOn w:val="Standard"/>
    <w:next w:val="Standard"/>
    <w:uiPriority w:val="1"/>
    <w:qFormat/>
    <w:rsid w:val="00376138"/>
    <w:pPr>
      <w:numPr>
        <w:numId w:val="29"/>
      </w:numPr>
      <w:contextualSpacing/>
    </w:pPr>
  </w:style>
  <w:style w:type="paragraph" w:customStyle="1" w:styleId="TabellenText">
    <w:name w:val="TabellenText"/>
    <w:basedOn w:val="Standard"/>
    <w:uiPriority w:val="2"/>
    <w:qFormat/>
    <w:rsid w:val="006A6C69"/>
    <w:pPr>
      <w:spacing w:after="0" w:line="260" w:lineRule="atLeast"/>
    </w:pPr>
    <w:rPr>
      <w:rFonts w:cs="Arial"/>
    </w:rPr>
  </w:style>
  <w:style w:type="paragraph" w:customStyle="1" w:styleId="Tabellentitel1">
    <w:name w:val="Tabellentitel1"/>
    <w:basedOn w:val="TabellenText"/>
    <w:uiPriority w:val="2"/>
    <w:qFormat/>
    <w:rsid w:val="006A6C69"/>
    <w:pPr>
      <w:spacing w:line="240" w:lineRule="atLeast"/>
    </w:pPr>
    <w:rPr>
      <w:color w:val="000000" w:themeColor="text2"/>
    </w:rPr>
  </w:style>
  <w:style w:type="table" w:customStyle="1" w:styleId="AvectrisTabelle">
    <w:name w:val="Avectris Tabelle"/>
    <w:basedOn w:val="NormaleTabelle"/>
    <w:uiPriority w:val="99"/>
    <w:qFormat/>
    <w:rsid w:val="006A6C69"/>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6A6C69"/>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6A6C69"/>
    <w:pPr>
      <w:spacing w:after="820"/>
    </w:pPr>
  </w:style>
  <w:style w:type="paragraph" w:customStyle="1" w:styleId="Versandart">
    <w:name w:val="Versandart"/>
    <w:basedOn w:val="Standard"/>
    <w:next w:val="Standard"/>
    <w:uiPriority w:val="2"/>
    <w:qFormat/>
    <w:rsid w:val="006A6C69"/>
    <w:pPr>
      <w:spacing w:after="80"/>
    </w:pPr>
  </w:style>
  <w:style w:type="paragraph" w:customStyle="1" w:styleId="berschriftoNummer">
    <w:name w:val="Überschrift_o_Nummer"/>
    <w:basedOn w:val="Standard"/>
    <w:uiPriority w:val="1"/>
    <w:qFormat/>
    <w:rsid w:val="006A6C69"/>
    <w:pPr>
      <w:spacing w:line="300" w:lineRule="atLeast"/>
    </w:pPr>
    <w:rPr>
      <w:b/>
      <w:sz w:val="24"/>
    </w:rPr>
  </w:style>
  <w:style w:type="paragraph" w:styleId="Verzeichnis4">
    <w:name w:val="toc 4"/>
    <w:basedOn w:val="Standard"/>
    <w:next w:val="Standard"/>
    <w:autoRedefine/>
    <w:uiPriority w:val="39"/>
    <w:unhideWhenUsed/>
    <w:rsid w:val="006A6C69"/>
    <w:pPr>
      <w:spacing w:after="120"/>
      <w:ind w:left="567" w:hanging="567"/>
    </w:pPr>
  </w:style>
  <w:style w:type="paragraph" w:customStyle="1" w:styleId="Haupttitel">
    <w:name w:val="Haupttitel"/>
    <w:basedOn w:val="Standard"/>
    <w:uiPriority w:val="2"/>
    <w:qFormat/>
    <w:rsid w:val="006A6C69"/>
    <w:pPr>
      <w:spacing w:line="360" w:lineRule="atLeast"/>
    </w:pPr>
    <w:rPr>
      <w:b/>
      <w:sz w:val="32"/>
      <w:szCs w:val="32"/>
    </w:rPr>
  </w:style>
  <w:style w:type="paragraph" w:customStyle="1" w:styleId="Untertitel1">
    <w:name w:val="Untertitel1"/>
    <w:basedOn w:val="Standard"/>
    <w:uiPriority w:val="1"/>
    <w:qFormat/>
    <w:rsid w:val="006A6C69"/>
    <w:pPr>
      <w:spacing w:line="360" w:lineRule="atLeast"/>
    </w:pPr>
    <w:rPr>
      <w:sz w:val="32"/>
      <w:szCs w:val="32"/>
    </w:rPr>
  </w:style>
  <w:style w:type="paragraph" w:customStyle="1" w:styleId="TabellenUntertitel">
    <w:name w:val="Tabellen Untertitel"/>
    <w:basedOn w:val="TabellenText"/>
    <w:uiPriority w:val="2"/>
    <w:qFormat/>
    <w:rsid w:val="006A6C69"/>
    <w:rPr>
      <w:b/>
    </w:rPr>
  </w:style>
  <w:style w:type="paragraph" w:customStyle="1" w:styleId="Dokument">
    <w:name w:val="Dokument"/>
    <w:basedOn w:val="Standard"/>
    <w:uiPriority w:val="2"/>
    <w:qFormat/>
    <w:rsid w:val="006A6C69"/>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6A6C69"/>
    <w:pPr>
      <w:spacing w:after="0"/>
    </w:pPr>
    <w:rPr>
      <w:b/>
    </w:rPr>
  </w:style>
  <w:style w:type="paragraph" w:customStyle="1" w:styleId="Untertitel1Fett">
    <w:name w:val="Untertitel1 Fett"/>
    <w:basedOn w:val="Untertitel1"/>
    <w:uiPriority w:val="1"/>
    <w:qFormat/>
    <w:rsid w:val="006A6C69"/>
    <w:rPr>
      <w:b/>
    </w:rPr>
  </w:style>
  <w:style w:type="paragraph" w:customStyle="1" w:styleId="Absender">
    <w:name w:val="Absender"/>
    <w:basedOn w:val="Standard"/>
    <w:uiPriority w:val="2"/>
    <w:qFormat/>
    <w:rsid w:val="006A6C69"/>
    <w:pPr>
      <w:spacing w:after="0"/>
    </w:pPr>
  </w:style>
  <w:style w:type="paragraph" w:customStyle="1" w:styleId="DokNummer">
    <w:name w:val="DokNummer"/>
    <w:basedOn w:val="Standard"/>
    <w:qFormat/>
    <w:rsid w:val="00073355"/>
    <w:pPr>
      <w:spacing w:after="0"/>
    </w:pPr>
  </w:style>
  <w:style w:type="paragraph" w:customStyle="1" w:styleId="Fusszeile">
    <w:name w:val="Fusszeile"/>
    <w:basedOn w:val="Standard"/>
    <w:uiPriority w:val="3"/>
    <w:qFormat/>
    <w:rsid w:val="006A6C69"/>
    <w:pPr>
      <w:spacing w:after="0" w:line="240" w:lineRule="auto"/>
    </w:pPr>
    <w:rPr>
      <w:sz w:val="2"/>
      <w:szCs w:val="2"/>
    </w:rPr>
  </w:style>
  <w:style w:type="paragraph" w:customStyle="1" w:styleId="Grusszeile">
    <w:name w:val="Grusszeile"/>
    <w:basedOn w:val="Standard"/>
    <w:uiPriority w:val="2"/>
    <w:qFormat/>
    <w:rsid w:val="006A6C69"/>
    <w:pPr>
      <w:spacing w:after="0"/>
    </w:pPr>
  </w:style>
  <w:style w:type="paragraph" w:customStyle="1" w:styleId="Version">
    <w:name w:val="Version"/>
    <w:basedOn w:val="Standard"/>
    <w:qFormat/>
    <w:rsid w:val="00073355"/>
    <w:pPr>
      <w:spacing w:after="0"/>
    </w:pPr>
  </w:style>
  <w:style w:type="table" w:styleId="Gitternetztabelle1hell">
    <w:name w:val="Grid Table 1 Light"/>
    <w:basedOn w:val="NormaleTabelle"/>
    <w:uiPriority w:val="46"/>
    <w:rsid w:val="006A6C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6A6C69"/>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6A6C69"/>
    <w:pPr>
      <w:spacing w:line="480" w:lineRule="exact"/>
    </w:pPr>
    <w:rPr>
      <w:rFonts w:cs="Arial"/>
    </w:rPr>
  </w:style>
  <w:style w:type="table" w:styleId="HelleListe-Akzent2">
    <w:name w:val="Light List Accent 2"/>
    <w:basedOn w:val="NormaleTabelle"/>
    <w:uiPriority w:val="61"/>
    <w:rsid w:val="006A6C69"/>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6A6C69"/>
    <w:pPr>
      <w:spacing w:after="0" w:line="240" w:lineRule="auto"/>
    </w:pPr>
    <w:rPr>
      <w:rFonts w:ascii="Arial" w:hAnsi="Arial"/>
    </w:rPr>
  </w:style>
  <w:style w:type="paragraph" w:customStyle="1" w:styleId="StandardBold">
    <w:name w:val="Standard Bold"/>
    <w:basedOn w:val="Standard"/>
    <w:link w:val="StandardBoldZchn"/>
    <w:qFormat/>
    <w:rsid w:val="006A6C69"/>
    <w:rPr>
      <w:rFonts w:ascii="Simplon Norm Bold" w:hAnsi="Simplon Norm Bold"/>
    </w:rPr>
  </w:style>
  <w:style w:type="character" w:customStyle="1" w:styleId="StandardBoldZchn">
    <w:name w:val="Standard Bold Zchn"/>
    <w:basedOn w:val="Absatz-Standardschriftart"/>
    <w:link w:val="StandardBold"/>
    <w:rsid w:val="006A6C69"/>
    <w:rPr>
      <w:rFonts w:ascii="Simplon Norm Bold" w:hAnsi="Simplon Norm Bold"/>
      <w:sz w:val="20"/>
      <w:lang w:val="de-CH"/>
    </w:rPr>
  </w:style>
  <w:style w:type="table" w:customStyle="1" w:styleId="Tabellengitternetz1">
    <w:name w:val="Tabellengitternetz1"/>
    <w:basedOn w:val="NormaleTabelle"/>
    <w:next w:val="Tabellenraster"/>
    <w:uiPriority w:val="59"/>
    <w:rsid w:val="006A6C69"/>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6A6C69"/>
    <w:pPr>
      <w:tabs>
        <w:tab w:val="left" w:pos="3119"/>
      </w:tabs>
    </w:pPr>
    <w:rPr>
      <w:rFonts w:cs="Arial"/>
    </w:rPr>
  </w:style>
  <w:style w:type="character" w:customStyle="1" w:styleId="UnterschriftZchn">
    <w:name w:val="Unterschrift Zchn"/>
    <w:basedOn w:val="Absatz-Standardschriftart"/>
    <w:link w:val="Unterschrift"/>
    <w:uiPriority w:val="10"/>
    <w:semiHidden/>
    <w:rsid w:val="006A6C69"/>
    <w:rPr>
      <w:rFonts w:ascii="Simplon Norm" w:hAnsi="Simplon Norm" w:cs="Arial"/>
      <w:sz w:val="20"/>
      <w:lang w:val="de-CH"/>
    </w:rPr>
  </w:style>
  <w:style w:type="character" w:styleId="Kommentarzeichen">
    <w:name w:val="annotation reference"/>
    <w:basedOn w:val="Absatz-Standardschriftart"/>
    <w:uiPriority w:val="99"/>
    <w:semiHidden/>
    <w:unhideWhenUsed/>
    <w:rsid w:val="002640BB"/>
    <w:rPr>
      <w:sz w:val="16"/>
      <w:szCs w:val="16"/>
    </w:rPr>
  </w:style>
  <w:style w:type="paragraph" w:styleId="Kommentartext">
    <w:name w:val="annotation text"/>
    <w:basedOn w:val="Standard"/>
    <w:link w:val="KommentartextZchn"/>
    <w:uiPriority w:val="99"/>
    <w:semiHidden/>
    <w:unhideWhenUsed/>
    <w:rsid w:val="002640BB"/>
    <w:pPr>
      <w:spacing w:line="240" w:lineRule="auto"/>
    </w:pPr>
    <w:rPr>
      <w:szCs w:val="20"/>
    </w:rPr>
  </w:style>
  <w:style w:type="character" w:customStyle="1" w:styleId="KommentartextZchn">
    <w:name w:val="Kommentartext Zchn"/>
    <w:basedOn w:val="Absatz-Standardschriftart"/>
    <w:link w:val="Kommentartext"/>
    <w:uiPriority w:val="99"/>
    <w:semiHidden/>
    <w:rsid w:val="002640BB"/>
    <w:rPr>
      <w:rFonts w:ascii="Simplon Norm" w:hAnsi="Simplon Norm"/>
      <w:sz w:val="20"/>
      <w:szCs w:val="20"/>
      <w:lang w:val="de-CH"/>
    </w:rPr>
  </w:style>
  <w:style w:type="paragraph" w:styleId="Kommentarthema">
    <w:name w:val="annotation subject"/>
    <w:basedOn w:val="Kommentartext"/>
    <w:next w:val="Kommentartext"/>
    <w:link w:val="KommentarthemaZchn"/>
    <w:uiPriority w:val="99"/>
    <w:semiHidden/>
    <w:unhideWhenUsed/>
    <w:rsid w:val="002640BB"/>
    <w:rPr>
      <w:b/>
      <w:bCs/>
    </w:rPr>
  </w:style>
  <w:style w:type="character" w:customStyle="1" w:styleId="KommentarthemaZchn">
    <w:name w:val="Kommentarthema Zchn"/>
    <w:basedOn w:val="KommentartextZchn"/>
    <w:link w:val="Kommentarthema"/>
    <w:uiPriority w:val="99"/>
    <w:semiHidden/>
    <w:rsid w:val="002640BB"/>
    <w:rPr>
      <w:rFonts w:ascii="Simplon Norm" w:hAnsi="Simplon Norm"/>
      <w:b/>
      <w:bCs/>
      <w:sz w:val="20"/>
      <w:szCs w:val="20"/>
      <w:lang w:val="de-CH"/>
    </w:rPr>
  </w:style>
  <w:style w:type="character" w:styleId="BesuchterLink">
    <w:name w:val="FollowedHyperlink"/>
    <w:basedOn w:val="Absatz-Standardschriftart"/>
    <w:uiPriority w:val="99"/>
    <w:semiHidden/>
    <w:unhideWhenUsed/>
    <w:rsid w:val="004373D2"/>
    <w:rPr>
      <w:color w:val="790300" w:themeColor="followedHyperlink"/>
      <w:u w:val="single"/>
    </w:rPr>
  </w:style>
  <w:style w:type="paragraph" w:styleId="Abbildungsverzeichnis">
    <w:name w:val="table of figures"/>
    <w:basedOn w:val="Standard"/>
    <w:next w:val="Standard"/>
    <w:uiPriority w:val="99"/>
    <w:unhideWhenUsed/>
    <w:rsid w:val="007A61A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089734961">
      <w:bodyDiv w:val="1"/>
      <w:marLeft w:val="0"/>
      <w:marRight w:val="0"/>
      <w:marTop w:val="0"/>
      <w:marBottom w:val="0"/>
      <w:divBdr>
        <w:top w:val="none" w:sz="0" w:space="0" w:color="auto"/>
        <w:left w:val="none" w:sz="0" w:space="0" w:color="auto"/>
        <w:bottom w:val="none" w:sz="0" w:space="0" w:color="auto"/>
        <w:right w:val="none" w:sz="0" w:space="0" w:color="auto"/>
      </w:divBdr>
    </w:div>
    <w:div w:id="1259026966">
      <w:bodyDiv w:val="1"/>
      <w:marLeft w:val="0"/>
      <w:marRight w:val="0"/>
      <w:marTop w:val="0"/>
      <w:marBottom w:val="0"/>
      <w:divBdr>
        <w:top w:val="none" w:sz="0" w:space="0" w:color="auto"/>
        <w:left w:val="none" w:sz="0" w:space="0" w:color="auto"/>
        <w:bottom w:val="none" w:sz="0" w:space="0" w:color="auto"/>
        <w:right w:val="none" w:sz="0" w:space="0" w:color="auto"/>
      </w:divBdr>
    </w:div>
    <w:div w:id="1327325441">
      <w:bodyDiv w:val="1"/>
      <w:marLeft w:val="0"/>
      <w:marRight w:val="0"/>
      <w:marTop w:val="0"/>
      <w:marBottom w:val="0"/>
      <w:divBdr>
        <w:top w:val="none" w:sz="0" w:space="0" w:color="auto"/>
        <w:left w:val="none" w:sz="0" w:space="0" w:color="auto"/>
        <w:bottom w:val="none" w:sz="0" w:space="0" w:color="auto"/>
        <w:right w:val="none" w:sz="0" w:space="0" w:color="auto"/>
      </w:divBdr>
    </w:div>
    <w:div w:id="1569225060">
      <w:bodyDiv w:val="1"/>
      <w:marLeft w:val="0"/>
      <w:marRight w:val="0"/>
      <w:marTop w:val="0"/>
      <w:marBottom w:val="0"/>
      <w:divBdr>
        <w:top w:val="none" w:sz="0" w:space="0" w:color="auto"/>
        <w:left w:val="none" w:sz="0" w:space="0" w:color="auto"/>
        <w:bottom w:val="none" w:sz="0" w:space="0" w:color="auto"/>
        <w:right w:val="none" w:sz="0" w:space="0" w:color="auto"/>
      </w:divBdr>
    </w:div>
    <w:div w:id="186705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daniel.saeuberli@avectris.ch" TargetMode="External"/><Relationship Id="rId18" Type="http://schemas.openxmlformats.org/officeDocument/2006/relationships/header" Target="header3.xml"/><Relationship Id="rId26" Type="http://schemas.openxmlformats.org/officeDocument/2006/relationships/hyperlink" Target="https://gionkunz.github.io/chartist-js/" TargetMode="External"/><Relationship Id="rId39" Type="http://schemas.openxmlformats.org/officeDocument/2006/relationships/hyperlink" Target="https://www.slant.co/options/10578/alternatives/~chart-js-alternatives" TargetMode="External"/><Relationship Id="rId3" Type="http://schemas.openxmlformats.org/officeDocument/2006/relationships/styles" Target="styles.xml"/><Relationship Id="rId21" Type="http://schemas.openxmlformats.org/officeDocument/2006/relationships/hyperlink" Target="https://www.sphinx-doc.org/en/master/" TargetMode="External"/><Relationship Id="rId34" Type="http://schemas.openxmlformats.org/officeDocument/2006/relationships/hyperlink" Target="https://www.uvicorn.org/"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nils.egger@avectris.ch" TargetMode="External"/><Relationship Id="rId17" Type="http://schemas.openxmlformats.org/officeDocument/2006/relationships/header" Target="header2.xml"/><Relationship Id="rId25" Type="http://schemas.openxmlformats.org/officeDocument/2006/relationships/image" Target="media/image6.png"/><Relationship Id="rId33" Type="http://schemas.openxmlformats.org/officeDocument/2006/relationships/hyperlink" Target="https://jekyllrb.com/" TargetMode="External"/><Relationship Id="rId38" Type="http://schemas.openxmlformats.org/officeDocument/2006/relationships/hyperlink" Target="https://developer.mozilla.org/en-US/docs/Web/HTTP/Basics_of_HTTP/MIME_types/Common_types"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emf"/><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yperlink" Target="https://www.chartjs.org/docs/latest/charts/line.html" TargetMode="External"/><Relationship Id="rId40" Type="http://schemas.openxmlformats.org/officeDocument/2006/relationships/hyperlink" Target="https://gionkunz.github.io/chartist-js/getting-started.html"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https://www.chartjs.org/docs/latest/charts/line.html"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mark.grabner@avectris.ch" TargetMode="External"/><Relationship Id="rId22" Type="http://schemas.openxmlformats.org/officeDocument/2006/relationships/hyperlink" Target="https://www.chartjs.org/"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Projekt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581F46C2EC4E2C87C153BFC4C45778"/>
        <w:category>
          <w:name w:val="Allgemein"/>
          <w:gallery w:val="placeholder"/>
        </w:category>
        <w:types>
          <w:type w:val="bbPlcHdr"/>
        </w:types>
        <w:behaviors>
          <w:behavior w:val="content"/>
        </w:behaviors>
        <w:guid w:val="{72A879CC-7B47-4312-B987-ECB59496B651}"/>
      </w:docPartPr>
      <w:docPartBody>
        <w:p w:rsidR="00BC50E1" w:rsidRDefault="00BC50E1" w:rsidP="00BC50E1">
          <w:pPr>
            <w:pStyle w:val="21581F46C2EC4E2C87C153BFC4C45778"/>
          </w:pPr>
          <w:r w:rsidRPr="00787B87">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E1"/>
    <w:rsid w:val="00403E8B"/>
    <w:rsid w:val="00BC5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C50E1"/>
  </w:style>
  <w:style w:type="paragraph" w:customStyle="1" w:styleId="5F99FB4AA60244EC8B938CF562C2400B">
    <w:name w:val="5F99FB4AA60244EC8B938CF562C2400B"/>
  </w:style>
  <w:style w:type="paragraph" w:customStyle="1" w:styleId="FCB92CA1E3C2412A957E7EEFC6C56532">
    <w:name w:val="FCB92CA1E3C2412A957E7EEFC6C56532"/>
    <w:rsid w:val="00BC50E1"/>
  </w:style>
  <w:style w:type="paragraph" w:customStyle="1" w:styleId="21581F46C2EC4E2C87C153BFC4C45778">
    <w:name w:val="21581F46C2EC4E2C87C153BFC4C45778"/>
    <w:rsid w:val="00BC5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9C1DA1F-3276-4581-A97C-CB7B3C13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Projektbericht.dotx</Template>
  <TotalTime>0</TotalTime>
  <Pages>19</Pages>
  <Words>3153</Words>
  <Characters>19864</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37</cp:revision>
  <cp:lastPrinted>2015-06-18T13:08:00Z</cp:lastPrinted>
  <dcterms:created xsi:type="dcterms:W3CDTF">2020-03-23T08:09:00Z</dcterms:created>
  <dcterms:modified xsi:type="dcterms:W3CDTF">2020-03-23T15:13:00Z</dcterms:modified>
</cp:coreProperties>
</file>